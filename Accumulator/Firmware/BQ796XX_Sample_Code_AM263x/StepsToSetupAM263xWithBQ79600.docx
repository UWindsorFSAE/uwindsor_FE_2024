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>
    <v:background id="_x0000_s1025" o:bwmode="white">
      <v:fill r:id="rId7" o:title="90%" color2="black" type="pattern"/>
    </v:background>
  </w:background>
  <w:body>
    <w:p w14:paraId="3F2C8597" w14:textId="77777777" w:rsidR="004C1171" w:rsidRPr="005C34F5" w:rsidRDefault="004C1171" w:rsidP="00390C18">
      <w:pPr>
        <w:pStyle w:val="Title"/>
        <w:numPr>
          <w:ilvl w:val="0"/>
          <w:numId w:val="1"/>
        </w:numPr>
        <w:rPr>
          <w:rFonts w:cs="Arial"/>
          <w:sz w:val="52"/>
        </w:rPr>
      </w:pPr>
      <w:r w:rsidRPr="005C34F5">
        <w:rPr>
          <w:rFonts w:cs="Arial"/>
          <w:sz w:val="52"/>
        </w:rPr>
        <w:t>Texas Instruments</w:t>
      </w:r>
    </w:p>
    <w:p w14:paraId="2A0DBC09" w14:textId="77777777" w:rsidR="004C1171" w:rsidRPr="005C34F5" w:rsidRDefault="004C1171">
      <w:pPr>
        <w:pStyle w:val="Title"/>
        <w:rPr>
          <w:rFonts w:cs="Arial"/>
          <w:sz w:val="52"/>
        </w:rPr>
      </w:pPr>
    </w:p>
    <w:p w14:paraId="6BF3785D" w14:textId="77777777" w:rsidR="008C54BB" w:rsidRPr="005C34F5" w:rsidRDefault="008C54BB">
      <w:pPr>
        <w:pStyle w:val="Title"/>
        <w:rPr>
          <w:rFonts w:cs="Arial"/>
          <w:sz w:val="52"/>
        </w:rPr>
      </w:pPr>
    </w:p>
    <w:p w14:paraId="765D727B" w14:textId="77777777" w:rsidR="008C54BB" w:rsidRPr="005C34F5" w:rsidRDefault="008C54BB">
      <w:pPr>
        <w:pStyle w:val="Title"/>
        <w:rPr>
          <w:rFonts w:cs="Arial"/>
        </w:rPr>
      </w:pPr>
    </w:p>
    <w:p w14:paraId="79FDCBB2" w14:textId="6397D920" w:rsidR="00586F90" w:rsidRPr="005C34F5" w:rsidRDefault="003E2B28" w:rsidP="00586F90">
      <w:pPr>
        <w:pStyle w:val="Title"/>
        <w:rPr>
          <w:rFonts w:cs="Arial"/>
          <w:i/>
          <w:color w:val="auto"/>
          <w:sz w:val="40"/>
          <w:szCs w:val="72"/>
        </w:rPr>
      </w:pPr>
      <w:r>
        <w:rPr>
          <w:rFonts w:cs="Arial"/>
          <w:i/>
          <w:color w:val="auto"/>
          <w:sz w:val="40"/>
          <w:szCs w:val="72"/>
        </w:rPr>
        <w:t>Steps to setup BQ79600 and am263x communication</w:t>
      </w:r>
    </w:p>
    <w:p w14:paraId="688C4B9A" w14:textId="77777777" w:rsidR="00511232" w:rsidRPr="005C34F5" w:rsidRDefault="00511232" w:rsidP="00586F90">
      <w:pPr>
        <w:pStyle w:val="Title"/>
        <w:rPr>
          <w:rFonts w:cs="Arial"/>
          <w:i/>
          <w:color w:val="auto"/>
          <w:sz w:val="40"/>
          <w:szCs w:val="72"/>
        </w:rPr>
      </w:pPr>
    </w:p>
    <w:p w14:paraId="187C64FA" w14:textId="77777777" w:rsidR="00E006D0" w:rsidRPr="005C34F5" w:rsidRDefault="00E006D0">
      <w:pPr>
        <w:pStyle w:val="Title"/>
        <w:rPr>
          <w:rFonts w:cs="Arial"/>
          <w:color w:val="FF0000"/>
        </w:rPr>
      </w:pPr>
    </w:p>
    <w:p w14:paraId="773A814A" w14:textId="77777777" w:rsidR="00973547" w:rsidRPr="005C34F5" w:rsidRDefault="00973547" w:rsidP="00973547">
      <w:pPr>
        <w:jc w:val="center"/>
        <w:rPr>
          <w:rFonts w:cs="Arial"/>
          <w:snapToGrid w:val="0"/>
          <w:sz w:val="28"/>
          <w:szCs w:val="28"/>
        </w:rPr>
      </w:pPr>
    </w:p>
    <w:p w14:paraId="1A7EF61C" w14:textId="77777777" w:rsidR="00EA7D16" w:rsidRPr="005C34F5" w:rsidRDefault="00EA7D16" w:rsidP="00973547">
      <w:pPr>
        <w:jc w:val="center"/>
        <w:rPr>
          <w:rFonts w:cs="Arial"/>
          <w:snapToGrid w:val="0"/>
          <w:sz w:val="28"/>
          <w:szCs w:val="28"/>
        </w:rPr>
      </w:pPr>
    </w:p>
    <w:p w14:paraId="13B45E53" w14:textId="77777777" w:rsidR="00CD250F" w:rsidRPr="005C34F5" w:rsidRDefault="00CD250F" w:rsidP="00973547">
      <w:pPr>
        <w:jc w:val="center"/>
        <w:rPr>
          <w:rFonts w:cs="Arial"/>
          <w:snapToGrid w:val="0"/>
          <w:sz w:val="28"/>
          <w:szCs w:val="28"/>
        </w:rPr>
      </w:pPr>
    </w:p>
    <w:p w14:paraId="09935AF1" w14:textId="57C60A01" w:rsidR="00EC44EA" w:rsidRPr="005C34F5" w:rsidRDefault="00C000C7" w:rsidP="00973547">
      <w:pPr>
        <w:jc w:val="center"/>
        <w:rPr>
          <w:rFonts w:cs="Arial"/>
          <w:snapToGrid w:val="0"/>
          <w:sz w:val="28"/>
          <w:szCs w:val="28"/>
        </w:rPr>
      </w:pPr>
      <w:r w:rsidRPr="005C34F5">
        <w:rPr>
          <w:rFonts w:cs="Arial"/>
          <w:b/>
          <w:noProof/>
          <w:sz w:val="96"/>
          <w:szCs w:val="96"/>
          <w:lang w:eastAsia="zh-CN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37AB0BD" wp14:editId="74DB1D7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00165" cy="590550"/>
                <wp:effectExtent l="0" t="0" r="635" b="0"/>
                <wp:wrapNone/>
                <wp:docPr id="3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0165" cy="590550"/>
                          <a:chOff x="850" y="2288"/>
                          <a:chExt cx="10079" cy="930"/>
                        </a:xfrm>
                      </wpg:grpSpPr>
                      <wpg:grpSp>
                        <wpg:cNvPr id="39" name="Group 3"/>
                        <wpg:cNvGrpSpPr>
                          <a:grpSpLocks/>
                        </wpg:cNvGrpSpPr>
                        <wpg:grpSpPr bwMode="auto">
                          <a:xfrm>
                            <a:off x="850" y="2288"/>
                            <a:ext cx="10079" cy="930"/>
                            <a:chOff x="1080" y="494"/>
                            <a:chExt cx="10079" cy="930"/>
                          </a:xfrm>
                        </wpg:grpSpPr>
                        <wps:wsp>
                          <wps:cNvPr id="40" name="Freeform 4"/>
                          <wps:cNvSpPr>
                            <a:spLocks/>
                          </wps:cNvSpPr>
                          <wps:spPr bwMode="auto">
                            <a:xfrm>
                              <a:off x="1080" y="494"/>
                              <a:ext cx="10079" cy="930"/>
                            </a:xfrm>
                            <a:custGeom>
                              <a:avLst/>
                              <a:gdLst>
                                <a:gd name="T0" fmla="+- 0 1080 1080"/>
                                <a:gd name="T1" fmla="*/ T0 w 10079"/>
                                <a:gd name="T2" fmla="+- 0 1424 494"/>
                                <a:gd name="T3" fmla="*/ 1424 h 930"/>
                                <a:gd name="T4" fmla="+- 0 11159 1080"/>
                                <a:gd name="T5" fmla="*/ T4 w 10079"/>
                                <a:gd name="T6" fmla="+- 0 1424 494"/>
                                <a:gd name="T7" fmla="*/ 1424 h 930"/>
                                <a:gd name="T8" fmla="+- 0 11159 1080"/>
                                <a:gd name="T9" fmla="*/ T8 w 10079"/>
                                <a:gd name="T10" fmla="+- 0 494 494"/>
                                <a:gd name="T11" fmla="*/ 494 h 930"/>
                                <a:gd name="T12" fmla="+- 0 1080 1080"/>
                                <a:gd name="T13" fmla="*/ T12 w 10079"/>
                                <a:gd name="T14" fmla="+- 0 494 494"/>
                                <a:gd name="T15" fmla="*/ 494 h 930"/>
                                <a:gd name="T16" fmla="+- 0 1080 1080"/>
                                <a:gd name="T17" fmla="*/ T16 w 10079"/>
                                <a:gd name="T18" fmla="+- 0 1424 494"/>
                                <a:gd name="T19" fmla="*/ 1424 h 9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079" h="930">
                                  <a:moveTo>
                                    <a:pt x="0" y="930"/>
                                  </a:moveTo>
                                  <a:lnTo>
                                    <a:pt x="10079" y="930"/>
                                  </a:lnTo>
                                  <a:lnTo>
                                    <a:pt x="1007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30"/>
                                  </a:lnTo>
                                </a:path>
                              </a:pathLst>
                            </a:custGeom>
                            <a:solidFill>
                              <a:srgbClr val="ED1C2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" name="Group 5"/>
                        <wpg:cNvGrpSpPr>
                          <a:grpSpLocks/>
                        </wpg:cNvGrpSpPr>
                        <wpg:grpSpPr bwMode="auto">
                          <a:xfrm>
                            <a:off x="6877" y="2623"/>
                            <a:ext cx="931" cy="260"/>
                            <a:chOff x="7107" y="829"/>
                            <a:chExt cx="931" cy="260"/>
                          </a:xfrm>
                        </wpg:grpSpPr>
                        <wps:wsp>
                          <wps:cNvPr id="42" name="Freeform 6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8007 7107"/>
                                <a:gd name="T1" fmla="*/ T0 w 931"/>
                                <a:gd name="T2" fmla="+- 0 1077 829"/>
                                <a:gd name="T3" fmla="*/ 1077 h 260"/>
                                <a:gd name="T4" fmla="+- 0 7909 7107"/>
                                <a:gd name="T5" fmla="*/ T4 w 931"/>
                                <a:gd name="T6" fmla="+- 0 1077 829"/>
                                <a:gd name="T7" fmla="*/ 1077 h 260"/>
                                <a:gd name="T8" fmla="+- 0 7922 7107"/>
                                <a:gd name="T9" fmla="*/ T8 w 931"/>
                                <a:gd name="T10" fmla="+- 0 1083 829"/>
                                <a:gd name="T11" fmla="*/ 1083 h 260"/>
                                <a:gd name="T12" fmla="+- 0 7942 7107"/>
                                <a:gd name="T13" fmla="*/ T12 w 931"/>
                                <a:gd name="T14" fmla="+- 0 1089 829"/>
                                <a:gd name="T15" fmla="*/ 1089 h 260"/>
                                <a:gd name="T16" fmla="+- 0 7972 7107"/>
                                <a:gd name="T17" fmla="*/ T16 w 931"/>
                                <a:gd name="T18" fmla="+- 0 1087 829"/>
                                <a:gd name="T19" fmla="*/ 1087 h 260"/>
                                <a:gd name="T20" fmla="+- 0 7997 7107"/>
                                <a:gd name="T21" fmla="*/ T20 w 931"/>
                                <a:gd name="T22" fmla="+- 0 1082 829"/>
                                <a:gd name="T23" fmla="*/ 1082 h 260"/>
                                <a:gd name="T24" fmla="+- 0 8007 7107"/>
                                <a:gd name="T25" fmla="*/ T24 w 931"/>
                                <a:gd name="T26" fmla="+- 0 1077 829"/>
                                <a:gd name="T27" fmla="*/ 1077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900" y="248"/>
                                  </a:moveTo>
                                  <a:lnTo>
                                    <a:pt x="802" y="248"/>
                                  </a:lnTo>
                                  <a:lnTo>
                                    <a:pt x="815" y="254"/>
                                  </a:lnTo>
                                  <a:lnTo>
                                    <a:pt x="835" y="260"/>
                                  </a:lnTo>
                                  <a:lnTo>
                                    <a:pt x="865" y="258"/>
                                  </a:lnTo>
                                  <a:lnTo>
                                    <a:pt x="890" y="253"/>
                                  </a:lnTo>
                                  <a:lnTo>
                                    <a:pt x="900" y="2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" name="Freeform 7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253 7107"/>
                                <a:gd name="T1" fmla="*/ T0 w 931"/>
                                <a:gd name="T2" fmla="+- 0 856 829"/>
                                <a:gd name="T3" fmla="*/ 856 h 260"/>
                                <a:gd name="T4" fmla="+- 0 7160 7107"/>
                                <a:gd name="T5" fmla="*/ T4 w 931"/>
                                <a:gd name="T6" fmla="+- 0 856 829"/>
                                <a:gd name="T7" fmla="*/ 856 h 260"/>
                                <a:gd name="T8" fmla="+- 0 7195 7107"/>
                                <a:gd name="T9" fmla="*/ T8 w 931"/>
                                <a:gd name="T10" fmla="+- 0 858 829"/>
                                <a:gd name="T11" fmla="*/ 858 h 260"/>
                                <a:gd name="T12" fmla="+- 0 7204 7107"/>
                                <a:gd name="T13" fmla="*/ T12 w 931"/>
                                <a:gd name="T14" fmla="+- 0 866 829"/>
                                <a:gd name="T15" fmla="*/ 866 h 260"/>
                                <a:gd name="T16" fmla="+- 0 7204 7107"/>
                                <a:gd name="T17" fmla="*/ T16 w 931"/>
                                <a:gd name="T18" fmla="+- 0 870 829"/>
                                <a:gd name="T19" fmla="*/ 870 h 260"/>
                                <a:gd name="T20" fmla="+- 0 7204 7107"/>
                                <a:gd name="T21" fmla="*/ T20 w 931"/>
                                <a:gd name="T22" fmla="+- 0 1074 829"/>
                                <a:gd name="T23" fmla="*/ 1074 h 260"/>
                                <a:gd name="T24" fmla="+- 0 7194 7107"/>
                                <a:gd name="T25" fmla="*/ T24 w 931"/>
                                <a:gd name="T26" fmla="+- 0 1077 829"/>
                                <a:gd name="T27" fmla="*/ 1077 h 260"/>
                                <a:gd name="T28" fmla="+- 0 7184 7107"/>
                                <a:gd name="T29" fmla="*/ T28 w 931"/>
                                <a:gd name="T30" fmla="+- 0 1080 829"/>
                                <a:gd name="T31" fmla="*/ 1080 h 260"/>
                                <a:gd name="T32" fmla="+- 0 7184 7107"/>
                                <a:gd name="T33" fmla="*/ T32 w 931"/>
                                <a:gd name="T34" fmla="+- 0 1087 829"/>
                                <a:gd name="T35" fmla="*/ 1087 h 260"/>
                                <a:gd name="T36" fmla="+- 0 7269 7107"/>
                                <a:gd name="T37" fmla="*/ T36 w 931"/>
                                <a:gd name="T38" fmla="+- 0 1087 829"/>
                                <a:gd name="T39" fmla="*/ 1087 h 260"/>
                                <a:gd name="T40" fmla="+- 0 7269 7107"/>
                                <a:gd name="T41" fmla="*/ T40 w 931"/>
                                <a:gd name="T42" fmla="+- 0 1080 829"/>
                                <a:gd name="T43" fmla="*/ 1080 h 260"/>
                                <a:gd name="T44" fmla="+- 0 7260 7107"/>
                                <a:gd name="T45" fmla="*/ T44 w 931"/>
                                <a:gd name="T46" fmla="+- 0 1077 829"/>
                                <a:gd name="T47" fmla="*/ 1077 h 260"/>
                                <a:gd name="T48" fmla="+- 0 7250 7107"/>
                                <a:gd name="T49" fmla="*/ T48 w 931"/>
                                <a:gd name="T50" fmla="+- 0 1074 829"/>
                                <a:gd name="T51" fmla="*/ 1074 h 260"/>
                                <a:gd name="T52" fmla="+- 0 7250 7107"/>
                                <a:gd name="T53" fmla="*/ T52 w 931"/>
                                <a:gd name="T54" fmla="+- 0 858 829"/>
                                <a:gd name="T55" fmla="*/ 858 h 260"/>
                                <a:gd name="T56" fmla="+- 0 7253 7107"/>
                                <a:gd name="T57" fmla="*/ T56 w 931"/>
                                <a:gd name="T58" fmla="+- 0 856 829"/>
                                <a:gd name="T59" fmla="*/ 856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146" y="27"/>
                                  </a:moveTo>
                                  <a:lnTo>
                                    <a:pt x="53" y="27"/>
                                  </a:lnTo>
                                  <a:lnTo>
                                    <a:pt x="88" y="29"/>
                                  </a:lnTo>
                                  <a:lnTo>
                                    <a:pt x="97" y="37"/>
                                  </a:lnTo>
                                  <a:lnTo>
                                    <a:pt x="97" y="41"/>
                                  </a:lnTo>
                                  <a:lnTo>
                                    <a:pt x="97" y="245"/>
                                  </a:lnTo>
                                  <a:lnTo>
                                    <a:pt x="87" y="248"/>
                                  </a:lnTo>
                                  <a:lnTo>
                                    <a:pt x="77" y="251"/>
                                  </a:lnTo>
                                  <a:lnTo>
                                    <a:pt x="77" y="258"/>
                                  </a:lnTo>
                                  <a:lnTo>
                                    <a:pt x="162" y="258"/>
                                  </a:lnTo>
                                  <a:lnTo>
                                    <a:pt x="162" y="251"/>
                                  </a:lnTo>
                                  <a:lnTo>
                                    <a:pt x="153" y="248"/>
                                  </a:lnTo>
                                  <a:lnTo>
                                    <a:pt x="143" y="245"/>
                                  </a:lnTo>
                                  <a:lnTo>
                                    <a:pt x="143" y="29"/>
                                  </a:lnTo>
                                  <a:lnTo>
                                    <a:pt x="146" y="2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Freeform 8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455 7107"/>
                                <a:gd name="T1" fmla="*/ T0 w 931"/>
                                <a:gd name="T2" fmla="+- 0 890 829"/>
                                <a:gd name="T3" fmla="*/ 890 h 260"/>
                                <a:gd name="T4" fmla="+- 0 7301 7107"/>
                                <a:gd name="T5" fmla="*/ T4 w 931"/>
                                <a:gd name="T6" fmla="+- 0 890 829"/>
                                <a:gd name="T7" fmla="*/ 890 h 260"/>
                                <a:gd name="T8" fmla="+- 0 7301 7107"/>
                                <a:gd name="T9" fmla="*/ T8 w 931"/>
                                <a:gd name="T10" fmla="+- 0 896 829"/>
                                <a:gd name="T11" fmla="*/ 896 h 260"/>
                                <a:gd name="T12" fmla="+- 0 7314 7107"/>
                                <a:gd name="T13" fmla="*/ T12 w 931"/>
                                <a:gd name="T14" fmla="+- 0 900 829"/>
                                <a:gd name="T15" fmla="*/ 900 h 260"/>
                                <a:gd name="T16" fmla="+- 0 7320 7107"/>
                                <a:gd name="T17" fmla="*/ T16 w 931"/>
                                <a:gd name="T18" fmla="+- 0 903 829"/>
                                <a:gd name="T19" fmla="*/ 903 h 260"/>
                                <a:gd name="T20" fmla="+- 0 7320 7107"/>
                                <a:gd name="T21" fmla="*/ T20 w 931"/>
                                <a:gd name="T22" fmla="+- 0 1074 829"/>
                                <a:gd name="T23" fmla="*/ 1074 h 260"/>
                                <a:gd name="T24" fmla="+- 0 7314 7107"/>
                                <a:gd name="T25" fmla="*/ T24 w 931"/>
                                <a:gd name="T26" fmla="+- 0 1077 829"/>
                                <a:gd name="T27" fmla="*/ 1077 h 260"/>
                                <a:gd name="T28" fmla="+- 0 7301 7107"/>
                                <a:gd name="T29" fmla="*/ T28 w 931"/>
                                <a:gd name="T30" fmla="+- 0 1080 829"/>
                                <a:gd name="T31" fmla="*/ 1080 h 260"/>
                                <a:gd name="T32" fmla="+- 0 7301 7107"/>
                                <a:gd name="T33" fmla="*/ T32 w 931"/>
                                <a:gd name="T34" fmla="+- 0 1087 829"/>
                                <a:gd name="T35" fmla="*/ 1087 h 260"/>
                                <a:gd name="T36" fmla="+- 0 7462 7107"/>
                                <a:gd name="T37" fmla="*/ T36 w 931"/>
                                <a:gd name="T38" fmla="+- 0 1087 829"/>
                                <a:gd name="T39" fmla="*/ 1087 h 260"/>
                                <a:gd name="T40" fmla="+- 0 7471 7107"/>
                                <a:gd name="T41" fmla="*/ T40 w 931"/>
                                <a:gd name="T42" fmla="+- 0 1063 829"/>
                                <a:gd name="T43" fmla="*/ 1063 h 260"/>
                                <a:gd name="T44" fmla="+- 0 7365 7107"/>
                                <a:gd name="T45" fmla="*/ T44 w 931"/>
                                <a:gd name="T46" fmla="+- 0 1063 829"/>
                                <a:gd name="T47" fmla="*/ 1063 h 260"/>
                                <a:gd name="T48" fmla="+- 0 7362 7107"/>
                                <a:gd name="T49" fmla="*/ T48 w 931"/>
                                <a:gd name="T50" fmla="+- 0 1063 829"/>
                                <a:gd name="T51" fmla="*/ 1063 h 260"/>
                                <a:gd name="T52" fmla="+- 0 7362 7107"/>
                                <a:gd name="T53" fmla="*/ T52 w 931"/>
                                <a:gd name="T54" fmla="+- 0 995 829"/>
                                <a:gd name="T55" fmla="*/ 995 h 260"/>
                                <a:gd name="T56" fmla="+- 0 7446 7107"/>
                                <a:gd name="T57" fmla="*/ T56 w 931"/>
                                <a:gd name="T58" fmla="+- 0 995 829"/>
                                <a:gd name="T59" fmla="*/ 995 h 260"/>
                                <a:gd name="T60" fmla="+- 0 7446 7107"/>
                                <a:gd name="T61" fmla="*/ T60 w 931"/>
                                <a:gd name="T62" fmla="+- 0 972 829"/>
                                <a:gd name="T63" fmla="*/ 972 h 260"/>
                                <a:gd name="T64" fmla="+- 0 7362 7107"/>
                                <a:gd name="T65" fmla="*/ T64 w 931"/>
                                <a:gd name="T66" fmla="+- 0 972 829"/>
                                <a:gd name="T67" fmla="*/ 972 h 260"/>
                                <a:gd name="T68" fmla="+- 0 7362 7107"/>
                                <a:gd name="T69" fmla="*/ T68 w 931"/>
                                <a:gd name="T70" fmla="+- 0 916 829"/>
                                <a:gd name="T71" fmla="*/ 916 h 260"/>
                                <a:gd name="T72" fmla="+- 0 7365 7107"/>
                                <a:gd name="T73" fmla="*/ T72 w 931"/>
                                <a:gd name="T74" fmla="+- 0 913 829"/>
                                <a:gd name="T75" fmla="*/ 913 h 260"/>
                                <a:gd name="T76" fmla="+- 0 7463 7107"/>
                                <a:gd name="T77" fmla="*/ T76 w 931"/>
                                <a:gd name="T78" fmla="+- 0 913 829"/>
                                <a:gd name="T79" fmla="*/ 913 h 260"/>
                                <a:gd name="T80" fmla="+- 0 7455 7107"/>
                                <a:gd name="T81" fmla="*/ T80 w 931"/>
                                <a:gd name="T82" fmla="+- 0 890 829"/>
                                <a:gd name="T83" fmla="*/ 890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348" y="61"/>
                                  </a:moveTo>
                                  <a:lnTo>
                                    <a:pt x="194" y="61"/>
                                  </a:lnTo>
                                  <a:lnTo>
                                    <a:pt x="194" y="67"/>
                                  </a:lnTo>
                                  <a:lnTo>
                                    <a:pt x="207" y="71"/>
                                  </a:lnTo>
                                  <a:lnTo>
                                    <a:pt x="213" y="74"/>
                                  </a:lnTo>
                                  <a:lnTo>
                                    <a:pt x="213" y="245"/>
                                  </a:lnTo>
                                  <a:lnTo>
                                    <a:pt x="207" y="248"/>
                                  </a:lnTo>
                                  <a:lnTo>
                                    <a:pt x="194" y="251"/>
                                  </a:lnTo>
                                  <a:lnTo>
                                    <a:pt x="194" y="258"/>
                                  </a:lnTo>
                                  <a:lnTo>
                                    <a:pt x="355" y="258"/>
                                  </a:lnTo>
                                  <a:lnTo>
                                    <a:pt x="364" y="234"/>
                                  </a:lnTo>
                                  <a:lnTo>
                                    <a:pt x="258" y="234"/>
                                  </a:lnTo>
                                  <a:lnTo>
                                    <a:pt x="255" y="234"/>
                                  </a:lnTo>
                                  <a:lnTo>
                                    <a:pt x="255" y="166"/>
                                  </a:lnTo>
                                  <a:lnTo>
                                    <a:pt x="339" y="166"/>
                                  </a:lnTo>
                                  <a:lnTo>
                                    <a:pt x="339" y="143"/>
                                  </a:lnTo>
                                  <a:lnTo>
                                    <a:pt x="255" y="143"/>
                                  </a:lnTo>
                                  <a:lnTo>
                                    <a:pt x="255" y="87"/>
                                  </a:lnTo>
                                  <a:lnTo>
                                    <a:pt x="258" y="84"/>
                                  </a:lnTo>
                                  <a:lnTo>
                                    <a:pt x="356" y="84"/>
                                  </a:lnTo>
                                  <a:lnTo>
                                    <a:pt x="348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" name="Freeform 9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571 7107"/>
                                <a:gd name="T1" fmla="*/ T0 w 931"/>
                                <a:gd name="T2" fmla="+- 0 890 829"/>
                                <a:gd name="T3" fmla="*/ 890 h 260"/>
                                <a:gd name="T4" fmla="+- 0 7478 7107"/>
                                <a:gd name="T5" fmla="*/ T4 w 931"/>
                                <a:gd name="T6" fmla="+- 0 890 829"/>
                                <a:gd name="T7" fmla="*/ 890 h 260"/>
                                <a:gd name="T8" fmla="+- 0 7478 7107"/>
                                <a:gd name="T9" fmla="*/ T8 w 931"/>
                                <a:gd name="T10" fmla="+- 0 896 829"/>
                                <a:gd name="T11" fmla="*/ 896 h 260"/>
                                <a:gd name="T12" fmla="+- 0 7491 7107"/>
                                <a:gd name="T13" fmla="*/ T12 w 931"/>
                                <a:gd name="T14" fmla="+- 0 900 829"/>
                                <a:gd name="T15" fmla="*/ 900 h 260"/>
                                <a:gd name="T16" fmla="+- 0 7497 7107"/>
                                <a:gd name="T17" fmla="*/ T16 w 931"/>
                                <a:gd name="T18" fmla="+- 0 903 829"/>
                                <a:gd name="T19" fmla="*/ 903 h 260"/>
                                <a:gd name="T20" fmla="+- 0 7508 7107"/>
                                <a:gd name="T21" fmla="*/ T20 w 931"/>
                                <a:gd name="T22" fmla="+- 0 919 829"/>
                                <a:gd name="T23" fmla="*/ 919 h 260"/>
                                <a:gd name="T24" fmla="+- 0 7557 7107"/>
                                <a:gd name="T25" fmla="*/ T24 w 931"/>
                                <a:gd name="T26" fmla="+- 0 988 829"/>
                                <a:gd name="T27" fmla="*/ 988 h 260"/>
                                <a:gd name="T28" fmla="+- 0 7511 7107"/>
                                <a:gd name="T29" fmla="*/ T28 w 931"/>
                                <a:gd name="T30" fmla="+- 0 1054 829"/>
                                <a:gd name="T31" fmla="*/ 1054 h 260"/>
                                <a:gd name="T32" fmla="+- 0 7494 7107"/>
                                <a:gd name="T33" fmla="*/ T32 w 931"/>
                                <a:gd name="T34" fmla="+- 0 1072 829"/>
                                <a:gd name="T35" fmla="*/ 1072 h 260"/>
                                <a:gd name="T36" fmla="+- 0 7478 7107"/>
                                <a:gd name="T37" fmla="*/ T36 w 931"/>
                                <a:gd name="T38" fmla="+- 0 1079 829"/>
                                <a:gd name="T39" fmla="*/ 1079 h 260"/>
                                <a:gd name="T40" fmla="+- 0 7475 7107"/>
                                <a:gd name="T41" fmla="*/ T40 w 931"/>
                                <a:gd name="T42" fmla="+- 0 1087 829"/>
                                <a:gd name="T43" fmla="*/ 1087 h 260"/>
                                <a:gd name="T44" fmla="+- 0 7549 7107"/>
                                <a:gd name="T45" fmla="*/ T44 w 931"/>
                                <a:gd name="T46" fmla="+- 0 1087 829"/>
                                <a:gd name="T47" fmla="*/ 1087 h 260"/>
                                <a:gd name="T48" fmla="+- 0 7549 7107"/>
                                <a:gd name="T49" fmla="*/ T48 w 931"/>
                                <a:gd name="T50" fmla="+- 0 1080 829"/>
                                <a:gd name="T51" fmla="*/ 1080 h 260"/>
                                <a:gd name="T52" fmla="+- 0 7535 7107"/>
                                <a:gd name="T53" fmla="*/ T52 w 931"/>
                                <a:gd name="T54" fmla="+- 0 1077 829"/>
                                <a:gd name="T55" fmla="*/ 1077 h 260"/>
                                <a:gd name="T56" fmla="+- 0 7529 7107"/>
                                <a:gd name="T57" fmla="*/ T56 w 931"/>
                                <a:gd name="T58" fmla="+- 0 1072 829"/>
                                <a:gd name="T59" fmla="*/ 1072 h 260"/>
                                <a:gd name="T60" fmla="+- 0 7535 7107"/>
                                <a:gd name="T61" fmla="*/ T60 w 931"/>
                                <a:gd name="T62" fmla="+- 0 1063 829"/>
                                <a:gd name="T63" fmla="*/ 1063 h 260"/>
                                <a:gd name="T64" fmla="+- 0 7571 7107"/>
                                <a:gd name="T65" fmla="*/ T64 w 931"/>
                                <a:gd name="T66" fmla="+- 0 1006 829"/>
                                <a:gd name="T67" fmla="*/ 1006 h 260"/>
                                <a:gd name="T68" fmla="+- 0 7620 7107"/>
                                <a:gd name="T69" fmla="*/ T68 w 931"/>
                                <a:gd name="T70" fmla="+- 0 1006 829"/>
                                <a:gd name="T71" fmla="*/ 1006 h 260"/>
                                <a:gd name="T72" fmla="+- 0 7603 7107"/>
                                <a:gd name="T73" fmla="*/ T72 w 931"/>
                                <a:gd name="T74" fmla="+- 0 981 829"/>
                                <a:gd name="T75" fmla="*/ 981 h 260"/>
                                <a:gd name="T76" fmla="+- 0 7616 7107"/>
                                <a:gd name="T77" fmla="*/ T76 w 931"/>
                                <a:gd name="T78" fmla="+- 0 963 829"/>
                                <a:gd name="T79" fmla="*/ 963 h 260"/>
                                <a:gd name="T80" fmla="+- 0 7589 7107"/>
                                <a:gd name="T81" fmla="*/ T80 w 931"/>
                                <a:gd name="T82" fmla="+- 0 963 829"/>
                                <a:gd name="T83" fmla="*/ 963 h 260"/>
                                <a:gd name="T84" fmla="+- 0 7561 7107"/>
                                <a:gd name="T85" fmla="*/ T84 w 931"/>
                                <a:gd name="T86" fmla="+- 0 922 829"/>
                                <a:gd name="T87" fmla="*/ 922 h 260"/>
                                <a:gd name="T88" fmla="+- 0 7557 7107"/>
                                <a:gd name="T89" fmla="*/ T88 w 931"/>
                                <a:gd name="T90" fmla="+- 0 904 829"/>
                                <a:gd name="T91" fmla="*/ 904 h 260"/>
                                <a:gd name="T92" fmla="+- 0 7569 7107"/>
                                <a:gd name="T93" fmla="*/ T92 w 931"/>
                                <a:gd name="T94" fmla="+- 0 896 829"/>
                                <a:gd name="T95" fmla="*/ 896 h 260"/>
                                <a:gd name="T96" fmla="+- 0 7571 7107"/>
                                <a:gd name="T97" fmla="*/ T96 w 931"/>
                                <a:gd name="T98" fmla="+- 0 890 829"/>
                                <a:gd name="T99" fmla="*/ 890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464" y="61"/>
                                  </a:moveTo>
                                  <a:lnTo>
                                    <a:pt x="371" y="61"/>
                                  </a:lnTo>
                                  <a:lnTo>
                                    <a:pt x="371" y="67"/>
                                  </a:lnTo>
                                  <a:lnTo>
                                    <a:pt x="384" y="71"/>
                                  </a:lnTo>
                                  <a:lnTo>
                                    <a:pt x="390" y="74"/>
                                  </a:lnTo>
                                  <a:lnTo>
                                    <a:pt x="401" y="90"/>
                                  </a:lnTo>
                                  <a:lnTo>
                                    <a:pt x="450" y="159"/>
                                  </a:lnTo>
                                  <a:lnTo>
                                    <a:pt x="404" y="225"/>
                                  </a:lnTo>
                                  <a:lnTo>
                                    <a:pt x="387" y="243"/>
                                  </a:lnTo>
                                  <a:lnTo>
                                    <a:pt x="371" y="250"/>
                                  </a:lnTo>
                                  <a:lnTo>
                                    <a:pt x="368" y="258"/>
                                  </a:lnTo>
                                  <a:lnTo>
                                    <a:pt x="442" y="258"/>
                                  </a:lnTo>
                                  <a:lnTo>
                                    <a:pt x="442" y="251"/>
                                  </a:lnTo>
                                  <a:lnTo>
                                    <a:pt x="428" y="248"/>
                                  </a:lnTo>
                                  <a:lnTo>
                                    <a:pt x="422" y="243"/>
                                  </a:lnTo>
                                  <a:lnTo>
                                    <a:pt x="428" y="234"/>
                                  </a:lnTo>
                                  <a:lnTo>
                                    <a:pt x="464" y="177"/>
                                  </a:lnTo>
                                  <a:lnTo>
                                    <a:pt x="513" y="177"/>
                                  </a:lnTo>
                                  <a:lnTo>
                                    <a:pt x="496" y="152"/>
                                  </a:lnTo>
                                  <a:lnTo>
                                    <a:pt x="509" y="134"/>
                                  </a:lnTo>
                                  <a:lnTo>
                                    <a:pt x="482" y="134"/>
                                  </a:lnTo>
                                  <a:lnTo>
                                    <a:pt x="454" y="93"/>
                                  </a:lnTo>
                                  <a:lnTo>
                                    <a:pt x="450" y="75"/>
                                  </a:lnTo>
                                  <a:lnTo>
                                    <a:pt x="462" y="67"/>
                                  </a:lnTo>
                                  <a:lnTo>
                                    <a:pt x="464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" name="Freeform 10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620 7107"/>
                                <a:gd name="T1" fmla="*/ T0 w 931"/>
                                <a:gd name="T2" fmla="+- 0 1006 829"/>
                                <a:gd name="T3" fmla="*/ 1006 h 260"/>
                                <a:gd name="T4" fmla="+- 0 7571 7107"/>
                                <a:gd name="T5" fmla="*/ T4 w 931"/>
                                <a:gd name="T6" fmla="+- 0 1006 829"/>
                                <a:gd name="T7" fmla="*/ 1006 h 260"/>
                                <a:gd name="T8" fmla="+- 0 7605 7107"/>
                                <a:gd name="T9" fmla="*/ T8 w 931"/>
                                <a:gd name="T10" fmla="+- 0 1055 829"/>
                                <a:gd name="T11" fmla="*/ 1055 h 260"/>
                                <a:gd name="T12" fmla="+- 0 7609 7107"/>
                                <a:gd name="T13" fmla="*/ T12 w 931"/>
                                <a:gd name="T14" fmla="+- 0 1073 829"/>
                                <a:gd name="T15" fmla="*/ 1073 h 260"/>
                                <a:gd name="T16" fmla="+- 0 7597 7107"/>
                                <a:gd name="T17" fmla="*/ T16 w 931"/>
                                <a:gd name="T18" fmla="+- 0 1079 829"/>
                                <a:gd name="T19" fmla="*/ 1079 h 260"/>
                                <a:gd name="T20" fmla="+- 0 7593 7107"/>
                                <a:gd name="T21" fmla="*/ T20 w 931"/>
                                <a:gd name="T22" fmla="+- 0 1087 829"/>
                                <a:gd name="T23" fmla="*/ 1087 h 260"/>
                                <a:gd name="T24" fmla="+- 0 7728 7107"/>
                                <a:gd name="T25" fmla="*/ T24 w 931"/>
                                <a:gd name="T26" fmla="+- 0 1087 829"/>
                                <a:gd name="T27" fmla="*/ 1087 h 260"/>
                                <a:gd name="T28" fmla="+- 0 7728 7107"/>
                                <a:gd name="T29" fmla="*/ T28 w 931"/>
                                <a:gd name="T30" fmla="+- 0 1080 829"/>
                                <a:gd name="T31" fmla="*/ 1080 h 260"/>
                                <a:gd name="T32" fmla="+- 0 7714 7107"/>
                                <a:gd name="T33" fmla="*/ T32 w 931"/>
                                <a:gd name="T34" fmla="+- 0 1078 829"/>
                                <a:gd name="T35" fmla="*/ 1078 h 260"/>
                                <a:gd name="T36" fmla="+- 0 7710 7107"/>
                                <a:gd name="T37" fmla="*/ T36 w 931"/>
                                <a:gd name="T38" fmla="+- 0 1075 829"/>
                                <a:gd name="T39" fmla="*/ 1075 h 260"/>
                                <a:gd name="T40" fmla="+- 0 7673 7107"/>
                                <a:gd name="T41" fmla="*/ T40 w 931"/>
                                <a:gd name="T42" fmla="+- 0 1075 829"/>
                                <a:gd name="T43" fmla="*/ 1075 h 260"/>
                                <a:gd name="T44" fmla="+- 0 7668 7107"/>
                                <a:gd name="T45" fmla="*/ T44 w 931"/>
                                <a:gd name="T46" fmla="+- 0 1071 829"/>
                                <a:gd name="T47" fmla="*/ 1071 h 260"/>
                                <a:gd name="T48" fmla="+- 0 7663 7107"/>
                                <a:gd name="T49" fmla="*/ T48 w 931"/>
                                <a:gd name="T50" fmla="+- 0 1066 829"/>
                                <a:gd name="T51" fmla="*/ 1066 h 260"/>
                                <a:gd name="T52" fmla="+- 0 7661 7107"/>
                                <a:gd name="T53" fmla="*/ T52 w 931"/>
                                <a:gd name="T54" fmla="+- 0 1063 829"/>
                                <a:gd name="T55" fmla="*/ 1063 h 260"/>
                                <a:gd name="T56" fmla="+- 0 7620 7107"/>
                                <a:gd name="T57" fmla="*/ T56 w 931"/>
                                <a:gd name="T58" fmla="+- 0 1006 829"/>
                                <a:gd name="T59" fmla="*/ 1006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513" y="177"/>
                                  </a:moveTo>
                                  <a:lnTo>
                                    <a:pt x="464" y="177"/>
                                  </a:lnTo>
                                  <a:lnTo>
                                    <a:pt x="498" y="226"/>
                                  </a:lnTo>
                                  <a:lnTo>
                                    <a:pt x="502" y="244"/>
                                  </a:lnTo>
                                  <a:lnTo>
                                    <a:pt x="490" y="250"/>
                                  </a:lnTo>
                                  <a:lnTo>
                                    <a:pt x="486" y="258"/>
                                  </a:lnTo>
                                  <a:lnTo>
                                    <a:pt x="621" y="258"/>
                                  </a:lnTo>
                                  <a:lnTo>
                                    <a:pt x="621" y="251"/>
                                  </a:lnTo>
                                  <a:lnTo>
                                    <a:pt x="607" y="249"/>
                                  </a:lnTo>
                                  <a:lnTo>
                                    <a:pt x="603" y="246"/>
                                  </a:lnTo>
                                  <a:lnTo>
                                    <a:pt x="566" y="246"/>
                                  </a:lnTo>
                                  <a:lnTo>
                                    <a:pt x="561" y="242"/>
                                  </a:lnTo>
                                  <a:lnTo>
                                    <a:pt x="556" y="237"/>
                                  </a:lnTo>
                                  <a:lnTo>
                                    <a:pt x="554" y="234"/>
                                  </a:lnTo>
                                  <a:lnTo>
                                    <a:pt x="513" y="17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Freeform 11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851 7107"/>
                                <a:gd name="T1" fmla="*/ T0 w 931"/>
                                <a:gd name="T2" fmla="+- 0 1032 829"/>
                                <a:gd name="T3" fmla="*/ 1032 h 260"/>
                                <a:gd name="T4" fmla="+- 0 7805 7107"/>
                                <a:gd name="T5" fmla="*/ T4 w 931"/>
                                <a:gd name="T6" fmla="+- 0 1032 829"/>
                                <a:gd name="T7" fmla="*/ 1032 h 260"/>
                                <a:gd name="T8" fmla="+- 0 7813 7107"/>
                                <a:gd name="T9" fmla="*/ T8 w 931"/>
                                <a:gd name="T10" fmla="+- 0 1055 829"/>
                                <a:gd name="T11" fmla="*/ 1055 h 260"/>
                                <a:gd name="T12" fmla="+- 0 7819 7107"/>
                                <a:gd name="T13" fmla="*/ T12 w 931"/>
                                <a:gd name="T14" fmla="+- 0 1070 829"/>
                                <a:gd name="T15" fmla="*/ 1070 h 260"/>
                                <a:gd name="T16" fmla="+- 0 7817 7107"/>
                                <a:gd name="T17" fmla="*/ T16 w 931"/>
                                <a:gd name="T18" fmla="+- 0 1078 829"/>
                                <a:gd name="T19" fmla="*/ 1078 h 260"/>
                                <a:gd name="T20" fmla="+- 0 7801 7107"/>
                                <a:gd name="T21" fmla="*/ T20 w 931"/>
                                <a:gd name="T22" fmla="+- 0 1080 829"/>
                                <a:gd name="T23" fmla="*/ 1080 h 260"/>
                                <a:gd name="T24" fmla="+- 0 7801 7107"/>
                                <a:gd name="T25" fmla="*/ T24 w 931"/>
                                <a:gd name="T26" fmla="+- 0 1087 829"/>
                                <a:gd name="T27" fmla="*/ 1087 h 260"/>
                                <a:gd name="T28" fmla="+- 0 7884 7107"/>
                                <a:gd name="T29" fmla="*/ T28 w 931"/>
                                <a:gd name="T30" fmla="+- 0 1087 829"/>
                                <a:gd name="T31" fmla="*/ 1087 h 260"/>
                                <a:gd name="T32" fmla="+- 0 7884 7107"/>
                                <a:gd name="T33" fmla="*/ T32 w 931"/>
                                <a:gd name="T34" fmla="+- 0 1080 829"/>
                                <a:gd name="T35" fmla="*/ 1080 h 260"/>
                                <a:gd name="T36" fmla="+- 0 7874 7107"/>
                                <a:gd name="T37" fmla="*/ T36 w 931"/>
                                <a:gd name="T38" fmla="+- 0 1077 829"/>
                                <a:gd name="T39" fmla="*/ 1077 h 260"/>
                                <a:gd name="T40" fmla="+- 0 7865 7107"/>
                                <a:gd name="T41" fmla="*/ T40 w 931"/>
                                <a:gd name="T42" fmla="+- 0 1069 829"/>
                                <a:gd name="T43" fmla="*/ 1069 h 260"/>
                                <a:gd name="T44" fmla="+- 0 7863 7107"/>
                                <a:gd name="T45" fmla="*/ T44 w 931"/>
                                <a:gd name="T46" fmla="+- 0 1063 829"/>
                                <a:gd name="T47" fmla="*/ 1063 h 260"/>
                                <a:gd name="T48" fmla="+- 0 7851 7107"/>
                                <a:gd name="T49" fmla="*/ T48 w 931"/>
                                <a:gd name="T50" fmla="+- 0 1032 829"/>
                                <a:gd name="T51" fmla="*/ 1032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744" y="203"/>
                                  </a:moveTo>
                                  <a:lnTo>
                                    <a:pt x="698" y="203"/>
                                  </a:lnTo>
                                  <a:lnTo>
                                    <a:pt x="706" y="226"/>
                                  </a:lnTo>
                                  <a:lnTo>
                                    <a:pt x="712" y="241"/>
                                  </a:lnTo>
                                  <a:lnTo>
                                    <a:pt x="710" y="249"/>
                                  </a:lnTo>
                                  <a:lnTo>
                                    <a:pt x="694" y="251"/>
                                  </a:lnTo>
                                  <a:lnTo>
                                    <a:pt x="694" y="258"/>
                                  </a:lnTo>
                                  <a:lnTo>
                                    <a:pt x="777" y="258"/>
                                  </a:lnTo>
                                  <a:lnTo>
                                    <a:pt x="777" y="251"/>
                                  </a:lnTo>
                                  <a:lnTo>
                                    <a:pt x="767" y="248"/>
                                  </a:lnTo>
                                  <a:lnTo>
                                    <a:pt x="758" y="240"/>
                                  </a:lnTo>
                                  <a:lnTo>
                                    <a:pt x="756" y="234"/>
                                  </a:lnTo>
                                  <a:lnTo>
                                    <a:pt x="744" y="20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Freeform 12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883 7107"/>
                                <a:gd name="T1" fmla="*/ T0 w 931"/>
                                <a:gd name="T2" fmla="+- 0 1026 829"/>
                                <a:gd name="T3" fmla="*/ 1026 h 260"/>
                                <a:gd name="T4" fmla="+- 0 7876 7107"/>
                                <a:gd name="T5" fmla="*/ T4 w 931"/>
                                <a:gd name="T6" fmla="+- 0 1028 829"/>
                                <a:gd name="T7" fmla="*/ 1028 h 260"/>
                                <a:gd name="T8" fmla="+- 0 7892 7107"/>
                                <a:gd name="T9" fmla="*/ T8 w 931"/>
                                <a:gd name="T10" fmla="+- 0 1087 829"/>
                                <a:gd name="T11" fmla="*/ 1087 h 260"/>
                                <a:gd name="T12" fmla="+- 0 7902 7107"/>
                                <a:gd name="T13" fmla="*/ T12 w 931"/>
                                <a:gd name="T14" fmla="+- 0 1087 829"/>
                                <a:gd name="T15" fmla="*/ 1087 h 260"/>
                                <a:gd name="T16" fmla="+- 0 7902 7107"/>
                                <a:gd name="T17" fmla="*/ T16 w 931"/>
                                <a:gd name="T18" fmla="+- 0 1083 829"/>
                                <a:gd name="T19" fmla="*/ 1083 h 260"/>
                                <a:gd name="T20" fmla="+- 0 7905 7107"/>
                                <a:gd name="T21" fmla="*/ T20 w 931"/>
                                <a:gd name="T22" fmla="+- 0 1077 829"/>
                                <a:gd name="T23" fmla="*/ 1077 h 260"/>
                                <a:gd name="T24" fmla="+- 0 8007 7107"/>
                                <a:gd name="T25" fmla="*/ T24 w 931"/>
                                <a:gd name="T26" fmla="+- 0 1077 829"/>
                                <a:gd name="T27" fmla="*/ 1077 h 260"/>
                                <a:gd name="T28" fmla="+- 0 8016 7107"/>
                                <a:gd name="T29" fmla="*/ T28 w 931"/>
                                <a:gd name="T30" fmla="+- 0 1072 829"/>
                                <a:gd name="T31" fmla="*/ 1072 h 260"/>
                                <a:gd name="T32" fmla="+- 0 8026 7107"/>
                                <a:gd name="T33" fmla="*/ T32 w 931"/>
                                <a:gd name="T34" fmla="+- 0 1063 829"/>
                                <a:gd name="T35" fmla="*/ 1063 h 260"/>
                                <a:gd name="T36" fmla="+- 0 7975 7107"/>
                                <a:gd name="T37" fmla="*/ T36 w 931"/>
                                <a:gd name="T38" fmla="+- 0 1063 829"/>
                                <a:gd name="T39" fmla="*/ 1063 h 260"/>
                                <a:gd name="T40" fmla="+- 0 7948 7107"/>
                                <a:gd name="T41" fmla="*/ T40 w 931"/>
                                <a:gd name="T42" fmla="+- 0 1062 829"/>
                                <a:gd name="T43" fmla="*/ 1062 h 260"/>
                                <a:gd name="T44" fmla="+- 0 7926 7107"/>
                                <a:gd name="T45" fmla="*/ T44 w 931"/>
                                <a:gd name="T46" fmla="+- 0 1057 829"/>
                                <a:gd name="T47" fmla="*/ 1057 h 260"/>
                                <a:gd name="T48" fmla="+- 0 7909 7107"/>
                                <a:gd name="T49" fmla="*/ T48 w 931"/>
                                <a:gd name="T50" fmla="+- 0 1049 829"/>
                                <a:gd name="T51" fmla="*/ 1049 h 260"/>
                                <a:gd name="T52" fmla="+- 0 7895 7107"/>
                                <a:gd name="T53" fmla="*/ T52 w 931"/>
                                <a:gd name="T54" fmla="+- 0 1038 829"/>
                                <a:gd name="T55" fmla="*/ 1038 h 260"/>
                                <a:gd name="T56" fmla="+- 0 7883 7107"/>
                                <a:gd name="T57" fmla="*/ T56 w 931"/>
                                <a:gd name="T58" fmla="+- 0 1026 829"/>
                                <a:gd name="T59" fmla="*/ 1026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776" y="197"/>
                                  </a:moveTo>
                                  <a:lnTo>
                                    <a:pt x="769" y="199"/>
                                  </a:lnTo>
                                  <a:lnTo>
                                    <a:pt x="785" y="258"/>
                                  </a:lnTo>
                                  <a:lnTo>
                                    <a:pt x="795" y="258"/>
                                  </a:lnTo>
                                  <a:lnTo>
                                    <a:pt x="795" y="254"/>
                                  </a:lnTo>
                                  <a:lnTo>
                                    <a:pt x="798" y="248"/>
                                  </a:lnTo>
                                  <a:lnTo>
                                    <a:pt x="900" y="248"/>
                                  </a:lnTo>
                                  <a:lnTo>
                                    <a:pt x="909" y="243"/>
                                  </a:lnTo>
                                  <a:lnTo>
                                    <a:pt x="919" y="234"/>
                                  </a:lnTo>
                                  <a:lnTo>
                                    <a:pt x="868" y="234"/>
                                  </a:lnTo>
                                  <a:lnTo>
                                    <a:pt x="841" y="233"/>
                                  </a:lnTo>
                                  <a:lnTo>
                                    <a:pt x="819" y="228"/>
                                  </a:lnTo>
                                  <a:lnTo>
                                    <a:pt x="802" y="220"/>
                                  </a:lnTo>
                                  <a:lnTo>
                                    <a:pt x="788" y="209"/>
                                  </a:lnTo>
                                  <a:lnTo>
                                    <a:pt x="776" y="19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Freeform 13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797 7107"/>
                                <a:gd name="T1" fmla="*/ T0 w 931"/>
                                <a:gd name="T2" fmla="+- 0 890 829"/>
                                <a:gd name="T3" fmla="*/ 890 h 260"/>
                                <a:gd name="T4" fmla="+- 0 7753 7107"/>
                                <a:gd name="T5" fmla="*/ T4 w 931"/>
                                <a:gd name="T6" fmla="+- 0 890 829"/>
                                <a:gd name="T7" fmla="*/ 890 h 260"/>
                                <a:gd name="T8" fmla="+- 0 7692 7107"/>
                                <a:gd name="T9" fmla="*/ T8 w 931"/>
                                <a:gd name="T10" fmla="+- 0 1046 829"/>
                                <a:gd name="T11" fmla="*/ 1046 h 260"/>
                                <a:gd name="T12" fmla="+- 0 7685 7107"/>
                                <a:gd name="T13" fmla="*/ T12 w 931"/>
                                <a:gd name="T14" fmla="+- 0 1062 829"/>
                                <a:gd name="T15" fmla="*/ 1062 h 260"/>
                                <a:gd name="T16" fmla="+- 0 7679 7107"/>
                                <a:gd name="T17" fmla="*/ T16 w 931"/>
                                <a:gd name="T18" fmla="+- 0 1070 829"/>
                                <a:gd name="T19" fmla="*/ 1070 h 260"/>
                                <a:gd name="T20" fmla="+- 0 7673 7107"/>
                                <a:gd name="T21" fmla="*/ T20 w 931"/>
                                <a:gd name="T22" fmla="+- 0 1075 829"/>
                                <a:gd name="T23" fmla="*/ 1075 h 260"/>
                                <a:gd name="T24" fmla="+- 0 7710 7107"/>
                                <a:gd name="T25" fmla="*/ T24 w 931"/>
                                <a:gd name="T26" fmla="+- 0 1075 829"/>
                                <a:gd name="T27" fmla="*/ 1075 h 260"/>
                                <a:gd name="T28" fmla="+- 0 7708 7107"/>
                                <a:gd name="T29" fmla="*/ T28 w 931"/>
                                <a:gd name="T30" fmla="+- 0 1073 829"/>
                                <a:gd name="T31" fmla="*/ 1073 h 260"/>
                                <a:gd name="T32" fmla="+- 0 7715 7107"/>
                                <a:gd name="T33" fmla="*/ T32 w 931"/>
                                <a:gd name="T34" fmla="+- 0 1055 829"/>
                                <a:gd name="T35" fmla="*/ 1055 h 260"/>
                                <a:gd name="T36" fmla="+- 0 7724 7107"/>
                                <a:gd name="T37" fmla="*/ T36 w 931"/>
                                <a:gd name="T38" fmla="+- 0 1032 829"/>
                                <a:gd name="T39" fmla="*/ 1032 h 260"/>
                                <a:gd name="T40" fmla="+- 0 7851 7107"/>
                                <a:gd name="T41" fmla="*/ T40 w 931"/>
                                <a:gd name="T42" fmla="+- 0 1032 829"/>
                                <a:gd name="T43" fmla="*/ 1032 h 260"/>
                                <a:gd name="T44" fmla="+- 0 7843 7107"/>
                                <a:gd name="T45" fmla="*/ T44 w 931"/>
                                <a:gd name="T46" fmla="+- 0 1010 829"/>
                                <a:gd name="T47" fmla="*/ 1010 h 260"/>
                                <a:gd name="T48" fmla="+- 0 7732 7107"/>
                                <a:gd name="T49" fmla="*/ T48 w 931"/>
                                <a:gd name="T50" fmla="+- 0 1010 829"/>
                                <a:gd name="T51" fmla="*/ 1010 h 260"/>
                                <a:gd name="T52" fmla="+- 0 7765 7107"/>
                                <a:gd name="T53" fmla="*/ T52 w 931"/>
                                <a:gd name="T54" fmla="+- 0 924 829"/>
                                <a:gd name="T55" fmla="*/ 924 h 260"/>
                                <a:gd name="T56" fmla="+- 0 7810 7107"/>
                                <a:gd name="T57" fmla="*/ T56 w 931"/>
                                <a:gd name="T58" fmla="+- 0 924 829"/>
                                <a:gd name="T59" fmla="*/ 924 h 260"/>
                                <a:gd name="T60" fmla="+- 0 7797 7107"/>
                                <a:gd name="T61" fmla="*/ T60 w 931"/>
                                <a:gd name="T62" fmla="+- 0 890 829"/>
                                <a:gd name="T63" fmla="*/ 890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690" y="61"/>
                                  </a:moveTo>
                                  <a:lnTo>
                                    <a:pt x="646" y="61"/>
                                  </a:lnTo>
                                  <a:lnTo>
                                    <a:pt x="585" y="217"/>
                                  </a:lnTo>
                                  <a:lnTo>
                                    <a:pt x="578" y="233"/>
                                  </a:lnTo>
                                  <a:lnTo>
                                    <a:pt x="572" y="241"/>
                                  </a:lnTo>
                                  <a:lnTo>
                                    <a:pt x="566" y="246"/>
                                  </a:lnTo>
                                  <a:lnTo>
                                    <a:pt x="603" y="246"/>
                                  </a:lnTo>
                                  <a:lnTo>
                                    <a:pt x="601" y="244"/>
                                  </a:lnTo>
                                  <a:lnTo>
                                    <a:pt x="608" y="226"/>
                                  </a:lnTo>
                                  <a:lnTo>
                                    <a:pt x="617" y="203"/>
                                  </a:lnTo>
                                  <a:lnTo>
                                    <a:pt x="744" y="203"/>
                                  </a:lnTo>
                                  <a:lnTo>
                                    <a:pt x="736" y="181"/>
                                  </a:lnTo>
                                  <a:lnTo>
                                    <a:pt x="625" y="181"/>
                                  </a:lnTo>
                                  <a:lnTo>
                                    <a:pt x="658" y="95"/>
                                  </a:lnTo>
                                  <a:lnTo>
                                    <a:pt x="703" y="95"/>
                                  </a:lnTo>
                                  <a:lnTo>
                                    <a:pt x="690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" name="Freeform 14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960 7107"/>
                                <a:gd name="T1" fmla="*/ T0 w 931"/>
                                <a:gd name="T2" fmla="+- 0 887 829"/>
                                <a:gd name="T3" fmla="*/ 887 h 260"/>
                                <a:gd name="T4" fmla="+- 0 7933 7107"/>
                                <a:gd name="T5" fmla="*/ T4 w 931"/>
                                <a:gd name="T6" fmla="+- 0 889 829"/>
                                <a:gd name="T7" fmla="*/ 889 h 260"/>
                                <a:gd name="T8" fmla="+- 0 7911 7107"/>
                                <a:gd name="T9" fmla="*/ T8 w 931"/>
                                <a:gd name="T10" fmla="+- 0 897 829"/>
                                <a:gd name="T11" fmla="*/ 897 h 260"/>
                                <a:gd name="T12" fmla="+- 0 7895 7107"/>
                                <a:gd name="T13" fmla="*/ T12 w 931"/>
                                <a:gd name="T14" fmla="+- 0 909 829"/>
                                <a:gd name="T15" fmla="*/ 909 h 260"/>
                                <a:gd name="T16" fmla="+- 0 7885 7107"/>
                                <a:gd name="T17" fmla="*/ T16 w 931"/>
                                <a:gd name="T18" fmla="+- 0 926 829"/>
                                <a:gd name="T19" fmla="*/ 926 h 260"/>
                                <a:gd name="T20" fmla="+- 0 7885 7107"/>
                                <a:gd name="T21" fmla="*/ T20 w 931"/>
                                <a:gd name="T22" fmla="+- 0 952 829"/>
                                <a:gd name="T23" fmla="*/ 952 h 260"/>
                                <a:gd name="T24" fmla="+- 0 7892 7107"/>
                                <a:gd name="T25" fmla="*/ T24 w 931"/>
                                <a:gd name="T26" fmla="+- 0 972 829"/>
                                <a:gd name="T27" fmla="*/ 972 h 260"/>
                                <a:gd name="T28" fmla="+- 0 7903 7107"/>
                                <a:gd name="T29" fmla="*/ T28 w 931"/>
                                <a:gd name="T30" fmla="+- 0 986 829"/>
                                <a:gd name="T31" fmla="*/ 986 h 260"/>
                                <a:gd name="T32" fmla="+- 0 7921 7107"/>
                                <a:gd name="T33" fmla="*/ T32 w 931"/>
                                <a:gd name="T34" fmla="+- 0 996 829"/>
                                <a:gd name="T35" fmla="*/ 996 h 260"/>
                                <a:gd name="T36" fmla="+- 0 7970 7107"/>
                                <a:gd name="T37" fmla="*/ T36 w 931"/>
                                <a:gd name="T38" fmla="+- 0 1008 829"/>
                                <a:gd name="T39" fmla="*/ 1008 h 260"/>
                                <a:gd name="T40" fmla="+- 0 7994 7107"/>
                                <a:gd name="T41" fmla="*/ T40 w 931"/>
                                <a:gd name="T42" fmla="+- 0 1018 829"/>
                                <a:gd name="T43" fmla="*/ 1018 h 260"/>
                                <a:gd name="T44" fmla="+- 0 8001 7107"/>
                                <a:gd name="T45" fmla="*/ T44 w 931"/>
                                <a:gd name="T46" fmla="+- 0 1034 829"/>
                                <a:gd name="T47" fmla="*/ 1034 h 260"/>
                                <a:gd name="T48" fmla="+- 0 7994 7107"/>
                                <a:gd name="T49" fmla="*/ T48 w 931"/>
                                <a:gd name="T50" fmla="+- 0 1053 829"/>
                                <a:gd name="T51" fmla="*/ 1053 h 260"/>
                                <a:gd name="T52" fmla="+- 0 7975 7107"/>
                                <a:gd name="T53" fmla="*/ T52 w 931"/>
                                <a:gd name="T54" fmla="+- 0 1063 829"/>
                                <a:gd name="T55" fmla="*/ 1063 h 260"/>
                                <a:gd name="T56" fmla="+- 0 8026 7107"/>
                                <a:gd name="T57" fmla="*/ T56 w 931"/>
                                <a:gd name="T58" fmla="+- 0 1063 829"/>
                                <a:gd name="T59" fmla="*/ 1063 h 260"/>
                                <a:gd name="T60" fmla="+- 0 8030 7107"/>
                                <a:gd name="T61" fmla="*/ T60 w 931"/>
                                <a:gd name="T62" fmla="+- 0 1059 829"/>
                                <a:gd name="T63" fmla="*/ 1059 h 260"/>
                                <a:gd name="T64" fmla="+- 0 8037 7107"/>
                                <a:gd name="T65" fmla="*/ T64 w 931"/>
                                <a:gd name="T66" fmla="+- 0 1043 829"/>
                                <a:gd name="T67" fmla="*/ 1043 h 260"/>
                                <a:gd name="T68" fmla="+- 0 8036 7107"/>
                                <a:gd name="T69" fmla="*/ T68 w 931"/>
                                <a:gd name="T70" fmla="+- 0 1016 829"/>
                                <a:gd name="T71" fmla="*/ 1016 h 260"/>
                                <a:gd name="T72" fmla="+- 0 7944 7107"/>
                                <a:gd name="T73" fmla="*/ T72 w 931"/>
                                <a:gd name="T74" fmla="+- 0 959 829"/>
                                <a:gd name="T75" fmla="*/ 959 h 260"/>
                                <a:gd name="T76" fmla="+- 0 7924 7107"/>
                                <a:gd name="T77" fmla="*/ T76 w 931"/>
                                <a:gd name="T78" fmla="+- 0 954 829"/>
                                <a:gd name="T79" fmla="*/ 954 h 260"/>
                                <a:gd name="T80" fmla="+- 0 7917 7107"/>
                                <a:gd name="T81" fmla="*/ T80 w 931"/>
                                <a:gd name="T82" fmla="+- 0 949 829"/>
                                <a:gd name="T83" fmla="*/ 949 h 260"/>
                                <a:gd name="T84" fmla="+- 0 7917 7107"/>
                                <a:gd name="T85" fmla="*/ T84 w 931"/>
                                <a:gd name="T86" fmla="+- 0 936 829"/>
                                <a:gd name="T87" fmla="*/ 936 h 260"/>
                                <a:gd name="T88" fmla="+- 0 7925 7107"/>
                                <a:gd name="T89" fmla="*/ T88 w 931"/>
                                <a:gd name="T90" fmla="+- 0 920 829"/>
                                <a:gd name="T91" fmla="*/ 920 h 260"/>
                                <a:gd name="T92" fmla="+- 0 7947 7107"/>
                                <a:gd name="T93" fmla="*/ T92 w 931"/>
                                <a:gd name="T94" fmla="+- 0 912 829"/>
                                <a:gd name="T95" fmla="*/ 912 h 260"/>
                                <a:gd name="T96" fmla="+- 0 8018 7107"/>
                                <a:gd name="T97" fmla="*/ T96 w 931"/>
                                <a:gd name="T98" fmla="+- 0 912 829"/>
                                <a:gd name="T99" fmla="*/ 912 h 260"/>
                                <a:gd name="T100" fmla="+- 0 8014 7107"/>
                                <a:gd name="T101" fmla="*/ T100 w 931"/>
                                <a:gd name="T102" fmla="+- 0 898 829"/>
                                <a:gd name="T103" fmla="*/ 898 h 260"/>
                                <a:gd name="T104" fmla="+- 0 7996 7107"/>
                                <a:gd name="T105" fmla="*/ T104 w 931"/>
                                <a:gd name="T106" fmla="+- 0 898 829"/>
                                <a:gd name="T107" fmla="*/ 898 h 260"/>
                                <a:gd name="T108" fmla="+- 0 7982 7107"/>
                                <a:gd name="T109" fmla="*/ T108 w 931"/>
                                <a:gd name="T110" fmla="+- 0 892 829"/>
                                <a:gd name="T111" fmla="*/ 892 h 260"/>
                                <a:gd name="T112" fmla="+- 0 7960 7107"/>
                                <a:gd name="T113" fmla="*/ T112 w 931"/>
                                <a:gd name="T114" fmla="+- 0 887 829"/>
                                <a:gd name="T115" fmla="*/ 887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853" y="58"/>
                                  </a:moveTo>
                                  <a:lnTo>
                                    <a:pt x="826" y="60"/>
                                  </a:lnTo>
                                  <a:lnTo>
                                    <a:pt x="804" y="68"/>
                                  </a:lnTo>
                                  <a:lnTo>
                                    <a:pt x="788" y="80"/>
                                  </a:lnTo>
                                  <a:lnTo>
                                    <a:pt x="778" y="97"/>
                                  </a:lnTo>
                                  <a:lnTo>
                                    <a:pt x="778" y="123"/>
                                  </a:lnTo>
                                  <a:lnTo>
                                    <a:pt x="785" y="143"/>
                                  </a:lnTo>
                                  <a:lnTo>
                                    <a:pt x="796" y="157"/>
                                  </a:lnTo>
                                  <a:lnTo>
                                    <a:pt x="814" y="167"/>
                                  </a:lnTo>
                                  <a:lnTo>
                                    <a:pt x="863" y="179"/>
                                  </a:lnTo>
                                  <a:lnTo>
                                    <a:pt x="887" y="189"/>
                                  </a:lnTo>
                                  <a:lnTo>
                                    <a:pt x="894" y="205"/>
                                  </a:lnTo>
                                  <a:lnTo>
                                    <a:pt x="887" y="224"/>
                                  </a:lnTo>
                                  <a:lnTo>
                                    <a:pt x="868" y="234"/>
                                  </a:lnTo>
                                  <a:lnTo>
                                    <a:pt x="919" y="234"/>
                                  </a:lnTo>
                                  <a:lnTo>
                                    <a:pt x="923" y="230"/>
                                  </a:lnTo>
                                  <a:lnTo>
                                    <a:pt x="930" y="214"/>
                                  </a:lnTo>
                                  <a:lnTo>
                                    <a:pt x="929" y="187"/>
                                  </a:lnTo>
                                  <a:lnTo>
                                    <a:pt x="837" y="130"/>
                                  </a:lnTo>
                                  <a:lnTo>
                                    <a:pt x="817" y="125"/>
                                  </a:lnTo>
                                  <a:lnTo>
                                    <a:pt x="810" y="120"/>
                                  </a:lnTo>
                                  <a:lnTo>
                                    <a:pt x="810" y="107"/>
                                  </a:lnTo>
                                  <a:lnTo>
                                    <a:pt x="818" y="91"/>
                                  </a:lnTo>
                                  <a:lnTo>
                                    <a:pt x="840" y="83"/>
                                  </a:lnTo>
                                  <a:lnTo>
                                    <a:pt x="911" y="83"/>
                                  </a:lnTo>
                                  <a:lnTo>
                                    <a:pt x="907" y="69"/>
                                  </a:lnTo>
                                  <a:lnTo>
                                    <a:pt x="889" y="69"/>
                                  </a:lnTo>
                                  <a:lnTo>
                                    <a:pt x="875" y="63"/>
                                  </a:lnTo>
                                  <a:lnTo>
                                    <a:pt x="853" y="5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" name="Freeform 15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475 7107"/>
                                <a:gd name="T1" fmla="*/ T0 w 931"/>
                                <a:gd name="T2" fmla="+- 0 1037 829"/>
                                <a:gd name="T3" fmla="*/ 1037 h 260"/>
                                <a:gd name="T4" fmla="+- 0 7459 7107"/>
                                <a:gd name="T5" fmla="*/ T4 w 931"/>
                                <a:gd name="T6" fmla="+- 0 1053 829"/>
                                <a:gd name="T7" fmla="*/ 1053 h 260"/>
                                <a:gd name="T8" fmla="+- 0 7441 7107"/>
                                <a:gd name="T9" fmla="*/ T8 w 931"/>
                                <a:gd name="T10" fmla="+- 0 1061 829"/>
                                <a:gd name="T11" fmla="*/ 1061 h 260"/>
                                <a:gd name="T12" fmla="+- 0 7421 7107"/>
                                <a:gd name="T13" fmla="*/ T12 w 931"/>
                                <a:gd name="T14" fmla="+- 0 1063 829"/>
                                <a:gd name="T15" fmla="*/ 1063 h 260"/>
                                <a:gd name="T16" fmla="+- 0 7365 7107"/>
                                <a:gd name="T17" fmla="*/ T16 w 931"/>
                                <a:gd name="T18" fmla="+- 0 1063 829"/>
                                <a:gd name="T19" fmla="*/ 1063 h 260"/>
                                <a:gd name="T20" fmla="+- 0 7471 7107"/>
                                <a:gd name="T21" fmla="*/ T20 w 931"/>
                                <a:gd name="T22" fmla="+- 0 1063 829"/>
                                <a:gd name="T23" fmla="*/ 1063 h 260"/>
                                <a:gd name="T24" fmla="+- 0 7480 7107"/>
                                <a:gd name="T25" fmla="*/ T24 w 931"/>
                                <a:gd name="T26" fmla="+- 0 1040 829"/>
                                <a:gd name="T27" fmla="*/ 1040 h 260"/>
                                <a:gd name="T28" fmla="+- 0 7475 7107"/>
                                <a:gd name="T29" fmla="*/ T28 w 931"/>
                                <a:gd name="T30" fmla="+- 0 1037 829"/>
                                <a:gd name="T31" fmla="*/ 1037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368" y="208"/>
                                  </a:moveTo>
                                  <a:lnTo>
                                    <a:pt x="352" y="224"/>
                                  </a:lnTo>
                                  <a:lnTo>
                                    <a:pt x="334" y="232"/>
                                  </a:lnTo>
                                  <a:lnTo>
                                    <a:pt x="314" y="234"/>
                                  </a:lnTo>
                                  <a:lnTo>
                                    <a:pt x="258" y="234"/>
                                  </a:lnTo>
                                  <a:lnTo>
                                    <a:pt x="364" y="234"/>
                                  </a:lnTo>
                                  <a:lnTo>
                                    <a:pt x="373" y="211"/>
                                  </a:lnTo>
                                  <a:lnTo>
                                    <a:pt x="368" y="20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" name="Freeform 16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446 7107"/>
                                <a:gd name="T1" fmla="*/ T0 w 931"/>
                                <a:gd name="T2" fmla="+- 0 995 829"/>
                                <a:gd name="T3" fmla="*/ 995 h 260"/>
                                <a:gd name="T4" fmla="+- 0 7432 7107"/>
                                <a:gd name="T5" fmla="*/ T4 w 931"/>
                                <a:gd name="T6" fmla="+- 0 995 829"/>
                                <a:gd name="T7" fmla="*/ 995 h 260"/>
                                <a:gd name="T8" fmla="+- 0 7435 7107"/>
                                <a:gd name="T9" fmla="*/ T8 w 931"/>
                                <a:gd name="T10" fmla="+- 0 999 829"/>
                                <a:gd name="T11" fmla="*/ 999 h 260"/>
                                <a:gd name="T12" fmla="+- 0 7438 7107"/>
                                <a:gd name="T13" fmla="*/ T12 w 931"/>
                                <a:gd name="T14" fmla="+- 0 1011 829"/>
                                <a:gd name="T15" fmla="*/ 1011 h 260"/>
                                <a:gd name="T16" fmla="+- 0 7446 7107"/>
                                <a:gd name="T17" fmla="*/ T16 w 931"/>
                                <a:gd name="T18" fmla="+- 0 1011 829"/>
                                <a:gd name="T19" fmla="*/ 1011 h 260"/>
                                <a:gd name="T20" fmla="+- 0 7446 7107"/>
                                <a:gd name="T21" fmla="*/ T20 w 931"/>
                                <a:gd name="T22" fmla="+- 0 995 829"/>
                                <a:gd name="T23" fmla="*/ 995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339" y="166"/>
                                  </a:moveTo>
                                  <a:lnTo>
                                    <a:pt x="325" y="166"/>
                                  </a:lnTo>
                                  <a:lnTo>
                                    <a:pt x="328" y="170"/>
                                  </a:lnTo>
                                  <a:lnTo>
                                    <a:pt x="331" y="182"/>
                                  </a:lnTo>
                                  <a:lnTo>
                                    <a:pt x="339" y="182"/>
                                  </a:lnTo>
                                  <a:lnTo>
                                    <a:pt x="339" y="16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" name="Freeform 17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810 7107"/>
                                <a:gd name="T1" fmla="*/ T0 w 931"/>
                                <a:gd name="T2" fmla="+- 0 924 829"/>
                                <a:gd name="T3" fmla="*/ 924 h 260"/>
                                <a:gd name="T4" fmla="+- 0 7765 7107"/>
                                <a:gd name="T5" fmla="*/ T4 w 931"/>
                                <a:gd name="T6" fmla="+- 0 924 829"/>
                                <a:gd name="T7" fmla="*/ 924 h 260"/>
                                <a:gd name="T8" fmla="+- 0 7797 7107"/>
                                <a:gd name="T9" fmla="*/ T8 w 931"/>
                                <a:gd name="T10" fmla="+- 0 1010 829"/>
                                <a:gd name="T11" fmla="*/ 1010 h 260"/>
                                <a:gd name="T12" fmla="+- 0 7843 7107"/>
                                <a:gd name="T13" fmla="*/ T12 w 931"/>
                                <a:gd name="T14" fmla="+- 0 1010 829"/>
                                <a:gd name="T15" fmla="*/ 1010 h 260"/>
                                <a:gd name="T16" fmla="+- 0 7810 7107"/>
                                <a:gd name="T17" fmla="*/ T16 w 931"/>
                                <a:gd name="T18" fmla="+- 0 924 829"/>
                                <a:gd name="T19" fmla="*/ 924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703" y="95"/>
                                  </a:moveTo>
                                  <a:lnTo>
                                    <a:pt x="658" y="95"/>
                                  </a:lnTo>
                                  <a:lnTo>
                                    <a:pt x="690" y="181"/>
                                  </a:lnTo>
                                  <a:lnTo>
                                    <a:pt x="736" y="181"/>
                                  </a:lnTo>
                                  <a:lnTo>
                                    <a:pt x="703" y="9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Freeform 18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446 7107"/>
                                <a:gd name="T1" fmla="*/ T0 w 931"/>
                                <a:gd name="T2" fmla="+- 0 956 829"/>
                                <a:gd name="T3" fmla="*/ 956 h 260"/>
                                <a:gd name="T4" fmla="+- 0 7438 7107"/>
                                <a:gd name="T5" fmla="*/ T4 w 931"/>
                                <a:gd name="T6" fmla="+- 0 956 829"/>
                                <a:gd name="T7" fmla="*/ 956 h 260"/>
                                <a:gd name="T8" fmla="+- 0 7435 7107"/>
                                <a:gd name="T9" fmla="*/ T8 w 931"/>
                                <a:gd name="T10" fmla="+- 0 967 829"/>
                                <a:gd name="T11" fmla="*/ 967 h 260"/>
                                <a:gd name="T12" fmla="+- 0 7432 7107"/>
                                <a:gd name="T13" fmla="*/ T12 w 931"/>
                                <a:gd name="T14" fmla="+- 0 972 829"/>
                                <a:gd name="T15" fmla="*/ 972 h 260"/>
                                <a:gd name="T16" fmla="+- 0 7446 7107"/>
                                <a:gd name="T17" fmla="*/ T16 w 931"/>
                                <a:gd name="T18" fmla="+- 0 972 829"/>
                                <a:gd name="T19" fmla="*/ 972 h 260"/>
                                <a:gd name="T20" fmla="+- 0 7446 7107"/>
                                <a:gd name="T21" fmla="*/ T20 w 931"/>
                                <a:gd name="T22" fmla="+- 0 956 829"/>
                                <a:gd name="T23" fmla="*/ 956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339" y="127"/>
                                  </a:moveTo>
                                  <a:lnTo>
                                    <a:pt x="331" y="127"/>
                                  </a:lnTo>
                                  <a:lnTo>
                                    <a:pt x="328" y="138"/>
                                  </a:lnTo>
                                  <a:lnTo>
                                    <a:pt x="325" y="143"/>
                                  </a:lnTo>
                                  <a:lnTo>
                                    <a:pt x="339" y="143"/>
                                  </a:lnTo>
                                  <a:lnTo>
                                    <a:pt x="339" y="12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Freeform 19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679 7107"/>
                                <a:gd name="T1" fmla="*/ T0 w 931"/>
                                <a:gd name="T2" fmla="+- 0 890 829"/>
                                <a:gd name="T3" fmla="*/ 890 h 260"/>
                                <a:gd name="T4" fmla="+- 0 7609 7107"/>
                                <a:gd name="T5" fmla="*/ T4 w 931"/>
                                <a:gd name="T6" fmla="+- 0 890 829"/>
                                <a:gd name="T7" fmla="*/ 890 h 260"/>
                                <a:gd name="T8" fmla="+- 0 7609 7107"/>
                                <a:gd name="T9" fmla="*/ T8 w 931"/>
                                <a:gd name="T10" fmla="+- 0 896 829"/>
                                <a:gd name="T11" fmla="*/ 896 h 260"/>
                                <a:gd name="T12" fmla="+- 0 7623 7107"/>
                                <a:gd name="T13" fmla="*/ T12 w 931"/>
                                <a:gd name="T14" fmla="+- 0 897 829"/>
                                <a:gd name="T15" fmla="*/ 897 h 260"/>
                                <a:gd name="T16" fmla="+- 0 7628 7107"/>
                                <a:gd name="T17" fmla="*/ T16 w 931"/>
                                <a:gd name="T18" fmla="+- 0 905 829"/>
                                <a:gd name="T19" fmla="*/ 905 h 260"/>
                                <a:gd name="T20" fmla="+- 0 7619 7107"/>
                                <a:gd name="T21" fmla="*/ T20 w 931"/>
                                <a:gd name="T22" fmla="+- 0 918 829"/>
                                <a:gd name="T23" fmla="*/ 918 h 260"/>
                                <a:gd name="T24" fmla="+- 0 7589 7107"/>
                                <a:gd name="T25" fmla="*/ T24 w 931"/>
                                <a:gd name="T26" fmla="+- 0 963 829"/>
                                <a:gd name="T27" fmla="*/ 963 h 260"/>
                                <a:gd name="T28" fmla="+- 0 7616 7107"/>
                                <a:gd name="T29" fmla="*/ T28 w 931"/>
                                <a:gd name="T30" fmla="+- 0 963 829"/>
                                <a:gd name="T31" fmla="*/ 963 h 260"/>
                                <a:gd name="T32" fmla="+- 0 7647 7107"/>
                                <a:gd name="T33" fmla="*/ T32 w 931"/>
                                <a:gd name="T34" fmla="+- 0 920 829"/>
                                <a:gd name="T35" fmla="*/ 920 h 260"/>
                                <a:gd name="T36" fmla="+- 0 7663 7107"/>
                                <a:gd name="T37" fmla="*/ T36 w 931"/>
                                <a:gd name="T38" fmla="+- 0 903 829"/>
                                <a:gd name="T39" fmla="*/ 903 h 260"/>
                                <a:gd name="T40" fmla="+- 0 7679 7107"/>
                                <a:gd name="T41" fmla="*/ T40 w 931"/>
                                <a:gd name="T42" fmla="+- 0 896 829"/>
                                <a:gd name="T43" fmla="*/ 896 h 260"/>
                                <a:gd name="T44" fmla="+- 0 7679 7107"/>
                                <a:gd name="T45" fmla="*/ T44 w 931"/>
                                <a:gd name="T46" fmla="+- 0 890 829"/>
                                <a:gd name="T47" fmla="*/ 890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572" y="61"/>
                                  </a:moveTo>
                                  <a:lnTo>
                                    <a:pt x="502" y="61"/>
                                  </a:lnTo>
                                  <a:lnTo>
                                    <a:pt x="502" y="67"/>
                                  </a:lnTo>
                                  <a:lnTo>
                                    <a:pt x="516" y="68"/>
                                  </a:lnTo>
                                  <a:lnTo>
                                    <a:pt x="521" y="76"/>
                                  </a:lnTo>
                                  <a:lnTo>
                                    <a:pt x="512" y="89"/>
                                  </a:lnTo>
                                  <a:lnTo>
                                    <a:pt x="482" y="134"/>
                                  </a:lnTo>
                                  <a:lnTo>
                                    <a:pt x="509" y="134"/>
                                  </a:lnTo>
                                  <a:lnTo>
                                    <a:pt x="540" y="91"/>
                                  </a:lnTo>
                                  <a:lnTo>
                                    <a:pt x="556" y="74"/>
                                  </a:lnTo>
                                  <a:lnTo>
                                    <a:pt x="572" y="67"/>
                                  </a:lnTo>
                                  <a:lnTo>
                                    <a:pt x="572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Freeform 20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8018 7107"/>
                                <a:gd name="T1" fmla="*/ T0 w 931"/>
                                <a:gd name="T2" fmla="+- 0 912 829"/>
                                <a:gd name="T3" fmla="*/ 912 h 260"/>
                                <a:gd name="T4" fmla="+- 0 7947 7107"/>
                                <a:gd name="T5" fmla="*/ T4 w 931"/>
                                <a:gd name="T6" fmla="+- 0 912 829"/>
                                <a:gd name="T7" fmla="*/ 912 h 260"/>
                                <a:gd name="T8" fmla="+- 0 7971 7107"/>
                                <a:gd name="T9" fmla="*/ T8 w 931"/>
                                <a:gd name="T10" fmla="+- 0 914 829"/>
                                <a:gd name="T11" fmla="*/ 914 h 260"/>
                                <a:gd name="T12" fmla="+- 0 7991 7107"/>
                                <a:gd name="T13" fmla="*/ T12 w 931"/>
                                <a:gd name="T14" fmla="+- 0 921 829"/>
                                <a:gd name="T15" fmla="*/ 921 h 260"/>
                                <a:gd name="T16" fmla="+- 0 8007 7107"/>
                                <a:gd name="T17" fmla="*/ T16 w 931"/>
                                <a:gd name="T18" fmla="+- 0 931 829"/>
                                <a:gd name="T19" fmla="*/ 931 h 260"/>
                                <a:gd name="T20" fmla="+- 0 8021 7107"/>
                                <a:gd name="T21" fmla="*/ T20 w 931"/>
                                <a:gd name="T22" fmla="+- 0 944 829"/>
                                <a:gd name="T23" fmla="*/ 944 h 260"/>
                                <a:gd name="T24" fmla="+- 0 8026 7107"/>
                                <a:gd name="T25" fmla="*/ T24 w 931"/>
                                <a:gd name="T26" fmla="+- 0 940 829"/>
                                <a:gd name="T27" fmla="*/ 940 h 260"/>
                                <a:gd name="T28" fmla="+- 0 8018 7107"/>
                                <a:gd name="T29" fmla="*/ T28 w 931"/>
                                <a:gd name="T30" fmla="+- 0 912 829"/>
                                <a:gd name="T31" fmla="*/ 912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911" y="83"/>
                                  </a:moveTo>
                                  <a:lnTo>
                                    <a:pt x="840" y="83"/>
                                  </a:lnTo>
                                  <a:lnTo>
                                    <a:pt x="864" y="85"/>
                                  </a:lnTo>
                                  <a:lnTo>
                                    <a:pt x="884" y="92"/>
                                  </a:lnTo>
                                  <a:lnTo>
                                    <a:pt x="900" y="102"/>
                                  </a:lnTo>
                                  <a:lnTo>
                                    <a:pt x="914" y="115"/>
                                  </a:lnTo>
                                  <a:lnTo>
                                    <a:pt x="919" y="111"/>
                                  </a:lnTo>
                                  <a:lnTo>
                                    <a:pt x="911" y="8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" name="Freeform 21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463 7107"/>
                                <a:gd name="T1" fmla="*/ T0 w 931"/>
                                <a:gd name="T2" fmla="+- 0 913 829"/>
                                <a:gd name="T3" fmla="*/ 913 h 260"/>
                                <a:gd name="T4" fmla="+- 0 7414 7107"/>
                                <a:gd name="T5" fmla="*/ T4 w 931"/>
                                <a:gd name="T6" fmla="+- 0 913 829"/>
                                <a:gd name="T7" fmla="*/ 913 h 260"/>
                                <a:gd name="T8" fmla="+- 0 7434 7107"/>
                                <a:gd name="T9" fmla="*/ T8 w 931"/>
                                <a:gd name="T10" fmla="+- 0 915 829"/>
                                <a:gd name="T11" fmla="*/ 915 h 260"/>
                                <a:gd name="T12" fmla="+- 0 7471 7107"/>
                                <a:gd name="T13" fmla="*/ T12 w 931"/>
                                <a:gd name="T14" fmla="+- 0 934 829"/>
                                <a:gd name="T15" fmla="*/ 934 h 260"/>
                                <a:gd name="T16" fmla="+- 0 7463 7107"/>
                                <a:gd name="T17" fmla="*/ T16 w 931"/>
                                <a:gd name="T18" fmla="+- 0 913 829"/>
                                <a:gd name="T19" fmla="*/ 913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356" y="84"/>
                                  </a:moveTo>
                                  <a:lnTo>
                                    <a:pt x="307" y="84"/>
                                  </a:lnTo>
                                  <a:lnTo>
                                    <a:pt x="327" y="86"/>
                                  </a:lnTo>
                                  <a:lnTo>
                                    <a:pt x="364" y="105"/>
                                  </a:lnTo>
                                  <a:lnTo>
                                    <a:pt x="356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Freeform 22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8011 7107"/>
                                <a:gd name="T1" fmla="*/ T0 w 931"/>
                                <a:gd name="T2" fmla="+- 0 890 829"/>
                                <a:gd name="T3" fmla="*/ 890 h 260"/>
                                <a:gd name="T4" fmla="+- 0 8002 7107"/>
                                <a:gd name="T5" fmla="*/ T4 w 931"/>
                                <a:gd name="T6" fmla="+- 0 890 829"/>
                                <a:gd name="T7" fmla="*/ 890 h 260"/>
                                <a:gd name="T8" fmla="+- 0 8002 7107"/>
                                <a:gd name="T9" fmla="*/ T8 w 931"/>
                                <a:gd name="T10" fmla="+- 0 894 829"/>
                                <a:gd name="T11" fmla="*/ 894 h 260"/>
                                <a:gd name="T12" fmla="+- 0 8000 7107"/>
                                <a:gd name="T13" fmla="*/ T12 w 931"/>
                                <a:gd name="T14" fmla="+- 0 898 829"/>
                                <a:gd name="T15" fmla="*/ 898 h 260"/>
                                <a:gd name="T16" fmla="+- 0 8014 7107"/>
                                <a:gd name="T17" fmla="*/ T16 w 931"/>
                                <a:gd name="T18" fmla="+- 0 898 829"/>
                                <a:gd name="T19" fmla="*/ 898 h 260"/>
                                <a:gd name="T20" fmla="+- 0 8011 7107"/>
                                <a:gd name="T21" fmla="*/ T20 w 931"/>
                                <a:gd name="T22" fmla="+- 0 890 829"/>
                                <a:gd name="T23" fmla="*/ 890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904" y="61"/>
                                  </a:moveTo>
                                  <a:lnTo>
                                    <a:pt x="895" y="61"/>
                                  </a:lnTo>
                                  <a:lnTo>
                                    <a:pt x="895" y="65"/>
                                  </a:lnTo>
                                  <a:lnTo>
                                    <a:pt x="893" y="69"/>
                                  </a:lnTo>
                                  <a:lnTo>
                                    <a:pt x="907" y="69"/>
                                  </a:lnTo>
                                  <a:lnTo>
                                    <a:pt x="904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" name="Freeform 23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331 7107"/>
                                <a:gd name="T1" fmla="*/ T0 w 931"/>
                                <a:gd name="T2" fmla="+- 0 829 829"/>
                                <a:gd name="T3" fmla="*/ 829 h 260"/>
                                <a:gd name="T4" fmla="+- 0 7123 7107"/>
                                <a:gd name="T5" fmla="*/ T4 w 931"/>
                                <a:gd name="T6" fmla="+- 0 829 829"/>
                                <a:gd name="T7" fmla="*/ 829 h 260"/>
                                <a:gd name="T8" fmla="+- 0 7107 7107"/>
                                <a:gd name="T9" fmla="*/ T8 w 931"/>
                                <a:gd name="T10" fmla="+- 0 876 829"/>
                                <a:gd name="T11" fmla="*/ 876 h 260"/>
                                <a:gd name="T12" fmla="+- 0 7112 7107"/>
                                <a:gd name="T13" fmla="*/ T12 w 931"/>
                                <a:gd name="T14" fmla="+- 0 879 829"/>
                                <a:gd name="T15" fmla="*/ 879 h 260"/>
                                <a:gd name="T16" fmla="+- 0 7125 7107"/>
                                <a:gd name="T17" fmla="*/ T16 w 931"/>
                                <a:gd name="T18" fmla="+- 0 866 829"/>
                                <a:gd name="T19" fmla="*/ 866 h 260"/>
                                <a:gd name="T20" fmla="+- 0 7140 7107"/>
                                <a:gd name="T21" fmla="*/ T20 w 931"/>
                                <a:gd name="T22" fmla="+- 0 859 829"/>
                                <a:gd name="T23" fmla="*/ 859 h 260"/>
                                <a:gd name="T24" fmla="+- 0 7160 7107"/>
                                <a:gd name="T25" fmla="*/ T24 w 931"/>
                                <a:gd name="T26" fmla="+- 0 856 829"/>
                                <a:gd name="T27" fmla="*/ 856 h 260"/>
                                <a:gd name="T28" fmla="+- 0 7253 7107"/>
                                <a:gd name="T29" fmla="*/ T28 w 931"/>
                                <a:gd name="T30" fmla="+- 0 856 829"/>
                                <a:gd name="T31" fmla="*/ 856 h 260"/>
                                <a:gd name="T32" fmla="+- 0 7253 7107"/>
                                <a:gd name="T33" fmla="*/ T32 w 931"/>
                                <a:gd name="T34" fmla="+- 0 856 829"/>
                                <a:gd name="T35" fmla="*/ 856 h 260"/>
                                <a:gd name="T36" fmla="+- 0 7340 7107"/>
                                <a:gd name="T37" fmla="*/ T36 w 931"/>
                                <a:gd name="T38" fmla="+- 0 856 829"/>
                                <a:gd name="T39" fmla="*/ 856 h 260"/>
                                <a:gd name="T40" fmla="+- 0 7331 7107"/>
                                <a:gd name="T41" fmla="*/ T40 w 931"/>
                                <a:gd name="T42" fmla="+- 0 829 829"/>
                                <a:gd name="T43" fmla="*/ 829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224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18" y="37"/>
                                  </a:lnTo>
                                  <a:lnTo>
                                    <a:pt x="33" y="30"/>
                                  </a:lnTo>
                                  <a:lnTo>
                                    <a:pt x="53" y="27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233" y="27"/>
                                  </a:lnTo>
                                  <a:lnTo>
                                    <a:pt x="22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Freeform 24"/>
                          <wps:cNvSpPr>
                            <a:spLocks/>
                          </wps:cNvSpPr>
                          <wps:spPr bwMode="auto">
                            <a:xfrm>
                              <a:off x="7107" y="829"/>
                              <a:ext cx="931" cy="260"/>
                            </a:xfrm>
                            <a:custGeom>
                              <a:avLst/>
                              <a:gdLst>
                                <a:gd name="T0" fmla="+- 0 7340 7107"/>
                                <a:gd name="T1" fmla="*/ T0 w 931"/>
                                <a:gd name="T2" fmla="+- 0 856 829"/>
                                <a:gd name="T3" fmla="*/ 856 h 260"/>
                                <a:gd name="T4" fmla="+- 0 7268 7107"/>
                                <a:gd name="T5" fmla="*/ T4 w 931"/>
                                <a:gd name="T6" fmla="+- 0 856 829"/>
                                <a:gd name="T7" fmla="*/ 856 h 260"/>
                                <a:gd name="T8" fmla="+- 0 7295 7107"/>
                                <a:gd name="T9" fmla="*/ T8 w 931"/>
                                <a:gd name="T10" fmla="+- 0 856 829"/>
                                <a:gd name="T11" fmla="*/ 856 h 260"/>
                                <a:gd name="T12" fmla="+- 0 7316 7107"/>
                                <a:gd name="T13" fmla="*/ T12 w 931"/>
                                <a:gd name="T14" fmla="+- 0 859 829"/>
                                <a:gd name="T15" fmla="*/ 859 h 260"/>
                                <a:gd name="T16" fmla="+- 0 7331 7107"/>
                                <a:gd name="T17" fmla="*/ T16 w 931"/>
                                <a:gd name="T18" fmla="+- 0 867 829"/>
                                <a:gd name="T19" fmla="*/ 867 h 260"/>
                                <a:gd name="T20" fmla="+- 0 7347 7107"/>
                                <a:gd name="T21" fmla="*/ T20 w 931"/>
                                <a:gd name="T22" fmla="+- 0 876 829"/>
                                <a:gd name="T23" fmla="*/ 876 h 260"/>
                                <a:gd name="T24" fmla="+- 0 7340 7107"/>
                                <a:gd name="T25" fmla="*/ T24 w 931"/>
                                <a:gd name="T26" fmla="+- 0 856 829"/>
                                <a:gd name="T27" fmla="*/ 856 h 2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31" h="260">
                                  <a:moveTo>
                                    <a:pt x="233" y="27"/>
                                  </a:moveTo>
                                  <a:lnTo>
                                    <a:pt x="161" y="27"/>
                                  </a:lnTo>
                                  <a:lnTo>
                                    <a:pt x="188" y="27"/>
                                  </a:lnTo>
                                  <a:lnTo>
                                    <a:pt x="209" y="30"/>
                                  </a:lnTo>
                                  <a:lnTo>
                                    <a:pt x="224" y="38"/>
                                  </a:lnTo>
                                  <a:lnTo>
                                    <a:pt x="240" y="47"/>
                                  </a:lnTo>
                                  <a:lnTo>
                                    <a:pt x="233" y="2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" name="Group 25"/>
                        <wpg:cNvGrpSpPr>
                          <a:grpSpLocks/>
                        </wpg:cNvGrpSpPr>
                        <wpg:grpSpPr bwMode="auto">
                          <a:xfrm>
                            <a:off x="7934" y="2623"/>
                            <a:ext cx="2090" cy="261"/>
                            <a:chOff x="8164" y="829"/>
                            <a:chExt cx="2090" cy="261"/>
                          </a:xfrm>
                        </wpg:grpSpPr>
                        <wps:wsp>
                          <wps:cNvPr id="109569" name="Freeform 26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224 8164"/>
                                <a:gd name="T1" fmla="*/ T0 w 2090"/>
                                <a:gd name="T2" fmla="+- 0 1077 829"/>
                                <a:gd name="T3" fmla="*/ 1077 h 261"/>
                                <a:gd name="T4" fmla="+- 0 10125 8164"/>
                                <a:gd name="T5" fmla="*/ T4 w 2090"/>
                                <a:gd name="T6" fmla="+- 0 1077 829"/>
                                <a:gd name="T7" fmla="*/ 1077 h 261"/>
                                <a:gd name="T8" fmla="+- 0 10138 8164"/>
                                <a:gd name="T9" fmla="*/ T8 w 2090"/>
                                <a:gd name="T10" fmla="+- 0 1083 829"/>
                                <a:gd name="T11" fmla="*/ 1083 h 261"/>
                                <a:gd name="T12" fmla="+- 0 10159 8164"/>
                                <a:gd name="T13" fmla="*/ T12 w 2090"/>
                                <a:gd name="T14" fmla="+- 0 1089 829"/>
                                <a:gd name="T15" fmla="*/ 1089 h 261"/>
                                <a:gd name="T16" fmla="+- 0 10189 8164"/>
                                <a:gd name="T17" fmla="*/ T16 w 2090"/>
                                <a:gd name="T18" fmla="+- 0 1087 829"/>
                                <a:gd name="T19" fmla="*/ 1087 h 261"/>
                                <a:gd name="T20" fmla="+- 0 10214 8164"/>
                                <a:gd name="T21" fmla="*/ T20 w 2090"/>
                                <a:gd name="T22" fmla="+- 0 1082 829"/>
                                <a:gd name="T23" fmla="*/ 1082 h 261"/>
                                <a:gd name="T24" fmla="+- 0 10224 8164"/>
                                <a:gd name="T25" fmla="*/ T24 w 2090"/>
                                <a:gd name="T26" fmla="+- 0 1077 829"/>
                                <a:gd name="T27" fmla="*/ 1077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2060" y="248"/>
                                  </a:moveTo>
                                  <a:lnTo>
                                    <a:pt x="1961" y="248"/>
                                  </a:lnTo>
                                  <a:lnTo>
                                    <a:pt x="1974" y="254"/>
                                  </a:lnTo>
                                  <a:lnTo>
                                    <a:pt x="1995" y="260"/>
                                  </a:lnTo>
                                  <a:lnTo>
                                    <a:pt x="2025" y="258"/>
                                  </a:lnTo>
                                  <a:lnTo>
                                    <a:pt x="2050" y="253"/>
                                  </a:lnTo>
                                  <a:lnTo>
                                    <a:pt x="2060" y="2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70" name="Freeform 27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100 8164"/>
                                <a:gd name="T1" fmla="*/ T0 w 2090"/>
                                <a:gd name="T2" fmla="+- 0 1026 829"/>
                                <a:gd name="T3" fmla="*/ 1026 h 261"/>
                                <a:gd name="T4" fmla="+- 0 10093 8164"/>
                                <a:gd name="T5" fmla="*/ T4 w 2090"/>
                                <a:gd name="T6" fmla="+- 0 1028 829"/>
                                <a:gd name="T7" fmla="*/ 1028 h 261"/>
                                <a:gd name="T8" fmla="+- 0 10109 8164"/>
                                <a:gd name="T9" fmla="*/ T8 w 2090"/>
                                <a:gd name="T10" fmla="+- 0 1087 829"/>
                                <a:gd name="T11" fmla="*/ 1087 h 261"/>
                                <a:gd name="T12" fmla="+- 0 10118 8164"/>
                                <a:gd name="T13" fmla="*/ T12 w 2090"/>
                                <a:gd name="T14" fmla="+- 0 1087 829"/>
                                <a:gd name="T15" fmla="*/ 1087 h 261"/>
                                <a:gd name="T16" fmla="+- 0 10118 8164"/>
                                <a:gd name="T17" fmla="*/ T16 w 2090"/>
                                <a:gd name="T18" fmla="+- 0 1083 829"/>
                                <a:gd name="T19" fmla="*/ 1083 h 261"/>
                                <a:gd name="T20" fmla="+- 0 10122 8164"/>
                                <a:gd name="T21" fmla="*/ T20 w 2090"/>
                                <a:gd name="T22" fmla="+- 0 1077 829"/>
                                <a:gd name="T23" fmla="*/ 1077 h 261"/>
                                <a:gd name="T24" fmla="+- 0 10224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10233 8164"/>
                                <a:gd name="T29" fmla="*/ T28 w 2090"/>
                                <a:gd name="T30" fmla="+- 0 1072 829"/>
                                <a:gd name="T31" fmla="*/ 1072 h 261"/>
                                <a:gd name="T32" fmla="+- 0 10242 8164"/>
                                <a:gd name="T33" fmla="*/ T32 w 2090"/>
                                <a:gd name="T34" fmla="+- 0 1063 829"/>
                                <a:gd name="T35" fmla="*/ 1063 h 261"/>
                                <a:gd name="T36" fmla="+- 0 10192 8164"/>
                                <a:gd name="T37" fmla="*/ T36 w 2090"/>
                                <a:gd name="T38" fmla="+- 0 1063 829"/>
                                <a:gd name="T39" fmla="*/ 1063 h 261"/>
                                <a:gd name="T40" fmla="+- 0 10165 8164"/>
                                <a:gd name="T41" fmla="*/ T40 w 2090"/>
                                <a:gd name="T42" fmla="+- 0 1062 829"/>
                                <a:gd name="T43" fmla="*/ 1062 h 261"/>
                                <a:gd name="T44" fmla="+- 0 10143 8164"/>
                                <a:gd name="T45" fmla="*/ T44 w 2090"/>
                                <a:gd name="T46" fmla="+- 0 1057 829"/>
                                <a:gd name="T47" fmla="*/ 1057 h 261"/>
                                <a:gd name="T48" fmla="+- 0 10126 8164"/>
                                <a:gd name="T49" fmla="*/ T48 w 2090"/>
                                <a:gd name="T50" fmla="+- 0 1049 829"/>
                                <a:gd name="T51" fmla="*/ 1049 h 261"/>
                                <a:gd name="T52" fmla="+- 0 10112 8164"/>
                                <a:gd name="T53" fmla="*/ T52 w 2090"/>
                                <a:gd name="T54" fmla="+- 0 1038 829"/>
                                <a:gd name="T55" fmla="*/ 1038 h 261"/>
                                <a:gd name="T56" fmla="+- 0 10100 8164"/>
                                <a:gd name="T57" fmla="*/ T56 w 2090"/>
                                <a:gd name="T58" fmla="+- 0 1026 829"/>
                                <a:gd name="T59" fmla="*/ 1026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936" y="197"/>
                                  </a:moveTo>
                                  <a:lnTo>
                                    <a:pt x="1929" y="199"/>
                                  </a:lnTo>
                                  <a:lnTo>
                                    <a:pt x="1945" y="258"/>
                                  </a:lnTo>
                                  <a:lnTo>
                                    <a:pt x="1954" y="258"/>
                                  </a:lnTo>
                                  <a:lnTo>
                                    <a:pt x="1954" y="254"/>
                                  </a:lnTo>
                                  <a:lnTo>
                                    <a:pt x="1958" y="248"/>
                                  </a:lnTo>
                                  <a:lnTo>
                                    <a:pt x="2060" y="248"/>
                                  </a:lnTo>
                                  <a:lnTo>
                                    <a:pt x="2069" y="243"/>
                                  </a:lnTo>
                                  <a:lnTo>
                                    <a:pt x="2078" y="234"/>
                                  </a:lnTo>
                                  <a:lnTo>
                                    <a:pt x="2028" y="234"/>
                                  </a:lnTo>
                                  <a:lnTo>
                                    <a:pt x="2001" y="233"/>
                                  </a:lnTo>
                                  <a:lnTo>
                                    <a:pt x="1979" y="228"/>
                                  </a:lnTo>
                                  <a:lnTo>
                                    <a:pt x="1962" y="220"/>
                                  </a:lnTo>
                                  <a:lnTo>
                                    <a:pt x="1948" y="209"/>
                                  </a:lnTo>
                                  <a:lnTo>
                                    <a:pt x="1936" y="19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0" name="Freeform 28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177 8164"/>
                                <a:gd name="T1" fmla="*/ T0 w 2090"/>
                                <a:gd name="T2" fmla="+- 0 887 829"/>
                                <a:gd name="T3" fmla="*/ 887 h 261"/>
                                <a:gd name="T4" fmla="+- 0 10150 8164"/>
                                <a:gd name="T5" fmla="*/ T4 w 2090"/>
                                <a:gd name="T6" fmla="+- 0 889 829"/>
                                <a:gd name="T7" fmla="*/ 889 h 261"/>
                                <a:gd name="T8" fmla="+- 0 10128 8164"/>
                                <a:gd name="T9" fmla="*/ T8 w 2090"/>
                                <a:gd name="T10" fmla="+- 0 897 829"/>
                                <a:gd name="T11" fmla="*/ 897 h 261"/>
                                <a:gd name="T12" fmla="+- 0 10111 8164"/>
                                <a:gd name="T13" fmla="*/ T12 w 2090"/>
                                <a:gd name="T14" fmla="+- 0 909 829"/>
                                <a:gd name="T15" fmla="*/ 909 h 261"/>
                                <a:gd name="T16" fmla="+- 0 10101 8164"/>
                                <a:gd name="T17" fmla="*/ T16 w 2090"/>
                                <a:gd name="T18" fmla="+- 0 926 829"/>
                                <a:gd name="T19" fmla="*/ 926 h 261"/>
                                <a:gd name="T20" fmla="+- 0 10102 8164"/>
                                <a:gd name="T21" fmla="*/ T20 w 2090"/>
                                <a:gd name="T22" fmla="+- 0 952 829"/>
                                <a:gd name="T23" fmla="*/ 952 h 261"/>
                                <a:gd name="T24" fmla="+- 0 10108 8164"/>
                                <a:gd name="T25" fmla="*/ T24 w 2090"/>
                                <a:gd name="T26" fmla="+- 0 972 829"/>
                                <a:gd name="T27" fmla="*/ 972 h 261"/>
                                <a:gd name="T28" fmla="+- 0 10120 8164"/>
                                <a:gd name="T29" fmla="*/ T28 w 2090"/>
                                <a:gd name="T30" fmla="+- 0 986 829"/>
                                <a:gd name="T31" fmla="*/ 986 h 261"/>
                                <a:gd name="T32" fmla="+- 0 10137 8164"/>
                                <a:gd name="T33" fmla="*/ T32 w 2090"/>
                                <a:gd name="T34" fmla="+- 0 996 829"/>
                                <a:gd name="T35" fmla="*/ 996 h 261"/>
                                <a:gd name="T36" fmla="+- 0 10187 8164"/>
                                <a:gd name="T37" fmla="*/ T36 w 2090"/>
                                <a:gd name="T38" fmla="+- 0 1008 829"/>
                                <a:gd name="T39" fmla="*/ 1008 h 261"/>
                                <a:gd name="T40" fmla="+- 0 10210 8164"/>
                                <a:gd name="T41" fmla="*/ T40 w 2090"/>
                                <a:gd name="T42" fmla="+- 0 1018 829"/>
                                <a:gd name="T43" fmla="*/ 1018 h 261"/>
                                <a:gd name="T44" fmla="+- 0 10217 8164"/>
                                <a:gd name="T45" fmla="*/ T44 w 2090"/>
                                <a:gd name="T46" fmla="+- 0 1034 829"/>
                                <a:gd name="T47" fmla="*/ 1034 h 261"/>
                                <a:gd name="T48" fmla="+- 0 10211 8164"/>
                                <a:gd name="T49" fmla="*/ T48 w 2090"/>
                                <a:gd name="T50" fmla="+- 0 1053 829"/>
                                <a:gd name="T51" fmla="*/ 1053 h 261"/>
                                <a:gd name="T52" fmla="+- 0 10192 8164"/>
                                <a:gd name="T53" fmla="*/ T52 w 2090"/>
                                <a:gd name="T54" fmla="+- 0 1063 829"/>
                                <a:gd name="T55" fmla="*/ 1063 h 261"/>
                                <a:gd name="T56" fmla="+- 0 10242 8164"/>
                                <a:gd name="T57" fmla="*/ T56 w 2090"/>
                                <a:gd name="T58" fmla="+- 0 1063 829"/>
                                <a:gd name="T59" fmla="*/ 1063 h 261"/>
                                <a:gd name="T60" fmla="+- 0 10246 8164"/>
                                <a:gd name="T61" fmla="*/ T60 w 2090"/>
                                <a:gd name="T62" fmla="+- 0 1059 829"/>
                                <a:gd name="T63" fmla="*/ 1059 h 261"/>
                                <a:gd name="T64" fmla="+- 0 10254 8164"/>
                                <a:gd name="T65" fmla="*/ T64 w 2090"/>
                                <a:gd name="T66" fmla="+- 0 1043 829"/>
                                <a:gd name="T67" fmla="*/ 1043 h 261"/>
                                <a:gd name="T68" fmla="+- 0 10252 8164"/>
                                <a:gd name="T69" fmla="*/ T68 w 2090"/>
                                <a:gd name="T70" fmla="+- 0 1016 829"/>
                                <a:gd name="T71" fmla="*/ 1016 h 261"/>
                                <a:gd name="T72" fmla="+- 0 10196 8164"/>
                                <a:gd name="T73" fmla="*/ T72 w 2090"/>
                                <a:gd name="T74" fmla="+- 0 967 829"/>
                                <a:gd name="T75" fmla="*/ 967 h 261"/>
                                <a:gd name="T76" fmla="+- 0 10140 8164"/>
                                <a:gd name="T77" fmla="*/ T76 w 2090"/>
                                <a:gd name="T78" fmla="+- 0 954 829"/>
                                <a:gd name="T79" fmla="*/ 954 h 261"/>
                                <a:gd name="T80" fmla="+- 0 10134 8164"/>
                                <a:gd name="T81" fmla="*/ T80 w 2090"/>
                                <a:gd name="T82" fmla="+- 0 949 829"/>
                                <a:gd name="T83" fmla="*/ 949 h 261"/>
                                <a:gd name="T84" fmla="+- 0 10134 8164"/>
                                <a:gd name="T85" fmla="*/ T84 w 2090"/>
                                <a:gd name="T86" fmla="+- 0 936 829"/>
                                <a:gd name="T87" fmla="*/ 936 h 261"/>
                                <a:gd name="T88" fmla="+- 0 10141 8164"/>
                                <a:gd name="T89" fmla="*/ T88 w 2090"/>
                                <a:gd name="T90" fmla="+- 0 920 829"/>
                                <a:gd name="T91" fmla="*/ 920 h 261"/>
                                <a:gd name="T92" fmla="+- 0 10164 8164"/>
                                <a:gd name="T93" fmla="*/ T92 w 2090"/>
                                <a:gd name="T94" fmla="+- 0 912 829"/>
                                <a:gd name="T95" fmla="*/ 912 h 261"/>
                                <a:gd name="T96" fmla="+- 0 10234 8164"/>
                                <a:gd name="T97" fmla="*/ T96 w 2090"/>
                                <a:gd name="T98" fmla="+- 0 912 829"/>
                                <a:gd name="T99" fmla="*/ 912 h 261"/>
                                <a:gd name="T100" fmla="+- 0 10230 8164"/>
                                <a:gd name="T101" fmla="*/ T100 w 2090"/>
                                <a:gd name="T102" fmla="+- 0 898 829"/>
                                <a:gd name="T103" fmla="*/ 898 h 261"/>
                                <a:gd name="T104" fmla="+- 0 10213 8164"/>
                                <a:gd name="T105" fmla="*/ T104 w 2090"/>
                                <a:gd name="T106" fmla="+- 0 898 829"/>
                                <a:gd name="T107" fmla="*/ 898 h 261"/>
                                <a:gd name="T108" fmla="+- 0 10199 8164"/>
                                <a:gd name="T109" fmla="*/ T108 w 2090"/>
                                <a:gd name="T110" fmla="+- 0 892 829"/>
                                <a:gd name="T111" fmla="*/ 892 h 261"/>
                                <a:gd name="T112" fmla="+- 0 10177 8164"/>
                                <a:gd name="T113" fmla="*/ T112 w 2090"/>
                                <a:gd name="T114" fmla="+- 0 887 829"/>
                                <a:gd name="T115" fmla="*/ 887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2013" y="58"/>
                                  </a:moveTo>
                                  <a:lnTo>
                                    <a:pt x="1986" y="60"/>
                                  </a:lnTo>
                                  <a:lnTo>
                                    <a:pt x="1964" y="68"/>
                                  </a:lnTo>
                                  <a:lnTo>
                                    <a:pt x="1947" y="80"/>
                                  </a:lnTo>
                                  <a:lnTo>
                                    <a:pt x="1937" y="97"/>
                                  </a:lnTo>
                                  <a:lnTo>
                                    <a:pt x="1938" y="123"/>
                                  </a:lnTo>
                                  <a:lnTo>
                                    <a:pt x="1944" y="143"/>
                                  </a:lnTo>
                                  <a:lnTo>
                                    <a:pt x="1956" y="157"/>
                                  </a:lnTo>
                                  <a:lnTo>
                                    <a:pt x="1973" y="167"/>
                                  </a:lnTo>
                                  <a:lnTo>
                                    <a:pt x="2023" y="179"/>
                                  </a:lnTo>
                                  <a:lnTo>
                                    <a:pt x="2046" y="189"/>
                                  </a:lnTo>
                                  <a:lnTo>
                                    <a:pt x="2053" y="205"/>
                                  </a:lnTo>
                                  <a:lnTo>
                                    <a:pt x="2047" y="224"/>
                                  </a:lnTo>
                                  <a:lnTo>
                                    <a:pt x="2028" y="234"/>
                                  </a:lnTo>
                                  <a:lnTo>
                                    <a:pt x="2078" y="234"/>
                                  </a:lnTo>
                                  <a:lnTo>
                                    <a:pt x="2082" y="230"/>
                                  </a:lnTo>
                                  <a:lnTo>
                                    <a:pt x="2090" y="214"/>
                                  </a:lnTo>
                                  <a:lnTo>
                                    <a:pt x="2088" y="187"/>
                                  </a:lnTo>
                                  <a:lnTo>
                                    <a:pt x="2032" y="138"/>
                                  </a:lnTo>
                                  <a:lnTo>
                                    <a:pt x="1976" y="125"/>
                                  </a:lnTo>
                                  <a:lnTo>
                                    <a:pt x="1970" y="120"/>
                                  </a:lnTo>
                                  <a:lnTo>
                                    <a:pt x="1970" y="107"/>
                                  </a:lnTo>
                                  <a:lnTo>
                                    <a:pt x="1977" y="91"/>
                                  </a:lnTo>
                                  <a:lnTo>
                                    <a:pt x="2000" y="83"/>
                                  </a:lnTo>
                                  <a:lnTo>
                                    <a:pt x="2070" y="83"/>
                                  </a:lnTo>
                                  <a:lnTo>
                                    <a:pt x="2066" y="69"/>
                                  </a:lnTo>
                                  <a:lnTo>
                                    <a:pt x="2049" y="69"/>
                                  </a:lnTo>
                                  <a:lnTo>
                                    <a:pt x="2035" y="63"/>
                                  </a:lnTo>
                                  <a:lnTo>
                                    <a:pt x="2013" y="5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1" name="Freeform 29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234 8164"/>
                                <a:gd name="T1" fmla="*/ T0 w 2090"/>
                                <a:gd name="T2" fmla="+- 0 912 829"/>
                                <a:gd name="T3" fmla="*/ 912 h 261"/>
                                <a:gd name="T4" fmla="+- 0 10164 8164"/>
                                <a:gd name="T5" fmla="*/ T4 w 2090"/>
                                <a:gd name="T6" fmla="+- 0 912 829"/>
                                <a:gd name="T7" fmla="*/ 912 h 261"/>
                                <a:gd name="T8" fmla="+- 0 10188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10208 8164"/>
                                <a:gd name="T13" fmla="*/ T12 w 2090"/>
                                <a:gd name="T14" fmla="+- 0 921 829"/>
                                <a:gd name="T15" fmla="*/ 921 h 261"/>
                                <a:gd name="T16" fmla="+- 0 10224 8164"/>
                                <a:gd name="T17" fmla="*/ T16 w 2090"/>
                                <a:gd name="T18" fmla="+- 0 931 829"/>
                                <a:gd name="T19" fmla="*/ 931 h 261"/>
                                <a:gd name="T20" fmla="+- 0 10237 8164"/>
                                <a:gd name="T21" fmla="*/ T20 w 2090"/>
                                <a:gd name="T22" fmla="+- 0 944 829"/>
                                <a:gd name="T23" fmla="*/ 944 h 261"/>
                                <a:gd name="T24" fmla="+- 0 10242 8164"/>
                                <a:gd name="T25" fmla="*/ T24 w 2090"/>
                                <a:gd name="T26" fmla="+- 0 940 829"/>
                                <a:gd name="T27" fmla="*/ 940 h 261"/>
                                <a:gd name="T28" fmla="+- 0 10234 8164"/>
                                <a:gd name="T29" fmla="*/ T28 w 2090"/>
                                <a:gd name="T30" fmla="+- 0 912 829"/>
                                <a:gd name="T31" fmla="*/ 912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2070" y="83"/>
                                  </a:moveTo>
                                  <a:lnTo>
                                    <a:pt x="2000" y="83"/>
                                  </a:lnTo>
                                  <a:lnTo>
                                    <a:pt x="2024" y="85"/>
                                  </a:lnTo>
                                  <a:lnTo>
                                    <a:pt x="2044" y="92"/>
                                  </a:lnTo>
                                  <a:lnTo>
                                    <a:pt x="2060" y="102"/>
                                  </a:lnTo>
                                  <a:lnTo>
                                    <a:pt x="2073" y="115"/>
                                  </a:lnTo>
                                  <a:lnTo>
                                    <a:pt x="2078" y="111"/>
                                  </a:lnTo>
                                  <a:lnTo>
                                    <a:pt x="2070" y="8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2" name="Freeform 30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228 8164"/>
                                <a:gd name="T1" fmla="*/ T0 w 2090"/>
                                <a:gd name="T2" fmla="+- 0 890 829"/>
                                <a:gd name="T3" fmla="*/ 890 h 261"/>
                                <a:gd name="T4" fmla="+- 0 10219 8164"/>
                                <a:gd name="T5" fmla="*/ T4 w 2090"/>
                                <a:gd name="T6" fmla="+- 0 890 829"/>
                                <a:gd name="T7" fmla="*/ 890 h 261"/>
                                <a:gd name="T8" fmla="+- 0 10219 8164"/>
                                <a:gd name="T9" fmla="*/ T8 w 2090"/>
                                <a:gd name="T10" fmla="+- 0 894 829"/>
                                <a:gd name="T11" fmla="*/ 894 h 261"/>
                                <a:gd name="T12" fmla="+- 0 10217 8164"/>
                                <a:gd name="T13" fmla="*/ T12 w 2090"/>
                                <a:gd name="T14" fmla="+- 0 898 829"/>
                                <a:gd name="T15" fmla="*/ 898 h 261"/>
                                <a:gd name="T16" fmla="+- 0 10230 8164"/>
                                <a:gd name="T17" fmla="*/ T16 w 2090"/>
                                <a:gd name="T18" fmla="+- 0 898 829"/>
                                <a:gd name="T19" fmla="*/ 898 h 261"/>
                                <a:gd name="T20" fmla="+- 0 10228 8164"/>
                                <a:gd name="T21" fmla="*/ T20 w 2090"/>
                                <a:gd name="T22" fmla="+- 0 890 829"/>
                                <a:gd name="T2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2064" y="61"/>
                                  </a:moveTo>
                                  <a:lnTo>
                                    <a:pt x="2055" y="61"/>
                                  </a:lnTo>
                                  <a:lnTo>
                                    <a:pt x="2055" y="65"/>
                                  </a:lnTo>
                                  <a:lnTo>
                                    <a:pt x="2053" y="69"/>
                                  </a:lnTo>
                                  <a:lnTo>
                                    <a:pt x="2066" y="69"/>
                                  </a:lnTo>
                                  <a:lnTo>
                                    <a:pt x="2064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3" name="Freeform 31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017 8164"/>
                                <a:gd name="T1" fmla="*/ T0 w 2090"/>
                                <a:gd name="T2" fmla="+- 0 913 829"/>
                                <a:gd name="T3" fmla="*/ 913 h 261"/>
                                <a:gd name="T4" fmla="+- 0 9969 8164"/>
                                <a:gd name="T5" fmla="*/ T4 w 2090"/>
                                <a:gd name="T6" fmla="+- 0 913 829"/>
                                <a:gd name="T7" fmla="*/ 913 h 261"/>
                                <a:gd name="T8" fmla="+- 0 9972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9972 8164"/>
                                <a:gd name="T13" fmla="*/ T12 w 2090"/>
                                <a:gd name="T14" fmla="+- 0 1074 829"/>
                                <a:gd name="T15" fmla="*/ 1074 h 261"/>
                                <a:gd name="T16" fmla="+- 0 9966 8164"/>
                                <a:gd name="T17" fmla="*/ T16 w 2090"/>
                                <a:gd name="T18" fmla="+- 0 1077 829"/>
                                <a:gd name="T19" fmla="*/ 1077 h 261"/>
                                <a:gd name="T20" fmla="+- 0 9951 8164"/>
                                <a:gd name="T21" fmla="*/ T20 w 2090"/>
                                <a:gd name="T22" fmla="+- 0 1080 829"/>
                                <a:gd name="T23" fmla="*/ 1080 h 261"/>
                                <a:gd name="T24" fmla="+- 0 9951 8164"/>
                                <a:gd name="T25" fmla="*/ T24 w 2090"/>
                                <a:gd name="T26" fmla="+- 0 1087 829"/>
                                <a:gd name="T27" fmla="*/ 1087 h 261"/>
                                <a:gd name="T28" fmla="+- 0 10035 8164"/>
                                <a:gd name="T29" fmla="*/ T28 w 2090"/>
                                <a:gd name="T30" fmla="+- 0 1087 829"/>
                                <a:gd name="T31" fmla="*/ 1087 h 261"/>
                                <a:gd name="T32" fmla="+- 0 10035 8164"/>
                                <a:gd name="T33" fmla="*/ T32 w 2090"/>
                                <a:gd name="T34" fmla="+- 0 1080 829"/>
                                <a:gd name="T35" fmla="*/ 1080 h 261"/>
                                <a:gd name="T36" fmla="+- 0 10020 8164"/>
                                <a:gd name="T37" fmla="*/ T36 w 2090"/>
                                <a:gd name="T38" fmla="+- 0 1077 829"/>
                                <a:gd name="T39" fmla="*/ 1077 h 261"/>
                                <a:gd name="T40" fmla="+- 0 10014 8164"/>
                                <a:gd name="T41" fmla="*/ T40 w 2090"/>
                                <a:gd name="T42" fmla="+- 0 1074 829"/>
                                <a:gd name="T43" fmla="*/ 1074 h 261"/>
                                <a:gd name="T44" fmla="+- 0 10014 8164"/>
                                <a:gd name="T45" fmla="*/ T44 w 2090"/>
                                <a:gd name="T46" fmla="+- 0 914 829"/>
                                <a:gd name="T47" fmla="*/ 914 h 261"/>
                                <a:gd name="T48" fmla="+- 0 10017 8164"/>
                                <a:gd name="T49" fmla="*/ T48 w 2090"/>
                                <a:gd name="T50" fmla="+- 0 913 829"/>
                                <a:gd name="T51" fmla="*/ 913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853" y="84"/>
                                  </a:moveTo>
                                  <a:lnTo>
                                    <a:pt x="1805" y="84"/>
                                  </a:lnTo>
                                  <a:lnTo>
                                    <a:pt x="1808" y="85"/>
                                  </a:lnTo>
                                  <a:lnTo>
                                    <a:pt x="1808" y="245"/>
                                  </a:lnTo>
                                  <a:lnTo>
                                    <a:pt x="1802" y="248"/>
                                  </a:lnTo>
                                  <a:lnTo>
                                    <a:pt x="1787" y="251"/>
                                  </a:lnTo>
                                  <a:lnTo>
                                    <a:pt x="1787" y="258"/>
                                  </a:lnTo>
                                  <a:lnTo>
                                    <a:pt x="1871" y="258"/>
                                  </a:lnTo>
                                  <a:lnTo>
                                    <a:pt x="1871" y="251"/>
                                  </a:lnTo>
                                  <a:lnTo>
                                    <a:pt x="1856" y="248"/>
                                  </a:lnTo>
                                  <a:lnTo>
                                    <a:pt x="1850" y="245"/>
                                  </a:lnTo>
                                  <a:lnTo>
                                    <a:pt x="1850" y="85"/>
                                  </a:lnTo>
                                  <a:lnTo>
                                    <a:pt x="1853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4" name="Freeform 32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072 8164"/>
                                <a:gd name="T1" fmla="*/ T0 w 2090"/>
                                <a:gd name="T2" fmla="+- 0 890 829"/>
                                <a:gd name="T3" fmla="*/ 890 h 261"/>
                                <a:gd name="T4" fmla="+- 0 9915 8164"/>
                                <a:gd name="T5" fmla="*/ T4 w 2090"/>
                                <a:gd name="T6" fmla="+- 0 890 829"/>
                                <a:gd name="T7" fmla="*/ 890 h 261"/>
                                <a:gd name="T8" fmla="+- 0 9900 8164"/>
                                <a:gd name="T9" fmla="*/ T8 w 2090"/>
                                <a:gd name="T10" fmla="+- 0 940 829"/>
                                <a:gd name="T11" fmla="*/ 940 h 261"/>
                                <a:gd name="T12" fmla="+- 0 9905 8164"/>
                                <a:gd name="T13" fmla="*/ T12 w 2090"/>
                                <a:gd name="T14" fmla="+- 0 944 829"/>
                                <a:gd name="T15" fmla="*/ 944 h 261"/>
                                <a:gd name="T16" fmla="+- 0 9921 8164"/>
                                <a:gd name="T17" fmla="*/ T16 w 2090"/>
                                <a:gd name="T18" fmla="+- 0 924 829"/>
                                <a:gd name="T19" fmla="*/ 924 h 261"/>
                                <a:gd name="T20" fmla="+- 0 9936 8164"/>
                                <a:gd name="T21" fmla="*/ T20 w 2090"/>
                                <a:gd name="T22" fmla="+- 0 915 829"/>
                                <a:gd name="T23" fmla="*/ 915 h 261"/>
                                <a:gd name="T24" fmla="+- 0 9956 8164"/>
                                <a:gd name="T25" fmla="*/ T24 w 2090"/>
                                <a:gd name="T26" fmla="+- 0 913 829"/>
                                <a:gd name="T27" fmla="*/ 913 h 261"/>
                                <a:gd name="T28" fmla="+- 0 10079 8164"/>
                                <a:gd name="T29" fmla="*/ T28 w 2090"/>
                                <a:gd name="T30" fmla="+- 0 913 829"/>
                                <a:gd name="T31" fmla="*/ 913 h 261"/>
                                <a:gd name="T32" fmla="+- 0 10072 8164"/>
                                <a:gd name="T33" fmla="*/ T32 w 2090"/>
                                <a:gd name="T34" fmla="+- 0 890 829"/>
                                <a:gd name="T35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908" y="61"/>
                                  </a:moveTo>
                                  <a:lnTo>
                                    <a:pt x="1751" y="61"/>
                                  </a:lnTo>
                                  <a:lnTo>
                                    <a:pt x="1736" y="111"/>
                                  </a:lnTo>
                                  <a:lnTo>
                                    <a:pt x="1741" y="115"/>
                                  </a:lnTo>
                                  <a:lnTo>
                                    <a:pt x="1757" y="95"/>
                                  </a:lnTo>
                                  <a:lnTo>
                                    <a:pt x="1772" y="86"/>
                                  </a:lnTo>
                                  <a:lnTo>
                                    <a:pt x="1792" y="84"/>
                                  </a:lnTo>
                                  <a:lnTo>
                                    <a:pt x="1915" y="84"/>
                                  </a:lnTo>
                                  <a:lnTo>
                                    <a:pt x="1908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6" name="Freeform 33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10079 8164"/>
                                <a:gd name="T1" fmla="*/ T0 w 2090"/>
                                <a:gd name="T2" fmla="+- 0 913 829"/>
                                <a:gd name="T3" fmla="*/ 913 h 261"/>
                                <a:gd name="T4" fmla="+- 0 10026 8164"/>
                                <a:gd name="T5" fmla="*/ T4 w 2090"/>
                                <a:gd name="T6" fmla="+- 0 913 829"/>
                                <a:gd name="T7" fmla="*/ 913 h 261"/>
                                <a:gd name="T8" fmla="+- 0 10047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10063 8164"/>
                                <a:gd name="T13" fmla="*/ T12 w 2090"/>
                                <a:gd name="T14" fmla="+- 0 922 829"/>
                                <a:gd name="T15" fmla="*/ 922 h 261"/>
                                <a:gd name="T16" fmla="+- 0 10079 8164"/>
                                <a:gd name="T17" fmla="*/ T16 w 2090"/>
                                <a:gd name="T18" fmla="+- 0 938 829"/>
                                <a:gd name="T19" fmla="*/ 938 h 261"/>
                                <a:gd name="T20" fmla="+- 0 10088 8164"/>
                                <a:gd name="T21" fmla="*/ T20 w 2090"/>
                                <a:gd name="T22" fmla="+- 0 940 829"/>
                                <a:gd name="T23" fmla="*/ 940 h 261"/>
                                <a:gd name="T24" fmla="+- 0 10079 8164"/>
                                <a:gd name="T25" fmla="*/ T24 w 2090"/>
                                <a:gd name="T26" fmla="+- 0 913 829"/>
                                <a:gd name="T27" fmla="*/ 913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915" y="84"/>
                                  </a:moveTo>
                                  <a:lnTo>
                                    <a:pt x="1862" y="84"/>
                                  </a:lnTo>
                                  <a:lnTo>
                                    <a:pt x="1883" y="85"/>
                                  </a:lnTo>
                                  <a:lnTo>
                                    <a:pt x="1899" y="93"/>
                                  </a:lnTo>
                                  <a:lnTo>
                                    <a:pt x="1915" y="109"/>
                                  </a:lnTo>
                                  <a:lnTo>
                                    <a:pt x="1924" y="111"/>
                                  </a:lnTo>
                                  <a:lnTo>
                                    <a:pt x="1915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7" name="Freeform 34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798 8164"/>
                                <a:gd name="T1" fmla="*/ T0 w 2090"/>
                                <a:gd name="T2" fmla="+- 0 940 829"/>
                                <a:gd name="T3" fmla="*/ 940 h 261"/>
                                <a:gd name="T4" fmla="+- 0 9742 8164"/>
                                <a:gd name="T5" fmla="*/ T4 w 2090"/>
                                <a:gd name="T6" fmla="+- 0 940 829"/>
                                <a:gd name="T7" fmla="*/ 940 h 261"/>
                                <a:gd name="T8" fmla="+- 0 9873 8164"/>
                                <a:gd name="T9" fmla="*/ T8 w 2090"/>
                                <a:gd name="T10" fmla="+- 0 1089 829"/>
                                <a:gd name="T11" fmla="*/ 1089 h 261"/>
                                <a:gd name="T12" fmla="+- 0 9880 8164"/>
                                <a:gd name="T13" fmla="*/ T12 w 2090"/>
                                <a:gd name="T14" fmla="+- 0 1089 829"/>
                                <a:gd name="T15" fmla="*/ 1089 h 261"/>
                                <a:gd name="T16" fmla="+- 0 9880 8164"/>
                                <a:gd name="T17" fmla="*/ T16 w 2090"/>
                                <a:gd name="T18" fmla="+- 0 1002 829"/>
                                <a:gd name="T19" fmla="*/ 1002 h 261"/>
                                <a:gd name="T20" fmla="+- 0 9853 8164"/>
                                <a:gd name="T21" fmla="*/ T20 w 2090"/>
                                <a:gd name="T22" fmla="+- 0 1002 829"/>
                                <a:gd name="T23" fmla="*/ 1002 h 261"/>
                                <a:gd name="T24" fmla="+- 0 9798 8164"/>
                                <a:gd name="T25" fmla="*/ T24 w 2090"/>
                                <a:gd name="T26" fmla="+- 0 940 829"/>
                                <a:gd name="T27" fmla="*/ 94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634" y="111"/>
                                  </a:moveTo>
                                  <a:lnTo>
                                    <a:pt x="1578" y="111"/>
                                  </a:lnTo>
                                  <a:lnTo>
                                    <a:pt x="1709" y="260"/>
                                  </a:lnTo>
                                  <a:lnTo>
                                    <a:pt x="1716" y="260"/>
                                  </a:lnTo>
                                  <a:lnTo>
                                    <a:pt x="1716" y="173"/>
                                  </a:lnTo>
                                  <a:lnTo>
                                    <a:pt x="1689" y="173"/>
                                  </a:lnTo>
                                  <a:lnTo>
                                    <a:pt x="1634" y="11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99" name="Freeform 35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754 8164"/>
                                <a:gd name="T1" fmla="*/ T0 w 2090"/>
                                <a:gd name="T2" fmla="+- 0 890 829"/>
                                <a:gd name="T3" fmla="*/ 890 h 261"/>
                                <a:gd name="T4" fmla="+- 0 9696 8164"/>
                                <a:gd name="T5" fmla="*/ T4 w 2090"/>
                                <a:gd name="T6" fmla="+- 0 890 829"/>
                                <a:gd name="T7" fmla="*/ 890 h 261"/>
                                <a:gd name="T8" fmla="+- 0 9696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707 8164"/>
                                <a:gd name="T13" fmla="*/ T12 w 2090"/>
                                <a:gd name="T14" fmla="+- 0 901 829"/>
                                <a:gd name="T15" fmla="*/ 901 h 261"/>
                                <a:gd name="T16" fmla="+- 0 9715 8164"/>
                                <a:gd name="T17" fmla="*/ T16 w 2090"/>
                                <a:gd name="T18" fmla="+- 0 905 829"/>
                                <a:gd name="T19" fmla="*/ 905 h 261"/>
                                <a:gd name="T20" fmla="+- 0 9715 8164"/>
                                <a:gd name="T21" fmla="*/ T20 w 2090"/>
                                <a:gd name="T22" fmla="+- 0 1073 829"/>
                                <a:gd name="T23" fmla="*/ 1073 h 261"/>
                                <a:gd name="T24" fmla="+- 0 9708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9696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9696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9761 8164"/>
                                <a:gd name="T37" fmla="*/ T36 w 2090"/>
                                <a:gd name="T38" fmla="+- 0 1087 829"/>
                                <a:gd name="T39" fmla="*/ 1087 h 261"/>
                                <a:gd name="T40" fmla="+- 0 9761 8164"/>
                                <a:gd name="T41" fmla="*/ T40 w 2090"/>
                                <a:gd name="T42" fmla="+- 0 1080 829"/>
                                <a:gd name="T43" fmla="*/ 1080 h 261"/>
                                <a:gd name="T44" fmla="+- 0 9751 8164"/>
                                <a:gd name="T45" fmla="*/ T44 w 2090"/>
                                <a:gd name="T46" fmla="+- 0 1077 829"/>
                                <a:gd name="T47" fmla="*/ 1077 h 261"/>
                                <a:gd name="T48" fmla="+- 0 9741 8164"/>
                                <a:gd name="T49" fmla="*/ T48 w 2090"/>
                                <a:gd name="T50" fmla="+- 0 1073 829"/>
                                <a:gd name="T51" fmla="*/ 1073 h 261"/>
                                <a:gd name="T52" fmla="+- 0 9741 8164"/>
                                <a:gd name="T53" fmla="*/ T52 w 2090"/>
                                <a:gd name="T54" fmla="+- 0 940 829"/>
                                <a:gd name="T55" fmla="*/ 940 h 261"/>
                                <a:gd name="T56" fmla="+- 0 9798 8164"/>
                                <a:gd name="T57" fmla="*/ T56 w 2090"/>
                                <a:gd name="T58" fmla="+- 0 940 829"/>
                                <a:gd name="T59" fmla="*/ 940 h 261"/>
                                <a:gd name="T60" fmla="+- 0 9754 8164"/>
                                <a:gd name="T61" fmla="*/ T60 w 2090"/>
                                <a:gd name="T62" fmla="+- 0 890 829"/>
                                <a:gd name="T6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590" y="61"/>
                                  </a:moveTo>
                                  <a:lnTo>
                                    <a:pt x="1532" y="61"/>
                                  </a:lnTo>
                                  <a:lnTo>
                                    <a:pt x="1532" y="67"/>
                                  </a:lnTo>
                                  <a:lnTo>
                                    <a:pt x="1543" y="72"/>
                                  </a:lnTo>
                                  <a:lnTo>
                                    <a:pt x="1551" y="76"/>
                                  </a:lnTo>
                                  <a:lnTo>
                                    <a:pt x="1551" y="244"/>
                                  </a:lnTo>
                                  <a:lnTo>
                                    <a:pt x="1544" y="248"/>
                                  </a:lnTo>
                                  <a:lnTo>
                                    <a:pt x="1532" y="251"/>
                                  </a:lnTo>
                                  <a:lnTo>
                                    <a:pt x="1532" y="258"/>
                                  </a:lnTo>
                                  <a:lnTo>
                                    <a:pt x="1597" y="258"/>
                                  </a:lnTo>
                                  <a:lnTo>
                                    <a:pt x="1597" y="251"/>
                                  </a:lnTo>
                                  <a:lnTo>
                                    <a:pt x="1587" y="248"/>
                                  </a:lnTo>
                                  <a:lnTo>
                                    <a:pt x="1577" y="244"/>
                                  </a:lnTo>
                                  <a:lnTo>
                                    <a:pt x="1577" y="111"/>
                                  </a:lnTo>
                                  <a:lnTo>
                                    <a:pt x="1634" y="111"/>
                                  </a:lnTo>
                                  <a:lnTo>
                                    <a:pt x="1590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" name="Freeform 36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897 8164"/>
                                <a:gd name="T1" fmla="*/ T0 w 2090"/>
                                <a:gd name="T2" fmla="+- 0 890 829"/>
                                <a:gd name="T3" fmla="*/ 890 h 261"/>
                                <a:gd name="T4" fmla="+- 0 9836 8164"/>
                                <a:gd name="T5" fmla="*/ T4 w 2090"/>
                                <a:gd name="T6" fmla="+- 0 890 829"/>
                                <a:gd name="T7" fmla="*/ 890 h 261"/>
                                <a:gd name="T8" fmla="+- 0 9836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847 8164"/>
                                <a:gd name="T13" fmla="*/ T12 w 2090"/>
                                <a:gd name="T14" fmla="+- 0 900 829"/>
                                <a:gd name="T15" fmla="*/ 900 h 261"/>
                                <a:gd name="T16" fmla="+- 0 9854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9854 8164"/>
                                <a:gd name="T21" fmla="*/ T20 w 2090"/>
                                <a:gd name="T22" fmla="+- 0 1002 829"/>
                                <a:gd name="T23" fmla="*/ 1002 h 261"/>
                                <a:gd name="T24" fmla="+- 0 9880 8164"/>
                                <a:gd name="T25" fmla="*/ T24 w 2090"/>
                                <a:gd name="T26" fmla="+- 0 1002 829"/>
                                <a:gd name="T27" fmla="*/ 1002 h 261"/>
                                <a:gd name="T28" fmla="+- 0 9880 8164"/>
                                <a:gd name="T29" fmla="*/ T28 w 2090"/>
                                <a:gd name="T30" fmla="+- 0 903 829"/>
                                <a:gd name="T31" fmla="*/ 903 h 261"/>
                                <a:gd name="T32" fmla="+- 0 9890 8164"/>
                                <a:gd name="T33" fmla="*/ T32 w 2090"/>
                                <a:gd name="T34" fmla="+- 0 900 829"/>
                                <a:gd name="T35" fmla="*/ 900 h 261"/>
                                <a:gd name="T36" fmla="+- 0 9897 8164"/>
                                <a:gd name="T37" fmla="*/ T36 w 2090"/>
                                <a:gd name="T38" fmla="+- 0 896 829"/>
                                <a:gd name="T39" fmla="*/ 896 h 261"/>
                                <a:gd name="T40" fmla="+- 0 9897 8164"/>
                                <a:gd name="T41" fmla="*/ T40 w 2090"/>
                                <a:gd name="T42" fmla="+- 0 890 829"/>
                                <a:gd name="T4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733" y="61"/>
                                  </a:moveTo>
                                  <a:lnTo>
                                    <a:pt x="1672" y="61"/>
                                  </a:lnTo>
                                  <a:lnTo>
                                    <a:pt x="1672" y="67"/>
                                  </a:lnTo>
                                  <a:lnTo>
                                    <a:pt x="1683" y="71"/>
                                  </a:lnTo>
                                  <a:lnTo>
                                    <a:pt x="1690" y="74"/>
                                  </a:lnTo>
                                  <a:lnTo>
                                    <a:pt x="1690" y="173"/>
                                  </a:lnTo>
                                  <a:lnTo>
                                    <a:pt x="1716" y="173"/>
                                  </a:lnTo>
                                  <a:lnTo>
                                    <a:pt x="1716" y="74"/>
                                  </a:lnTo>
                                  <a:lnTo>
                                    <a:pt x="1726" y="71"/>
                                  </a:lnTo>
                                  <a:lnTo>
                                    <a:pt x="1733" y="67"/>
                                  </a:lnTo>
                                  <a:lnTo>
                                    <a:pt x="1733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" name="Freeform 37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665 8164"/>
                                <a:gd name="T1" fmla="*/ T0 w 2090"/>
                                <a:gd name="T2" fmla="+- 0 890 829"/>
                                <a:gd name="T3" fmla="*/ 890 h 261"/>
                                <a:gd name="T4" fmla="+- 0 9512 8164"/>
                                <a:gd name="T5" fmla="*/ T4 w 2090"/>
                                <a:gd name="T6" fmla="+- 0 890 829"/>
                                <a:gd name="T7" fmla="*/ 890 h 261"/>
                                <a:gd name="T8" fmla="+- 0 9512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524 8164"/>
                                <a:gd name="T13" fmla="*/ T12 w 2090"/>
                                <a:gd name="T14" fmla="+- 0 900 829"/>
                                <a:gd name="T15" fmla="*/ 900 h 261"/>
                                <a:gd name="T16" fmla="+- 0 9531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9531 8164"/>
                                <a:gd name="T21" fmla="*/ T20 w 2090"/>
                                <a:gd name="T22" fmla="+- 0 1074 829"/>
                                <a:gd name="T23" fmla="*/ 1074 h 261"/>
                                <a:gd name="T24" fmla="+- 0 9524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9512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9512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9673 8164"/>
                                <a:gd name="T37" fmla="*/ T36 w 2090"/>
                                <a:gd name="T38" fmla="+- 0 1087 829"/>
                                <a:gd name="T39" fmla="*/ 1087 h 261"/>
                                <a:gd name="T40" fmla="+- 0 9682 8164"/>
                                <a:gd name="T41" fmla="*/ T40 w 2090"/>
                                <a:gd name="T42" fmla="+- 0 1063 829"/>
                                <a:gd name="T43" fmla="*/ 1063 h 261"/>
                                <a:gd name="T44" fmla="+- 0 9576 8164"/>
                                <a:gd name="T45" fmla="*/ T44 w 2090"/>
                                <a:gd name="T46" fmla="+- 0 1063 829"/>
                                <a:gd name="T47" fmla="*/ 1063 h 261"/>
                                <a:gd name="T48" fmla="+- 0 9573 8164"/>
                                <a:gd name="T49" fmla="*/ T48 w 2090"/>
                                <a:gd name="T50" fmla="+- 0 1063 829"/>
                                <a:gd name="T51" fmla="*/ 1063 h 261"/>
                                <a:gd name="T52" fmla="+- 0 9573 8164"/>
                                <a:gd name="T53" fmla="*/ T52 w 2090"/>
                                <a:gd name="T54" fmla="+- 0 995 829"/>
                                <a:gd name="T55" fmla="*/ 995 h 261"/>
                                <a:gd name="T56" fmla="+- 0 9657 8164"/>
                                <a:gd name="T57" fmla="*/ T56 w 2090"/>
                                <a:gd name="T58" fmla="+- 0 995 829"/>
                                <a:gd name="T59" fmla="*/ 995 h 261"/>
                                <a:gd name="T60" fmla="+- 0 9657 8164"/>
                                <a:gd name="T61" fmla="*/ T60 w 2090"/>
                                <a:gd name="T62" fmla="+- 0 972 829"/>
                                <a:gd name="T63" fmla="*/ 972 h 261"/>
                                <a:gd name="T64" fmla="+- 0 9573 8164"/>
                                <a:gd name="T65" fmla="*/ T64 w 2090"/>
                                <a:gd name="T66" fmla="+- 0 972 829"/>
                                <a:gd name="T67" fmla="*/ 972 h 261"/>
                                <a:gd name="T68" fmla="+- 0 9573 8164"/>
                                <a:gd name="T69" fmla="*/ T68 w 2090"/>
                                <a:gd name="T70" fmla="+- 0 916 829"/>
                                <a:gd name="T71" fmla="*/ 916 h 261"/>
                                <a:gd name="T72" fmla="+- 0 9576 8164"/>
                                <a:gd name="T73" fmla="*/ T72 w 2090"/>
                                <a:gd name="T74" fmla="+- 0 913 829"/>
                                <a:gd name="T75" fmla="*/ 913 h 261"/>
                                <a:gd name="T76" fmla="+- 0 9674 8164"/>
                                <a:gd name="T77" fmla="*/ T76 w 2090"/>
                                <a:gd name="T78" fmla="+- 0 913 829"/>
                                <a:gd name="T79" fmla="*/ 913 h 261"/>
                                <a:gd name="T80" fmla="+- 0 9665 8164"/>
                                <a:gd name="T81" fmla="*/ T80 w 2090"/>
                                <a:gd name="T82" fmla="+- 0 890 829"/>
                                <a:gd name="T8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501" y="61"/>
                                  </a:moveTo>
                                  <a:lnTo>
                                    <a:pt x="1348" y="61"/>
                                  </a:lnTo>
                                  <a:lnTo>
                                    <a:pt x="1348" y="67"/>
                                  </a:lnTo>
                                  <a:lnTo>
                                    <a:pt x="1360" y="71"/>
                                  </a:lnTo>
                                  <a:lnTo>
                                    <a:pt x="1367" y="74"/>
                                  </a:lnTo>
                                  <a:lnTo>
                                    <a:pt x="1367" y="245"/>
                                  </a:lnTo>
                                  <a:lnTo>
                                    <a:pt x="1360" y="248"/>
                                  </a:lnTo>
                                  <a:lnTo>
                                    <a:pt x="1348" y="251"/>
                                  </a:lnTo>
                                  <a:lnTo>
                                    <a:pt x="1348" y="258"/>
                                  </a:lnTo>
                                  <a:lnTo>
                                    <a:pt x="1509" y="258"/>
                                  </a:lnTo>
                                  <a:lnTo>
                                    <a:pt x="1518" y="234"/>
                                  </a:lnTo>
                                  <a:lnTo>
                                    <a:pt x="1412" y="234"/>
                                  </a:lnTo>
                                  <a:lnTo>
                                    <a:pt x="1409" y="234"/>
                                  </a:lnTo>
                                  <a:lnTo>
                                    <a:pt x="1409" y="166"/>
                                  </a:lnTo>
                                  <a:lnTo>
                                    <a:pt x="1493" y="166"/>
                                  </a:lnTo>
                                  <a:lnTo>
                                    <a:pt x="1493" y="143"/>
                                  </a:lnTo>
                                  <a:lnTo>
                                    <a:pt x="1409" y="143"/>
                                  </a:lnTo>
                                  <a:lnTo>
                                    <a:pt x="1409" y="87"/>
                                  </a:lnTo>
                                  <a:lnTo>
                                    <a:pt x="1412" y="84"/>
                                  </a:lnTo>
                                  <a:lnTo>
                                    <a:pt x="1510" y="84"/>
                                  </a:lnTo>
                                  <a:lnTo>
                                    <a:pt x="1501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38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686 8164"/>
                                <a:gd name="T1" fmla="*/ T0 w 2090"/>
                                <a:gd name="T2" fmla="+- 0 1037 829"/>
                                <a:gd name="T3" fmla="*/ 1037 h 261"/>
                                <a:gd name="T4" fmla="+- 0 9670 8164"/>
                                <a:gd name="T5" fmla="*/ T4 w 2090"/>
                                <a:gd name="T6" fmla="+- 0 1053 829"/>
                                <a:gd name="T7" fmla="*/ 1053 h 261"/>
                                <a:gd name="T8" fmla="+- 0 9652 8164"/>
                                <a:gd name="T9" fmla="*/ T8 w 2090"/>
                                <a:gd name="T10" fmla="+- 0 1061 829"/>
                                <a:gd name="T11" fmla="*/ 1061 h 261"/>
                                <a:gd name="T12" fmla="+- 0 9632 8164"/>
                                <a:gd name="T13" fmla="*/ T12 w 2090"/>
                                <a:gd name="T14" fmla="+- 0 1063 829"/>
                                <a:gd name="T15" fmla="*/ 1063 h 261"/>
                                <a:gd name="T16" fmla="+- 0 9631 8164"/>
                                <a:gd name="T17" fmla="*/ T16 w 2090"/>
                                <a:gd name="T18" fmla="+- 0 1063 829"/>
                                <a:gd name="T19" fmla="*/ 1063 h 261"/>
                                <a:gd name="T20" fmla="+- 0 9682 8164"/>
                                <a:gd name="T21" fmla="*/ T20 w 2090"/>
                                <a:gd name="T22" fmla="+- 0 1063 829"/>
                                <a:gd name="T23" fmla="*/ 1063 h 261"/>
                                <a:gd name="T24" fmla="+- 0 9691 8164"/>
                                <a:gd name="T25" fmla="*/ T24 w 2090"/>
                                <a:gd name="T26" fmla="+- 0 1040 829"/>
                                <a:gd name="T27" fmla="*/ 1040 h 261"/>
                                <a:gd name="T28" fmla="+- 0 9686 8164"/>
                                <a:gd name="T29" fmla="*/ T28 w 2090"/>
                                <a:gd name="T30" fmla="+- 0 1037 829"/>
                                <a:gd name="T31" fmla="*/ 1037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522" y="208"/>
                                  </a:moveTo>
                                  <a:lnTo>
                                    <a:pt x="1506" y="224"/>
                                  </a:lnTo>
                                  <a:lnTo>
                                    <a:pt x="1488" y="232"/>
                                  </a:lnTo>
                                  <a:lnTo>
                                    <a:pt x="1468" y="234"/>
                                  </a:lnTo>
                                  <a:lnTo>
                                    <a:pt x="1467" y="234"/>
                                  </a:lnTo>
                                  <a:lnTo>
                                    <a:pt x="1518" y="234"/>
                                  </a:lnTo>
                                  <a:lnTo>
                                    <a:pt x="1527" y="211"/>
                                  </a:lnTo>
                                  <a:lnTo>
                                    <a:pt x="1522" y="20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" name="Freeform 39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657 8164"/>
                                <a:gd name="T1" fmla="*/ T0 w 2090"/>
                                <a:gd name="T2" fmla="+- 0 995 829"/>
                                <a:gd name="T3" fmla="*/ 995 h 261"/>
                                <a:gd name="T4" fmla="+- 0 9643 8164"/>
                                <a:gd name="T5" fmla="*/ T4 w 2090"/>
                                <a:gd name="T6" fmla="+- 0 995 829"/>
                                <a:gd name="T7" fmla="*/ 995 h 261"/>
                                <a:gd name="T8" fmla="+- 0 9646 8164"/>
                                <a:gd name="T9" fmla="*/ T8 w 2090"/>
                                <a:gd name="T10" fmla="+- 0 999 829"/>
                                <a:gd name="T11" fmla="*/ 999 h 261"/>
                                <a:gd name="T12" fmla="+- 0 9649 8164"/>
                                <a:gd name="T13" fmla="*/ T12 w 2090"/>
                                <a:gd name="T14" fmla="+- 0 1011 829"/>
                                <a:gd name="T15" fmla="*/ 1011 h 261"/>
                                <a:gd name="T16" fmla="+- 0 9657 8164"/>
                                <a:gd name="T17" fmla="*/ T16 w 2090"/>
                                <a:gd name="T18" fmla="+- 0 1011 829"/>
                                <a:gd name="T19" fmla="*/ 1011 h 261"/>
                                <a:gd name="T20" fmla="+- 0 9657 8164"/>
                                <a:gd name="T21" fmla="*/ T20 w 2090"/>
                                <a:gd name="T22" fmla="+- 0 995 829"/>
                                <a:gd name="T23" fmla="*/ 995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493" y="166"/>
                                  </a:moveTo>
                                  <a:lnTo>
                                    <a:pt x="1479" y="166"/>
                                  </a:lnTo>
                                  <a:lnTo>
                                    <a:pt x="1482" y="170"/>
                                  </a:lnTo>
                                  <a:lnTo>
                                    <a:pt x="1485" y="182"/>
                                  </a:lnTo>
                                  <a:lnTo>
                                    <a:pt x="1493" y="182"/>
                                  </a:lnTo>
                                  <a:lnTo>
                                    <a:pt x="1493" y="16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" name="Freeform 40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657 8164"/>
                                <a:gd name="T1" fmla="*/ T0 w 2090"/>
                                <a:gd name="T2" fmla="+- 0 956 829"/>
                                <a:gd name="T3" fmla="*/ 956 h 261"/>
                                <a:gd name="T4" fmla="+- 0 9649 8164"/>
                                <a:gd name="T5" fmla="*/ T4 w 2090"/>
                                <a:gd name="T6" fmla="+- 0 956 829"/>
                                <a:gd name="T7" fmla="*/ 956 h 261"/>
                                <a:gd name="T8" fmla="+- 0 9646 8164"/>
                                <a:gd name="T9" fmla="*/ T8 w 2090"/>
                                <a:gd name="T10" fmla="+- 0 967 829"/>
                                <a:gd name="T11" fmla="*/ 967 h 261"/>
                                <a:gd name="T12" fmla="+- 0 9643 8164"/>
                                <a:gd name="T13" fmla="*/ T12 w 2090"/>
                                <a:gd name="T14" fmla="+- 0 972 829"/>
                                <a:gd name="T15" fmla="*/ 972 h 261"/>
                                <a:gd name="T16" fmla="+- 0 9657 8164"/>
                                <a:gd name="T17" fmla="*/ T16 w 2090"/>
                                <a:gd name="T18" fmla="+- 0 972 829"/>
                                <a:gd name="T19" fmla="*/ 972 h 261"/>
                                <a:gd name="T20" fmla="+- 0 9657 8164"/>
                                <a:gd name="T21" fmla="*/ T20 w 2090"/>
                                <a:gd name="T22" fmla="+- 0 956 829"/>
                                <a:gd name="T23" fmla="*/ 956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493" y="127"/>
                                  </a:moveTo>
                                  <a:lnTo>
                                    <a:pt x="1485" y="127"/>
                                  </a:lnTo>
                                  <a:lnTo>
                                    <a:pt x="1482" y="138"/>
                                  </a:lnTo>
                                  <a:lnTo>
                                    <a:pt x="1479" y="143"/>
                                  </a:lnTo>
                                  <a:lnTo>
                                    <a:pt x="1493" y="143"/>
                                  </a:lnTo>
                                  <a:lnTo>
                                    <a:pt x="1493" y="12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" name="Freeform 41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674 8164"/>
                                <a:gd name="T1" fmla="*/ T0 w 2090"/>
                                <a:gd name="T2" fmla="+- 0 913 829"/>
                                <a:gd name="T3" fmla="*/ 913 h 261"/>
                                <a:gd name="T4" fmla="+- 0 9625 8164"/>
                                <a:gd name="T5" fmla="*/ T4 w 2090"/>
                                <a:gd name="T6" fmla="+- 0 913 829"/>
                                <a:gd name="T7" fmla="*/ 913 h 261"/>
                                <a:gd name="T8" fmla="+- 0 9645 8164"/>
                                <a:gd name="T9" fmla="*/ T8 w 2090"/>
                                <a:gd name="T10" fmla="+- 0 915 829"/>
                                <a:gd name="T11" fmla="*/ 915 h 261"/>
                                <a:gd name="T12" fmla="+- 0 9681 8164"/>
                                <a:gd name="T13" fmla="*/ T12 w 2090"/>
                                <a:gd name="T14" fmla="+- 0 934 829"/>
                                <a:gd name="T15" fmla="*/ 934 h 261"/>
                                <a:gd name="T16" fmla="+- 0 9674 8164"/>
                                <a:gd name="T17" fmla="*/ T16 w 2090"/>
                                <a:gd name="T18" fmla="+- 0 913 829"/>
                                <a:gd name="T19" fmla="*/ 913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510" y="84"/>
                                  </a:moveTo>
                                  <a:lnTo>
                                    <a:pt x="1461" y="84"/>
                                  </a:lnTo>
                                  <a:lnTo>
                                    <a:pt x="1481" y="86"/>
                                  </a:lnTo>
                                  <a:lnTo>
                                    <a:pt x="1517" y="105"/>
                                  </a:lnTo>
                                  <a:lnTo>
                                    <a:pt x="1510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Freeform 42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333 8164"/>
                                <a:gd name="T1" fmla="*/ T0 w 2090"/>
                                <a:gd name="T2" fmla="+- 0 931 829"/>
                                <a:gd name="T3" fmla="*/ 931 h 261"/>
                                <a:gd name="T4" fmla="+- 0 9288 8164"/>
                                <a:gd name="T5" fmla="*/ T4 w 2090"/>
                                <a:gd name="T6" fmla="+- 0 931 829"/>
                                <a:gd name="T7" fmla="*/ 931 h 261"/>
                                <a:gd name="T8" fmla="+- 0 9359 8164"/>
                                <a:gd name="T9" fmla="*/ T8 w 2090"/>
                                <a:gd name="T10" fmla="+- 0 1090 829"/>
                                <a:gd name="T11" fmla="*/ 1090 h 261"/>
                                <a:gd name="T12" fmla="+- 0 9365 8164"/>
                                <a:gd name="T13" fmla="*/ T12 w 2090"/>
                                <a:gd name="T14" fmla="+- 0 1090 829"/>
                                <a:gd name="T15" fmla="*/ 1090 h 261"/>
                                <a:gd name="T16" fmla="+- 0 9396 8164"/>
                                <a:gd name="T17" fmla="*/ T16 w 2090"/>
                                <a:gd name="T18" fmla="+- 0 1017 829"/>
                                <a:gd name="T19" fmla="*/ 1017 h 261"/>
                                <a:gd name="T20" fmla="+- 0 9372 8164"/>
                                <a:gd name="T21" fmla="*/ T20 w 2090"/>
                                <a:gd name="T22" fmla="+- 0 1017 829"/>
                                <a:gd name="T23" fmla="*/ 1017 h 261"/>
                                <a:gd name="T24" fmla="+- 0 9333 8164"/>
                                <a:gd name="T25" fmla="*/ T24 w 2090"/>
                                <a:gd name="T26" fmla="+- 0 931 829"/>
                                <a:gd name="T27" fmla="*/ 931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169" y="102"/>
                                  </a:moveTo>
                                  <a:lnTo>
                                    <a:pt x="1124" y="102"/>
                                  </a:lnTo>
                                  <a:lnTo>
                                    <a:pt x="1195" y="261"/>
                                  </a:lnTo>
                                  <a:lnTo>
                                    <a:pt x="1201" y="261"/>
                                  </a:lnTo>
                                  <a:lnTo>
                                    <a:pt x="1232" y="188"/>
                                  </a:lnTo>
                                  <a:lnTo>
                                    <a:pt x="1208" y="188"/>
                                  </a:lnTo>
                                  <a:lnTo>
                                    <a:pt x="1169" y="10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" name="Freeform 43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315 8164"/>
                                <a:gd name="T1" fmla="*/ T0 w 2090"/>
                                <a:gd name="T2" fmla="+- 0 890 829"/>
                                <a:gd name="T3" fmla="*/ 890 h 261"/>
                                <a:gd name="T4" fmla="+- 0 9245 8164"/>
                                <a:gd name="T5" fmla="*/ T4 w 2090"/>
                                <a:gd name="T6" fmla="+- 0 890 829"/>
                                <a:gd name="T7" fmla="*/ 890 h 261"/>
                                <a:gd name="T8" fmla="+- 0 9245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257 8164"/>
                                <a:gd name="T13" fmla="*/ T12 w 2090"/>
                                <a:gd name="T14" fmla="+- 0 900 829"/>
                                <a:gd name="T15" fmla="*/ 900 h 261"/>
                                <a:gd name="T16" fmla="+- 0 9264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9264 8164"/>
                                <a:gd name="T21" fmla="*/ T20 w 2090"/>
                                <a:gd name="T22" fmla="+- 0 1072 829"/>
                                <a:gd name="T23" fmla="*/ 1072 h 261"/>
                                <a:gd name="T24" fmla="+- 0 9256 8164"/>
                                <a:gd name="T25" fmla="*/ T24 w 2090"/>
                                <a:gd name="T26" fmla="+- 0 1076 829"/>
                                <a:gd name="T27" fmla="*/ 1076 h 261"/>
                                <a:gd name="T28" fmla="+- 0 9245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9245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9307 8164"/>
                                <a:gd name="T37" fmla="*/ T36 w 2090"/>
                                <a:gd name="T38" fmla="+- 0 1087 829"/>
                                <a:gd name="T39" fmla="*/ 1087 h 261"/>
                                <a:gd name="T40" fmla="+- 0 9307 8164"/>
                                <a:gd name="T41" fmla="*/ T40 w 2090"/>
                                <a:gd name="T42" fmla="+- 0 1080 829"/>
                                <a:gd name="T43" fmla="*/ 1080 h 261"/>
                                <a:gd name="T44" fmla="+- 0 9294 8164"/>
                                <a:gd name="T45" fmla="*/ T44 w 2090"/>
                                <a:gd name="T46" fmla="+- 0 1077 829"/>
                                <a:gd name="T47" fmla="*/ 1077 h 261"/>
                                <a:gd name="T48" fmla="+- 0 9288 8164"/>
                                <a:gd name="T49" fmla="*/ T48 w 2090"/>
                                <a:gd name="T50" fmla="+- 0 1072 829"/>
                                <a:gd name="T51" fmla="*/ 1072 h 261"/>
                                <a:gd name="T52" fmla="+- 0 9288 8164"/>
                                <a:gd name="T53" fmla="*/ T52 w 2090"/>
                                <a:gd name="T54" fmla="+- 0 931 829"/>
                                <a:gd name="T55" fmla="*/ 931 h 261"/>
                                <a:gd name="T56" fmla="+- 0 9333 8164"/>
                                <a:gd name="T57" fmla="*/ T56 w 2090"/>
                                <a:gd name="T58" fmla="+- 0 931 829"/>
                                <a:gd name="T59" fmla="*/ 931 h 261"/>
                                <a:gd name="T60" fmla="+- 0 9315 8164"/>
                                <a:gd name="T61" fmla="*/ T60 w 2090"/>
                                <a:gd name="T62" fmla="+- 0 890 829"/>
                                <a:gd name="T6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151" y="61"/>
                                  </a:moveTo>
                                  <a:lnTo>
                                    <a:pt x="1081" y="61"/>
                                  </a:lnTo>
                                  <a:lnTo>
                                    <a:pt x="1081" y="67"/>
                                  </a:lnTo>
                                  <a:lnTo>
                                    <a:pt x="1093" y="71"/>
                                  </a:lnTo>
                                  <a:lnTo>
                                    <a:pt x="1100" y="74"/>
                                  </a:lnTo>
                                  <a:lnTo>
                                    <a:pt x="1100" y="243"/>
                                  </a:lnTo>
                                  <a:lnTo>
                                    <a:pt x="1092" y="247"/>
                                  </a:lnTo>
                                  <a:lnTo>
                                    <a:pt x="1081" y="251"/>
                                  </a:lnTo>
                                  <a:lnTo>
                                    <a:pt x="1081" y="258"/>
                                  </a:lnTo>
                                  <a:lnTo>
                                    <a:pt x="1143" y="258"/>
                                  </a:lnTo>
                                  <a:lnTo>
                                    <a:pt x="1143" y="251"/>
                                  </a:lnTo>
                                  <a:lnTo>
                                    <a:pt x="1130" y="248"/>
                                  </a:lnTo>
                                  <a:lnTo>
                                    <a:pt x="1124" y="243"/>
                                  </a:lnTo>
                                  <a:lnTo>
                                    <a:pt x="1124" y="102"/>
                                  </a:lnTo>
                                  <a:lnTo>
                                    <a:pt x="1169" y="102"/>
                                  </a:lnTo>
                                  <a:lnTo>
                                    <a:pt x="1151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" name="Freeform 44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477 8164"/>
                                <a:gd name="T1" fmla="*/ T0 w 2090"/>
                                <a:gd name="T2" fmla="+- 0 931 829"/>
                                <a:gd name="T3" fmla="*/ 931 h 261"/>
                                <a:gd name="T4" fmla="+- 0 9434 8164"/>
                                <a:gd name="T5" fmla="*/ T4 w 2090"/>
                                <a:gd name="T6" fmla="+- 0 931 829"/>
                                <a:gd name="T7" fmla="*/ 931 h 261"/>
                                <a:gd name="T8" fmla="+- 0 9434 8164"/>
                                <a:gd name="T9" fmla="*/ T8 w 2090"/>
                                <a:gd name="T10" fmla="+- 0 1074 829"/>
                                <a:gd name="T11" fmla="*/ 1074 h 261"/>
                                <a:gd name="T12" fmla="+- 0 9425 8164"/>
                                <a:gd name="T13" fmla="*/ T12 w 2090"/>
                                <a:gd name="T14" fmla="+- 0 1077 829"/>
                                <a:gd name="T15" fmla="*/ 1077 h 261"/>
                                <a:gd name="T16" fmla="+- 0 9416 8164"/>
                                <a:gd name="T17" fmla="*/ T16 w 2090"/>
                                <a:gd name="T18" fmla="+- 0 1080 829"/>
                                <a:gd name="T19" fmla="*/ 1080 h 261"/>
                                <a:gd name="T20" fmla="+- 0 9416 8164"/>
                                <a:gd name="T21" fmla="*/ T20 w 2090"/>
                                <a:gd name="T22" fmla="+- 0 1087 829"/>
                                <a:gd name="T23" fmla="*/ 1087 h 261"/>
                                <a:gd name="T24" fmla="+- 0 9496 8164"/>
                                <a:gd name="T25" fmla="*/ T24 w 2090"/>
                                <a:gd name="T26" fmla="+- 0 1087 829"/>
                                <a:gd name="T27" fmla="*/ 1087 h 261"/>
                                <a:gd name="T28" fmla="+- 0 9496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9484 8164"/>
                                <a:gd name="T33" fmla="*/ T32 w 2090"/>
                                <a:gd name="T34" fmla="+- 0 1077 829"/>
                                <a:gd name="T35" fmla="*/ 1077 h 261"/>
                                <a:gd name="T36" fmla="+- 0 9477 8164"/>
                                <a:gd name="T37" fmla="*/ T36 w 2090"/>
                                <a:gd name="T38" fmla="+- 0 1074 829"/>
                                <a:gd name="T39" fmla="*/ 1074 h 261"/>
                                <a:gd name="T40" fmla="+- 0 9477 8164"/>
                                <a:gd name="T41" fmla="*/ T40 w 2090"/>
                                <a:gd name="T42" fmla="+- 0 931 829"/>
                                <a:gd name="T43" fmla="*/ 931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313" y="102"/>
                                  </a:moveTo>
                                  <a:lnTo>
                                    <a:pt x="1270" y="102"/>
                                  </a:lnTo>
                                  <a:lnTo>
                                    <a:pt x="1270" y="245"/>
                                  </a:lnTo>
                                  <a:lnTo>
                                    <a:pt x="1261" y="248"/>
                                  </a:lnTo>
                                  <a:lnTo>
                                    <a:pt x="1252" y="251"/>
                                  </a:lnTo>
                                  <a:lnTo>
                                    <a:pt x="1252" y="258"/>
                                  </a:lnTo>
                                  <a:lnTo>
                                    <a:pt x="1332" y="258"/>
                                  </a:lnTo>
                                  <a:lnTo>
                                    <a:pt x="1332" y="251"/>
                                  </a:lnTo>
                                  <a:lnTo>
                                    <a:pt x="1320" y="248"/>
                                  </a:lnTo>
                                  <a:lnTo>
                                    <a:pt x="1313" y="245"/>
                                  </a:lnTo>
                                  <a:lnTo>
                                    <a:pt x="1313" y="10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" name="Freeform 45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496 8164"/>
                                <a:gd name="T1" fmla="*/ T0 w 2090"/>
                                <a:gd name="T2" fmla="+- 0 890 829"/>
                                <a:gd name="T3" fmla="*/ 890 h 261"/>
                                <a:gd name="T4" fmla="+- 0 9427 8164"/>
                                <a:gd name="T5" fmla="*/ T4 w 2090"/>
                                <a:gd name="T6" fmla="+- 0 890 829"/>
                                <a:gd name="T7" fmla="*/ 890 h 261"/>
                                <a:gd name="T8" fmla="+- 0 9372 8164"/>
                                <a:gd name="T9" fmla="*/ T8 w 2090"/>
                                <a:gd name="T10" fmla="+- 0 1017 829"/>
                                <a:gd name="T11" fmla="*/ 1017 h 261"/>
                                <a:gd name="T12" fmla="+- 0 9396 8164"/>
                                <a:gd name="T13" fmla="*/ T12 w 2090"/>
                                <a:gd name="T14" fmla="+- 0 1017 829"/>
                                <a:gd name="T15" fmla="*/ 1017 h 261"/>
                                <a:gd name="T16" fmla="+- 0 9434 8164"/>
                                <a:gd name="T17" fmla="*/ T16 w 2090"/>
                                <a:gd name="T18" fmla="+- 0 931 829"/>
                                <a:gd name="T19" fmla="*/ 931 h 261"/>
                                <a:gd name="T20" fmla="+- 0 9477 8164"/>
                                <a:gd name="T21" fmla="*/ T20 w 2090"/>
                                <a:gd name="T22" fmla="+- 0 931 829"/>
                                <a:gd name="T23" fmla="*/ 931 h 261"/>
                                <a:gd name="T24" fmla="+- 0 9477 8164"/>
                                <a:gd name="T25" fmla="*/ T24 w 2090"/>
                                <a:gd name="T26" fmla="+- 0 903 829"/>
                                <a:gd name="T27" fmla="*/ 903 h 261"/>
                                <a:gd name="T28" fmla="+- 0 9484 8164"/>
                                <a:gd name="T29" fmla="*/ T28 w 2090"/>
                                <a:gd name="T30" fmla="+- 0 900 829"/>
                                <a:gd name="T31" fmla="*/ 900 h 261"/>
                                <a:gd name="T32" fmla="+- 0 9496 8164"/>
                                <a:gd name="T33" fmla="*/ T32 w 2090"/>
                                <a:gd name="T34" fmla="+- 0 896 829"/>
                                <a:gd name="T35" fmla="*/ 896 h 261"/>
                                <a:gd name="T36" fmla="+- 0 9496 8164"/>
                                <a:gd name="T37" fmla="*/ T36 w 2090"/>
                                <a:gd name="T38" fmla="+- 0 890 829"/>
                                <a:gd name="T39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332" y="61"/>
                                  </a:moveTo>
                                  <a:lnTo>
                                    <a:pt x="1263" y="61"/>
                                  </a:lnTo>
                                  <a:lnTo>
                                    <a:pt x="1208" y="188"/>
                                  </a:lnTo>
                                  <a:lnTo>
                                    <a:pt x="1232" y="188"/>
                                  </a:lnTo>
                                  <a:lnTo>
                                    <a:pt x="1270" y="102"/>
                                  </a:lnTo>
                                  <a:lnTo>
                                    <a:pt x="1313" y="102"/>
                                  </a:lnTo>
                                  <a:lnTo>
                                    <a:pt x="1313" y="74"/>
                                  </a:lnTo>
                                  <a:lnTo>
                                    <a:pt x="1320" y="71"/>
                                  </a:lnTo>
                                  <a:lnTo>
                                    <a:pt x="1332" y="67"/>
                                  </a:lnTo>
                                  <a:lnTo>
                                    <a:pt x="1332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" name="Freeform 46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971 8164"/>
                                <a:gd name="T1" fmla="*/ T0 w 2090"/>
                                <a:gd name="T2" fmla="+- 0 1005 829"/>
                                <a:gd name="T3" fmla="*/ 1005 h 261"/>
                                <a:gd name="T4" fmla="+- 0 8909 8164"/>
                                <a:gd name="T5" fmla="*/ T4 w 2090"/>
                                <a:gd name="T6" fmla="+- 0 1005 829"/>
                                <a:gd name="T7" fmla="*/ 1005 h 261"/>
                                <a:gd name="T8" fmla="+- 0 8928 8164"/>
                                <a:gd name="T9" fmla="*/ T8 w 2090"/>
                                <a:gd name="T10" fmla="+- 0 1009 829"/>
                                <a:gd name="T11" fmla="*/ 1009 h 261"/>
                                <a:gd name="T12" fmla="+- 0 8939 8164"/>
                                <a:gd name="T13" fmla="*/ T12 w 2090"/>
                                <a:gd name="T14" fmla="+- 0 1022 829"/>
                                <a:gd name="T15" fmla="*/ 1022 h 261"/>
                                <a:gd name="T16" fmla="+- 0 8981 8164"/>
                                <a:gd name="T17" fmla="*/ T16 w 2090"/>
                                <a:gd name="T18" fmla="+- 0 1081 829"/>
                                <a:gd name="T19" fmla="*/ 1081 h 261"/>
                                <a:gd name="T20" fmla="+- 0 9013 8164"/>
                                <a:gd name="T21" fmla="*/ T20 w 2090"/>
                                <a:gd name="T22" fmla="+- 0 1090 829"/>
                                <a:gd name="T23" fmla="*/ 1090 h 261"/>
                                <a:gd name="T24" fmla="+- 0 9029 8164"/>
                                <a:gd name="T25" fmla="*/ T24 w 2090"/>
                                <a:gd name="T26" fmla="+- 0 1090 829"/>
                                <a:gd name="T27" fmla="*/ 1090 h 261"/>
                                <a:gd name="T28" fmla="+- 0 9036 8164"/>
                                <a:gd name="T29" fmla="*/ T28 w 2090"/>
                                <a:gd name="T30" fmla="+- 0 1087 829"/>
                                <a:gd name="T31" fmla="*/ 1087 h 261"/>
                                <a:gd name="T32" fmla="+- 0 9043 8164"/>
                                <a:gd name="T33" fmla="*/ T32 w 2090"/>
                                <a:gd name="T34" fmla="+- 0 1083 829"/>
                                <a:gd name="T35" fmla="*/ 1083 h 261"/>
                                <a:gd name="T36" fmla="+- 0 9043 8164"/>
                                <a:gd name="T37" fmla="*/ T36 w 2090"/>
                                <a:gd name="T38" fmla="+- 0 1078 829"/>
                                <a:gd name="T39" fmla="*/ 1078 h 261"/>
                                <a:gd name="T40" fmla="+- 0 9024 8164"/>
                                <a:gd name="T41" fmla="*/ T40 w 2090"/>
                                <a:gd name="T42" fmla="+- 0 1071 829"/>
                                <a:gd name="T43" fmla="*/ 1071 h 261"/>
                                <a:gd name="T44" fmla="+- 0 9011 8164"/>
                                <a:gd name="T45" fmla="*/ T44 w 2090"/>
                                <a:gd name="T46" fmla="+- 0 1057 829"/>
                                <a:gd name="T47" fmla="*/ 1057 h 261"/>
                                <a:gd name="T48" fmla="+- 0 8999 8164"/>
                                <a:gd name="T49" fmla="*/ T48 w 2090"/>
                                <a:gd name="T50" fmla="+- 0 1039 829"/>
                                <a:gd name="T51" fmla="*/ 1039 h 261"/>
                                <a:gd name="T52" fmla="+- 0 8993 8164"/>
                                <a:gd name="T53" fmla="*/ T52 w 2090"/>
                                <a:gd name="T54" fmla="+- 0 1028 829"/>
                                <a:gd name="T55" fmla="*/ 1028 h 261"/>
                                <a:gd name="T56" fmla="+- 0 8978 8164"/>
                                <a:gd name="T57" fmla="*/ T56 w 2090"/>
                                <a:gd name="T58" fmla="+- 0 1010 829"/>
                                <a:gd name="T59" fmla="*/ 1010 h 261"/>
                                <a:gd name="T60" fmla="+- 0 8971 8164"/>
                                <a:gd name="T61" fmla="*/ T60 w 2090"/>
                                <a:gd name="T62" fmla="+- 0 1005 829"/>
                                <a:gd name="T63" fmla="*/ 1005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807" y="176"/>
                                  </a:moveTo>
                                  <a:lnTo>
                                    <a:pt x="745" y="176"/>
                                  </a:lnTo>
                                  <a:lnTo>
                                    <a:pt x="764" y="180"/>
                                  </a:lnTo>
                                  <a:lnTo>
                                    <a:pt x="775" y="193"/>
                                  </a:lnTo>
                                  <a:lnTo>
                                    <a:pt x="817" y="252"/>
                                  </a:lnTo>
                                  <a:lnTo>
                                    <a:pt x="849" y="261"/>
                                  </a:lnTo>
                                  <a:lnTo>
                                    <a:pt x="865" y="261"/>
                                  </a:lnTo>
                                  <a:lnTo>
                                    <a:pt x="872" y="258"/>
                                  </a:lnTo>
                                  <a:lnTo>
                                    <a:pt x="879" y="254"/>
                                  </a:lnTo>
                                  <a:lnTo>
                                    <a:pt x="879" y="249"/>
                                  </a:lnTo>
                                  <a:lnTo>
                                    <a:pt x="860" y="242"/>
                                  </a:lnTo>
                                  <a:lnTo>
                                    <a:pt x="847" y="228"/>
                                  </a:lnTo>
                                  <a:lnTo>
                                    <a:pt x="835" y="210"/>
                                  </a:lnTo>
                                  <a:lnTo>
                                    <a:pt x="829" y="199"/>
                                  </a:lnTo>
                                  <a:lnTo>
                                    <a:pt x="814" y="181"/>
                                  </a:lnTo>
                                  <a:lnTo>
                                    <a:pt x="807" y="17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" name="Freeform 47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105 8164"/>
                                <a:gd name="T1" fmla="*/ T0 w 2090"/>
                                <a:gd name="T2" fmla="+- 0 890 829"/>
                                <a:gd name="T3" fmla="*/ 890 h 261"/>
                                <a:gd name="T4" fmla="+- 0 9024 8164"/>
                                <a:gd name="T5" fmla="*/ T4 w 2090"/>
                                <a:gd name="T6" fmla="+- 0 890 829"/>
                                <a:gd name="T7" fmla="*/ 890 h 261"/>
                                <a:gd name="T8" fmla="+- 0 9024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036 8164"/>
                                <a:gd name="T13" fmla="*/ T12 w 2090"/>
                                <a:gd name="T14" fmla="+- 0 898 829"/>
                                <a:gd name="T15" fmla="*/ 898 h 261"/>
                                <a:gd name="T16" fmla="+- 0 9044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9044 8164"/>
                                <a:gd name="T21" fmla="*/ T20 w 2090"/>
                                <a:gd name="T22" fmla="+- 0 1022 829"/>
                                <a:gd name="T23" fmla="*/ 1022 h 261"/>
                                <a:gd name="T24" fmla="+- 0 9048 8164"/>
                                <a:gd name="T25" fmla="*/ T24 w 2090"/>
                                <a:gd name="T26" fmla="+- 0 1047 829"/>
                                <a:gd name="T27" fmla="*/ 1047 h 261"/>
                                <a:gd name="T28" fmla="+- 0 9059 8164"/>
                                <a:gd name="T29" fmla="*/ T28 w 2090"/>
                                <a:gd name="T30" fmla="+- 0 1065 829"/>
                                <a:gd name="T31" fmla="*/ 1065 h 261"/>
                                <a:gd name="T32" fmla="+- 0 9076 8164"/>
                                <a:gd name="T33" fmla="*/ T32 w 2090"/>
                                <a:gd name="T34" fmla="+- 0 1078 829"/>
                                <a:gd name="T35" fmla="*/ 1078 h 261"/>
                                <a:gd name="T36" fmla="+- 0 9097 8164"/>
                                <a:gd name="T37" fmla="*/ T36 w 2090"/>
                                <a:gd name="T38" fmla="+- 0 1086 829"/>
                                <a:gd name="T39" fmla="*/ 1086 h 261"/>
                                <a:gd name="T40" fmla="+- 0 9119 8164"/>
                                <a:gd name="T41" fmla="*/ T40 w 2090"/>
                                <a:gd name="T42" fmla="+- 0 1089 829"/>
                                <a:gd name="T43" fmla="*/ 1089 h 261"/>
                                <a:gd name="T44" fmla="+- 0 9148 8164"/>
                                <a:gd name="T45" fmla="*/ T44 w 2090"/>
                                <a:gd name="T46" fmla="+- 0 1088 829"/>
                                <a:gd name="T47" fmla="*/ 1088 h 261"/>
                                <a:gd name="T48" fmla="+- 0 9172 8164"/>
                                <a:gd name="T49" fmla="*/ T48 w 2090"/>
                                <a:gd name="T50" fmla="+- 0 1084 829"/>
                                <a:gd name="T51" fmla="*/ 1084 h 261"/>
                                <a:gd name="T52" fmla="+- 0 9190 8164"/>
                                <a:gd name="T53" fmla="*/ T52 w 2090"/>
                                <a:gd name="T54" fmla="+- 0 1075 829"/>
                                <a:gd name="T55" fmla="*/ 1075 h 261"/>
                                <a:gd name="T56" fmla="+- 0 9201 8164"/>
                                <a:gd name="T57" fmla="*/ T56 w 2090"/>
                                <a:gd name="T58" fmla="+- 0 1065 829"/>
                                <a:gd name="T59" fmla="*/ 1065 h 261"/>
                                <a:gd name="T60" fmla="+- 0 9150 8164"/>
                                <a:gd name="T61" fmla="*/ T60 w 2090"/>
                                <a:gd name="T62" fmla="+- 0 1065 829"/>
                                <a:gd name="T63" fmla="*/ 1065 h 261"/>
                                <a:gd name="T64" fmla="+- 0 9118 8164"/>
                                <a:gd name="T65" fmla="*/ T64 w 2090"/>
                                <a:gd name="T66" fmla="+- 0 1062 829"/>
                                <a:gd name="T67" fmla="*/ 1062 h 261"/>
                                <a:gd name="T68" fmla="+- 0 9099 8164"/>
                                <a:gd name="T69" fmla="*/ T68 w 2090"/>
                                <a:gd name="T70" fmla="+- 0 1054 829"/>
                                <a:gd name="T71" fmla="*/ 1054 h 261"/>
                                <a:gd name="T72" fmla="+- 0 9089 8164"/>
                                <a:gd name="T73" fmla="*/ T72 w 2090"/>
                                <a:gd name="T74" fmla="+- 0 1039 829"/>
                                <a:gd name="T75" fmla="*/ 1039 h 261"/>
                                <a:gd name="T76" fmla="+- 0 9086 8164"/>
                                <a:gd name="T77" fmla="*/ T76 w 2090"/>
                                <a:gd name="T78" fmla="+- 0 922 829"/>
                                <a:gd name="T79" fmla="*/ 922 h 261"/>
                                <a:gd name="T80" fmla="+- 0 9086 8164"/>
                                <a:gd name="T81" fmla="*/ T80 w 2090"/>
                                <a:gd name="T82" fmla="+- 0 903 829"/>
                                <a:gd name="T83" fmla="*/ 903 h 261"/>
                                <a:gd name="T84" fmla="+- 0 9093 8164"/>
                                <a:gd name="T85" fmla="*/ T84 w 2090"/>
                                <a:gd name="T86" fmla="+- 0 898 829"/>
                                <a:gd name="T87" fmla="*/ 898 h 261"/>
                                <a:gd name="T88" fmla="+- 0 9105 8164"/>
                                <a:gd name="T89" fmla="*/ T88 w 2090"/>
                                <a:gd name="T90" fmla="+- 0 896 829"/>
                                <a:gd name="T91" fmla="*/ 896 h 261"/>
                                <a:gd name="T92" fmla="+- 0 9105 8164"/>
                                <a:gd name="T93" fmla="*/ T92 w 2090"/>
                                <a:gd name="T94" fmla="+- 0 890 829"/>
                                <a:gd name="T95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941" y="61"/>
                                  </a:moveTo>
                                  <a:lnTo>
                                    <a:pt x="860" y="61"/>
                                  </a:lnTo>
                                  <a:lnTo>
                                    <a:pt x="860" y="67"/>
                                  </a:lnTo>
                                  <a:lnTo>
                                    <a:pt x="872" y="69"/>
                                  </a:lnTo>
                                  <a:lnTo>
                                    <a:pt x="880" y="74"/>
                                  </a:lnTo>
                                  <a:lnTo>
                                    <a:pt x="880" y="193"/>
                                  </a:lnTo>
                                  <a:lnTo>
                                    <a:pt x="884" y="218"/>
                                  </a:lnTo>
                                  <a:lnTo>
                                    <a:pt x="895" y="236"/>
                                  </a:lnTo>
                                  <a:lnTo>
                                    <a:pt x="912" y="249"/>
                                  </a:lnTo>
                                  <a:lnTo>
                                    <a:pt x="933" y="257"/>
                                  </a:lnTo>
                                  <a:lnTo>
                                    <a:pt x="955" y="260"/>
                                  </a:lnTo>
                                  <a:lnTo>
                                    <a:pt x="984" y="259"/>
                                  </a:lnTo>
                                  <a:lnTo>
                                    <a:pt x="1008" y="255"/>
                                  </a:lnTo>
                                  <a:lnTo>
                                    <a:pt x="1026" y="246"/>
                                  </a:lnTo>
                                  <a:lnTo>
                                    <a:pt x="1037" y="236"/>
                                  </a:lnTo>
                                  <a:lnTo>
                                    <a:pt x="986" y="236"/>
                                  </a:lnTo>
                                  <a:lnTo>
                                    <a:pt x="954" y="233"/>
                                  </a:lnTo>
                                  <a:lnTo>
                                    <a:pt x="935" y="225"/>
                                  </a:lnTo>
                                  <a:lnTo>
                                    <a:pt x="925" y="210"/>
                                  </a:lnTo>
                                  <a:lnTo>
                                    <a:pt x="922" y="93"/>
                                  </a:lnTo>
                                  <a:lnTo>
                                    <a:pt x="922" y="74"/>
                                  </a:lnTo>
                                  <a:lnTo>
                                    <a:pt x="929" y="69"/>
                                  </a:lnTo>
                                  <a:lnTo>
                                    <a:pt x="941" y="67"/>
                                  </a:lnTo>
                                  <a:lnTo>
                                    <a:pt x="941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" name="Freeform 48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826 8164"/>
                                <a:gd name="T1" fmla="*/ T0 w 2090"/>
                                <a:gd name="T2" fmla="+- 0 890 829"/>
                                <a:gd name="T3" fmla="*/ 890 h 261"/>
                                <a:gd name="T4" fmla="+- 0 8826 8164"/>
                                <a:gd name="T5" fmla="*/ T4 w 2090"/>
                                <a:gd name="T6" fmla="+- 0 896 829"/>
                                <a:gd name="T7" fmla="*/ 896 h 261"/>
                                <a:gd name="T8" fmla="+- 0 8839 8164"/>
                                <a:gd name="T9" fmla="*/ T8 w 2090"/>
                                <a:gd name="T10" fmla="+- 0 900 829"/>
                                <a:gd name="T11" fmla="*/ 900 h 261"/>
                                <a:gd name="T12" fmla="+- 0 8846 8164"/>
                                <a:gd name="T13" fmla="*/ T12 w 2090"/>
                                <a:gd name="T14" fmla="+- 0 903 829"/>
                                <a:gd name="T15" fmla="*/ 903 h 261"/>
                                <a:gd name="T16" fmla="+- 0 8846 8164"/>
                                <a:gd name="T17" fmla="*/ T16 w 2090"/>
                                <a:gd name="T18" fmla="+- 0 1074 829"/>
                                <a:gd name="T19" fmla="*/ 1074 h 261"/>
                                <a:gd name="T20" fmla="+- 0 8839 8164"/>
                                <a:gd name="T21" fmla="*/ T20 w 2090"/>
                                <a:gd name="T22" fmla="+- 0 1077 829"/>
                                <a:gd name="T23" fmla="*/ 1077 h 261"/>
                                <a:gd name="T24" fmla="+- 0 8826 8164"/>
                                <a:gd name="T25" fmla="*/ T24 w 2090"/>
                                <a:gd name="T26" fmla="+- 0 1080 829"/>
                                <a:gd name="T27" fmla="*/ 1080 h 261"/>
                                <a:gd name="T28" fmla="+- 0 8826 8164"/>
                                <a:gd name="T29" fmla="*/ T28 w 2090"/>
                                <a:gd name="T30" fmla="+- 0 1087 829"/>
                                <a:gd name="T31" fmla="*/ 1087 h 261"/>
                                <a:gd name="T32" fmla="+- 0 8909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8909 8164"/>
                                <a:gd name="T37" fmla="*/ T36 w 2090"/>
                                <a:gd name="T38" fmla="+- 0 1080 829"/>
                                <a:gd name="T39" fmla="*/ 1080 h 261"/>
                                <a:gd name="T40" fmla="+- 0 8897 8164"/>
                                <a:gd name="T41" fmla="*/ T40 w 2090"/>
                                <a:gd name="T42" fmla="+- 0 1077 829"/>
                                <a:gd name="T43" fmla="*/ 1077 h 261"/>
                                <a:gd name="T44" fmla="+- 0 8889 8164"/>
                                <a:gd name="T45" fmla="*/ T44 w 2090"/>
                                <a:gd name="T46" fmla="+- 0 1074 829"/>
                                <a:gd name="T47" fmla="*/ 1074 h 261"/>
                                <a:gd name="T48" fmla="+- 0 8889 8164"/>
                                <a:gd name="T49" fmla="*/ T48 w 2090"/>
                                <a:gd name="T50" fmla="+- 0 1005 829"/>
                                <a:gd name="T51" fmla="*/ 1005 h 261"/>
                                <a:gd name="T52" fmla="+- 0 8971 8164"/>
                                <a:gd name="T53" fmla="*/ T52 w 2090"/>
                                <a:gd name="T54" fmla="+- 0 1005 829"/>
                                <a:gd name="T55" fmla="*/ 1005 h 261"/>
                                <a:gd name="T56" fmla="+- 0 8963 8164"/>
                                <a:gd name="T57" fmla="*/ T56 w 2090"/>
                                <a:gd name="T58" fmla="+- 0 1000 829"/>
                                <a:gd name="T59" fmla="*/ 1000 h 261"/>
                                <a:gd name="T60" fmla="+- 0 8955 8164"/>
                                <a:gd name="T61" fmla="*/ T60 w 2090"/>
                                <a:gd name="T62" fmla="+- 0 996 829"/>
                                <a:gd name="T63" fmla="*/ 996 h 261"/>
                                <a:gd name="T64" fmla="+- 0 8979 8164"/>
                                <a:gd name="T65" fmla="*/ T64 w 2090"/>
                                <a:gd name="T66" fmla="+- 0 989 829"/>
                                <a:gd name="T67" fmla="*/ 989 h 261"/>
                                <a:gd name="T68" fmla="+- 0 8988 8164"/>
                                <a:gd name="T69" fmla="*/ T68 w 2090"/>
                                <a:gd name="T70" fmla="+- 0 982 829"/>
                                <a:gd name="T71" fmla="*/ 982 h 261"/>
                                <a:gd name="T72" fmla="+- 0 8889 8164"/>
                                <a:gd name="T73" fmla="*/ T72 w 2090"/>
                                <a:gd name="T74" fmla="+- 0 982 829"/>
                                <a:gd name="T75" fmla="*/ 982 h 261"/>
                                <a:gd name="T76" fmla="+- 0 8889 8164"/>
                                <a:gd name="T77" fmla="*/ T76 w 2090"/>
                                <a:gd name="T78" fmla="+- 0 917 829"/>
                                <a:gd name="T79" fmla="*/ 917 h 261"/>
                                <a:gd name="T80" fmla="+- 0 8892 8164"/>
                                <a:gd name="T81" fmla="*/ T80 w 2090"/>
                                <a:gd name="T82" fmla="+- 0 914 829"/>
                                <a:gd name="T83" fmla="*/ 914 h 261"/>
                                <a:gd name="T84" fmla="+- 0 8995 8164"/>
                                <a:gd name="T85" fmla="*/ T84 w 2090"/>
                                <a:gd name="T86" fmla="+- 0 914 829"/>
                                <a:gd name="T87" fmla="*/ 914 h 261"/>
                                <a:gd name="T88" fmla="+- 0 8981 8164"/>
                                <a:gd name="T89" fmla="*/ T88 w 2090"/>
                                <a:gd name="T90" fmla="+- 0 901 829"/>
                                <a:gd name="T91" fmla="*/ 901 h 261"/>
                                <a:gd name="T92" fmla="+- 0 8962 8164"/>
                                <a:gd name="T93" fmla="*/ T92 w 2090"/>
                                <a:gd name="T94" fmla="+- 0 893 829"/>
                                <a:gd name="T95" fmla="*/ 893 h 261"/>
                                <a:gd name="T96" fmla="+- 0 8938 8164"/>
                                <a:gd name="T97" fmla="*/ T96 w 2090"/>
                                <a:gd name="T98" fmla="+- 0 890 829"/>
                                <a:gd name="T99" fmla="*/ 890 h 261"/>
                                <a:gd name="T100" fmla="+- 0 8826 8164"/>
                                <a:gd name="T101" fmla="*/ T100 w 2090"/>
                                <a:gd name="T102" fmla="+- 0 890 829"/>
                                <a:gd name="T10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662" y="61"/>
                                  </a:moveTo>
                                  <a:lnTo>
                                    <a:pt x="662" y="67"/>
                                  </a:lnTo>
                                  <a:lnTo>
                                    <a:pt x="675" y="71"/>
                                  </a:lnTo>
                                  <a:lnTo>
                                    <a:pt x="682" y="74"/>
                                  </a:lnTo>
                                  <a:lnTo>
                                    <a:pt x="682" y="245"/>
                                  </a:lnTo>
                                  <a:lnTo>
                                    <a:pt x="675" y="248"/>
                                  </a:lnTo>
                                  <a:lnTo>
                                    <a:pt x="662" y="251"/>
                                  </a:lnTo>
                                  <a:lnTo>
                                    <a:pt x="662" y="258"/>
                                  </a:lnTo>
                                  <a:lnTo>
                                    <a:pt x="745" y="258"/>
                                  </a:lnTo>
                                  <a:lnTo>
                                    <a:pt x="745" y="251"/>
                                  </a:lnTo>
                                  <a:lnTo>
                                    <a:pt x="733" y="248"/>
                                  </a:lnTo>
                                  <a:lnTo>
                                    <a:pt x="725" y="245"/>
                                  </a:lnTo>
                                  <a:lnTo>
                                    <a:pt x="725" y="176"/>
                                  </a:lnTo>
                                  <a:lnTo>
                                    <a:pt x="807" y="176"/>
                                  </a:lnTo>
                                  <a:lnTo>
                                    <a:pt x="799" y="171"/>
                                  </a:lnTo>
                                  <a:lnTo>
                                    <a:pt x="791" y="167"/>
                                  </a:lnTo>
                                  <a:lnTo>
                                    <a:pt x="815" y="160"/>
                                  </a:lnTo>
                                  <a:lnTo>
                                    <a:pt x="824" y="153"/>
                                  </a:lnTo>
                                  <a:lnTo>
                                    <a:pt x="725" y="153"/>
                                  </a:lnTo>
                                  <a:lnTo>
                                    <a:pt x="725" y="88"/>
                                  </a:lnTo>
                                  <a:lnTo>
                                    <a:pt x="728" y="85"/>
                                  </a:lnTo>
                                  <a:lnTo>
                                    <a:pt x="831" y="85"/>
                                  </a:lnTo>
                                  <a:lnTo>
                                    <a:pt x="817" y="72"/>
                                  </a:lnTo>
                                  <a:lnTo>
                                    <a:pt x="798" y="64"/>
                                  </a:lnTo>
                                  <a:lnTo>
                                    <a:pt x="774" y="61"/>
                                  </a:lnTo>
                                  <a:lnTo>
                                    <a:pt x="662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" name="Freeform 49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9233 8164"/>
                                <a:gd name="T1" fmla="*/ T0 w 2090"/>
                                <a:gd name="T2" fmla="+- 0 890 829"/>
                                <a:gd name="T3" fmla="*/ 890 h 261"/>
                                <a:gd name="T4" fmla="+- 0 9168 8164"/>
                                <a:gd name="T5" fmla="*/ T4 w 2090"/>
                                <a:gd name="T6" fmla="+- 0 890 829"/>
                                <a:gd name="T7" fmla="*/ 890 h 261"/>
                                <a:gd name="T8" fmla="+- 0 9168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9178 8164"/>
                                <a:gd name="T13" fmla="*/ T12 w 2090"/>
                                <a:gd name="T14" fmla="+- 0 898 829"/>
                                <a:gd name="T15" fmla="*/ 898 h 261"/>
                                <a:gd name="T16" fmla="+- 0 9187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9187 8164"/>
                                <a:gd name="T21" fmla="*/ T20 w 2090"/>
                                <a:gd name="T22" fmla="+- 0 1019 829"/>
                                <a:gd name="T23" fmla="*/ 1019 h 261"/>
                                <a:gd name="T24" fmla="+- 0 9184 8164"/>
                                <a:gd name="T25" fmla="*/ T24 w 2090"/>
                                <a:gd name="T26" fmla="+- 0 1043 829"/>
                                <a:gd name="T27" fmla="*/ 1043 h 261"/>
                                <a:gd name="T28" fmla="+- 0 9172 8164"/>
                                <a:gd name="T29" fmla="*/ T28 w 2090"/>
                                <a:gd name="T30" fmla="+- 0 1058 829"/>
                                <a:gd name="T31" fmla="*/ 1058 h 261"/>
                                <a:gd name="T32" fmla="+- 0 9150 8164"/>
                                <a:gd name="T33" fmla="*/ T32 w 2090"/>
                                <a:gd name="T34" fmla="+- 0 1065 829"/>
                                <a:gd name="T35" fmla="*/ 1065 h 261"/>
                                <a:gd name="T36" fmla="+- 0 9201 8164"/>
                                <a:gd name="T37" fmla="*/ T36 w 2090"/>
                                <a:gd name="T38" fmla="+- 0 1065 829"/>
                                <a:gd name="T39" fmla="*/ 1065 h 261"/>
                                <a:gd name="T40" fmla="+- 0 9204 8164"/>
                                <a:gd name="T41" fmla="*/ T40 w 2090"/>
                                <a:gd name="T42" fmla="+- 0 1062 829"/>
                                <a:gd name="T43" fmla="*/ 1062 h 261"/>
                                <a:gd name="T44" fmla="+- 0 9212 8164"/>
                                <a:gd name="T45" fmla="*/ T44 w 2090"/>
                                <a:gd name="T46" fmla="+- 0 1043 829"/>
                                <a:gd name="T47" fmla="*/ 1043 h 261"/>
                                <a:gd name="T48" fmla="+- 0 9215 8164"/>
                                <a:gd name="T49" fmla="*/ T48 w 2090"/>
                                <a:gd name="T50" fmla="+- 0 922 829"/>
                                <a:gd name="T51" fmla="*/ 922 h 261"/>
                                <a:gd name="T52" fmla="+- 0 9215 8164"/>
                                <a:gd name="T53" fmla="*/ T52 w 2090"/>
                                <a:gd name="T54" fmla="+- 0 903 829"/>
                                <a:gd name="T55" fmla="*/ 903 h 261"/>
                                <a:gd name="T56" fmla="+- 0 9221 8164"/>
                                <a:gd name="T57" fmla="*/ T56 w 2090"/>
                                <a:gd name="T58" fmla="+- 0 899 829"/>
                                <a:gd name="T59" fmla="*/ 899 h 261"/>
                                <a:gd name="T60" fmla="+- 0 9233 8164"/>
                                <a:gd name="T61" fmla="*/ T60 w 2090"/>
                                <a:gd name="T62" fmla="+- 0 896 829"/>
                                <a:gd name="T63" fmla="*/ 896 h 261"/>
                                <a:gd name="T64" fmla="+- 0 9233 8164"/>
                                <a:gd name="T65" fmla="*/ T64 w 2090"/>
                                <a:gd name="T66" fmla="+- 0 890 829"/>
                                <a:gd name="T67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069" y="61"/>
                                  </a:moveTo>
                                  <a:lnTo>
                                    <a:pt x="1004" y="61"/>
                                  </a:lnTo>
                                  <a:lnTo>
                                    <a:pt x="1004" y="67"/>
                                  </a:lnTo>
                                  <a:lnTo>
                                    <a:pt x="1014" y="69"/>
                                  </a:lnTo>
                                  <a:lnTo>
                                    <a:pt x="1023" y="74"/>
                                  </a:lnTo>
                                  <a:lnTo>
                                    <a:pt x="1023" y="190"/>
                                  </a:lnTo>
                                  <a:lnTo>
                                    <a:pt x="1020" y="214"/>
                                  </a:lnTo>
                                  <a:lnTo>
                                    <a:pt x="1008" y="229"/>
                                  </a:lnTo>
                                  <a:lnTo>
                                    <a:pt x="986" y="236"/>
                                  </a:lnTo>
                                  <a:lnTo>
                                    <a:pt x="1037" y="236"/>
                                  </a:lnTo>
                                  <a:lnTo>
                                    <a:pt x="1040" y="233"/>
                                  </a:lnTo>
                                  <a:lnTo>
                                    <a:pt x="1048" y="214"/>
                                  </a:lnTo>
                                  <a:lnTo>
                                    <a:pt x="1051" y="93"/>
                                  </a:lnTo>
                                  <a:lnTo>
                                    <a:pt x="1051" y="74"/>
                                  </a:lnTo>
                                  <a:lnTo>
                                    <a:pt x="1057" y="70"/>
                                  </a:lnTo>
                                  <a:lnTo>
                                    <a:pt x="1069" y="67"/>
                                  </a:lnTo>
                                  <a:lnTo>
                                    <a:pt x="1069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Freeform 50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995 8164"/>
                                <a:gd name="T1" fmla="*/ T0 w 2090"/>
                                <a:gd name="T2" fmla="+- 0 914 829"/>
                                <a:gd name="T3" fmla="*/ 914 h 261"/>
                                <a:gd name="T4" fmla="+- 0 8924 8164"/>
                                <a:gd name="T5" fmla="*/ T4 w 2090"/>
                                <a:gd name="T6" fmla="+- 0 914 829"/>
                                <a:gd name="T7" fmla="*/ 914 h 261"/>
                                <a:gd name="T8" fmla="+- 0 8947 8164"/>
                                <a:gd name="T9" fmla="*/ T8 w 2090"/>
                                <a:gd name="T10" fmla="+- 0 919 829"/>
                                <a:gd name="T11" fmla="*/ 919 h 261"/>
                                <a:gd name="T12" fmla="+- 0 8960 8164"/>
                                <a:gd name="T13" fmla="*/ T12 w 2090"/>
                                <a:gd name="T14" fmla="+- 0 934 829"/>
                                <a:gd name="T15" fmla="*/ 934 h 261"/>
                                <a:gd name="T16" fmla="+- 0 8956 8164"/>
                                <a:gd name="T17" fmla="*/ T16 w 2090"/>
                                <a:gd name="T18" fmla="+- 0 962 829"/>
                                <a:gd name="T19" fmla="*/ 962 h 261"/>
                                <a:gd name="T20" fmla="+- 0 8944 8164"/>
                                <a:gd name="T21" fmla="*/ T20 w 2090"/>
                                <a:gd name="T22" fmla="+- 0 977 829"/>
                                <a:gd name="T23" fmla="*/ 977 h 261"/>
                                <a:gd name="T24" fmla="+- 0 8925 8164"/>
                                <a:gd name="T25" fmla="*/ T24 w 2090"/>
                                <a:gd name="T26" fmla="+- 0 982 829"/>
                                <a:gd name="T27" fmla="*/ 982 h 261"/>
                                <a:gd name="T28" fmla="+- 0 8923 8164"/>
                                <a:gd name="T29" fmla="*/ T28 w 2090"/>
                                <a:gd name="T30" fmla="+- 0 982 829"/>
                                <a:gd name="T31" fmla="*/ 982 h 261"/>
                                <a:gd name="T32" fmla="+- 0 8988 8164"/>
                                <a:gd name="T33" fmla="*/ T32 w 2090"/>
                                <a:gd name="T34" fmla="+- 0 982 829"/>
                                <a:gd name="T35" fmla="*/ 982 h 261"/>
                                <a:gd name="T36" fmla="+- 0 8996 8164"/>
                                <a:gd name="T37" fmla="*/ T36 w 2090"/>
                                <a:gd name="T38" fmla="+- 0 977 829"/>
                                <a:gd name="T39" fmla="*/ 977 h 261"/>
                                <a:gd name="T40" fmla="+- 0 9006 8164"/>
                                <a:gd name="T41" fmla="*/ T40 w 2090"/>
                                <a:gd name="T42" fmla="+- 0 959 829"/>
                                <a:gd name="T43" fmla="*/ 959 h 261"/>
                                <a:gd name="T44" fmla="+- 0 9003 8164"/>
                                <a:gd name="T45" fmla="*/ T44 w 2090"/>
                                <a:gd name="T46" fmla="+- 0 933 829"/>
                                <a:gd name="T47" fmla="*/ 933 h 261"/>
                                <a:gd name="T48" fmla="+- 0 8995 8164"/>
                                <a:gd name="T49" fmla="*/ T48 w 2090"/>
                                <a:gd name="T50" fmla="+- 0 914 829"/>
                                <a:gd name="T51" fmla="*/ 914 h 261"/>
                                <a:gd name="T52" fmla="+- 0 8995 8164"/>
                                <a:gd name="T53" fmla="*/ T52 w 2090"/>
                                <a:gd name="T54" fmla="+- 0 914 829"/>
                                <a:gd name="T55" fmla="*/ 914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831" y="85"/>
                                  </a:moveTo>
                                  <a:lnTo>
                                    <a:pt x="760" y="85"/>
                                  </a:lnTo>
                                  <a:lnTo>
                                    <a:pt x="783" y="90"/>
                                  </a:lnTo>
                                  <a:lnTo>
                                    <a:pt x="796" y="105"/>
                                  </a:lnTo>
                                  <a:lnTo>
                                    <a:pt x="792" y="133"/>
                                  </a:lnTo>
                                  <a:lnTo>
                                    <a:pt x="780" y="148"/>
                                  </a:lnTo>
                                  <a:lnTo>
                                    <a:pt x="761" y="153"/>
                                  </a:lnTo>
                                  <a:lnTo>
                                    <a:pt x="759" y="153"/>
                                  </a:lnTo>
                                  <a:lnTo>
                                    <a:pt x="824" y="153"/>
                                  </a:lnTo>
                                  <a:lnTo>
                                    <a:pt x="832" y="148"/>
                                  </a:lnTo>
                                  <a:lnTo>
                                    <a:pt x="842" y="130"/>
                                  </a:lnTo>
                                  <a:lnTo>
                                    <a:pt x="839" y="104"/>
                                  </a:lnTo>
                                  <a:lnTo>
                                    <a:pt x="831" y="8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" name="Freeform 51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607 8164"/>
                                <a:gd name="T1" fmla="*/ T0 w 2090"/>
                                <a:gd name="T2" fmla="+- 0 1077 829"/>
                                <a:gd name="T3" fmla="*/ 1077 h 261"/>
                                <a:gd name="T4" fmla="+- 0 8509 8164"/>
                                <a:gd name="T5" fmla="*/ T4 w 2090"/>
                                <a:gd name="T6" fmla="+- 0 1077 829"/>
                                <a:gd name="T7" fmla="*/ 1077 h 261"/>
                                <a:gd name="T8" fmla="+- 0 8522 8164"/>
                                <a:gd name="T9" fmla="*/ T8 w 2090"/>
                                <a:gd name="T10" fmla="+- 0 1083 829"/>
                                <a:gd name="T11" fmla="*/ 1083 h 261"/>
                                <a:gd name="T12" fmla="+- 0 8542 8164"/>
                                <a:gd name="T13" fmla="*/ T12 w 2090"/>
                                <a:gd name="T14" fmla="+- 0 1089 829"/>
                                <a:gd name="T15" fmla="*/ 1089 h 261"/>
                                <a:gd name="T16" fmla="+- 0 8573 8164"/>
                                <a:gd name="T17" fmla="*/ T16 w 2090"/>
                                <a:gd name="T18" fmla="+- 0 1087 829"/>
                                <a:gd name="T19" fmla="*/ 1087 h 261"/>
                                <a:gd name="T20" fmla="+- 0 8597 8164"/>
                                <a:gd name="T21" fmla="*/ T20 w 2090"/>
                                <a:gd name="T22" fmla="+- 0 1082 829"/>
                                <a:gd name="T23" fmla="*/ 1082 h 261"/>
                                <a:gd name="T24" fmla="+- 0 8607 8164"/>
                                <a:gd name="T25" fmla="*/ T24 w 2090"/>
                                <a:gd name="T26" fmla="+- 0 1077 829"/>
                                <a:gd name="T27" fmla="*/ 1077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443" y="248"/>
                                  </a:moveTo>
                                  <a:lnTo>
                                    <a:pt x="345" y="248"/>
                                  </a:lnTo>
                                  <a:lnTo>
                                    <a:pt x="358" y="254"/>
                                  </a:lnTo>
                                  <a:lnTo>
                                    <a:pt x="378" y="260"/>
                                  </a:lnTo>
                                  <a:lnTo>
                                    <a:pt x="409" y="258"/>
                                  </a:lnTo>
                                  <a:lnTo>
                                    <a:pt x="433" y="253"/>
                                  </a:lnTo>
                                  <a:lnTo>
                                    <a:pt x="443" y="2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" name="Freeform 52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483 8164"/>
                                <a:gd name="T1" fmla="*/ T0 w 2090"/>
                                <a:gd name="T2" fmla="+- 0 1026 829"/>
                                <a:gd name="T3" fmla="*/ 1026 h 261"/>
                                <a:gd name="T4" fmla="+- 0 8477 8164"/>
                                <a:gd name="T5" fmla="*/ T4 w 2090"/>
                                <a:gd name="T6" fmla="+- 0 1028 829"/>
                                <a:gd name="T7" fmla="*/ 1028 h 261"/>
                                <a:gd name="T8" fmla="+- 0 8492 8164"/>
                                <a:gd name="T9" fmla="*/ T8 w 2090"/>
                                <a:gd name="T10" fmla="+- 0 1087 829"/>
                                <a:gd name="T11" fmla="*/ 1087 h 261"/>
                                <a:gd name="T12" fmla="+- 0 8502 8164"/>
                                <a:gd name="T13" fmla="*/ T12 w 2090"/>
                                <a:gd name="T14" fmla="+- 0 1087 829"/>
                                <a:gd name="T15" fmla="*/ 1087 h 261"/>
                                <a:gd name="T16" fmla="+- 0 8502 8164"/>
                                <a:gd name="T17" fmla="*/ T16 w 2090"/>
                                <a:gd name="T18" fmla="+- 0 1083 829"/>
                                <a:gd name="T19" fmla="*/ 1083 h 261"/>
                                <a:gd name="T20" fmla="+- 0 8505 8164"/>
                                <a:gd name="T21" fmla="*/ T20 w 2090"/>
                                <a:gd name="T22" fmla="+- 0 1077 829"/>
                                <a:gd name="T23" fmla="*/ 1077 h 261"/>
                                <a:gd name="T24" fmla="+- 0 8607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8616 8164"/>
                                <a:gd name="T29" fmla="*/ T28 w 2090"/>
                                <a:gd name="T30" fmla="+- 0 1072 829"/>
                                <a:gd name="T31" fmla="*/ 1072 h 261"/>
                                <a:gd name="T32" fmla="+- 0 8626 8164"/>
                                <a:gd name="T33" fmla="*/ T32 w 2090"/>
                                <a:gd name="T34" fmla="+- 0 1063 829"/>
                                <a:gd name="T35" fmla="*/ 1063 h 261"/>
                                <a:gd name="T36" fmla="+- 0 8575 8164"/>
                                <a:gd name="T37" fmla="*/ T36 w 2090"/>
                                <a:gd name="T38" fmla="+- 0 1063 829"/>
                                <a:gd name="T39" fmla="*/ 1063 h 261"/>
                                <a:gd name="T40" fmla="+- 0 8548 8164"/>
                                <a:gd name="T41" fmla="*/ T40 w 2090"/>
                                <a:gd name="T42" fmla="+- 0 1062 829"/>
                                <a:gd name="T43" fmla="*/ 1062 h 261"/>
                                <a:gd name="T44" fmla="+- 0 8527 8164"/>
                                <a:gd name="T45" fmla="*/ T44 w 2090"/>
                                <a:gd name="T46" fmla="+- 0 1057 829"/>
                                <a:gd name="T47" fmla="*/ 1057 h 261"/>
                                <a:gd name="T48" fmla="+- 0 8509 8164"/>
                                <a:gd name="T49" fmla="*/ T48 w 2090"/>
                                <a:gd name="T50" fmla="+- 0 1049 829"/>
                                <a:gd name="T51" fmla="*/ 1049 h 261"/>
                                <a:gd name="T52" fmla="+- 0 8495 8164"/>
                                <a:gd name="T53" fmla="*/ T52 w 2090"/>
                                <a:gd name="T54" fmla="+- 0 1038 829"/>
                                <a:gd name="T55" fmla="*/ 1038 h 261"/>
                                <a:gd name="T56" fmla="+- 0 8483 8164"/>
                                <a:gd name="T57" fmla="*/ T56 w 2090"/>
                                <a:gd name="T58" fmla="+- 0 1026 829"/>
                                <a:gd name="T59" fmla="*/ 1026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319" y="197"/>
                                  </a:moveTo>
                                  <a:lnTo>
                                    <a:pt x="313" y="199"/>
                                  </a:lnTo>
                                  <a:lnTo>
                                    <a:pt x="328" y="258"/>
                                  </a:lnTo>
                                  <a:lnTo>
                                    <a:pt x="338" y="258"/>
                                  </a:lnTo>
                                  <a:lnTo>
                                    <a:pt x="338" y="254"/>
                                  </a:lnTo>
                                  <a:lnTo>
                                    <a:pt x="341" y="248"/>
                                  </a:lnTo>
                                  <a:lnTo>
                                    <a:pt x="443" y="248"/>
                                  </a:lnTo>
                                  <a:lnTo>
                                    <a:pt x="452" y="243"/>
                                  </a:lnTo>
                                  <a:lnTo>
                                    <a:pt x="462" y="234"/>
                                  </a:lnTo>
                                  <a:lnTo>
                                    <a:pt x="411" y="234"/>
                                  </a:lnTo>
                                  <a:lnTo>
                                    <a:pt x="384" y="233"/>
                                  </a:lnTo>
                                  <a:lnTo>
                                    <a:pt x="363" y="228"/>
                                  </a:lnTo>
                                  <a:lnTo>
                                    <a:pt x="345" y="220"/>
                                  </a:lnTo>
                                  <a:lnTo>
                                    <a:pt x="331" y="209"/>
                                  </a:lnTo>
                                  <a:lnTo>
                                    <a:pt x="319" y="19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" name="Freeform 53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752 8164"/>
                                <a:gd name="T1" fmla="*/ T0 w 2090"/>
                                <a:gd name="T2" fmla="+- 0 913 829"/>
                                <a:gd name="T3" fmla="*/ 913 h 261"/>
                                <a:gd name="T4" fmla="+- 0 8705 8164"/>
                                <a:gd name="T5" fmla="*/ T4 w 2090"/>
                                <a:gd name="T6" fmla="+- 0 913 829"/>
                                <a:gd name="T7" fmla="*/ 913 h 261"/>
                                <a:gd name="T8" fmla="+- 0 8708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8708 8164"/>
                                <a:gd name="T13" fmla="*/ T12 w 2090"/>
                                <a:gd name="T14" fmla="+- 0 1074 829"/>
                                <a:gd name="T15" fmla="*/ 1074 h 261"/>
                                <a:gd name="T16" fmla="+- 0 8702 8164"/>
                                <a:gd name="T17" fmla="*/ T16 w 2090"/>
                                <a:gd name="T18" fmla="+- 0 1077 829"/>
                                <a:gd name="T19" fmla="*/ 1077 h 261"/>
                                <a:gd name="T20" fmla="+- 0 8686 8164"/>
                                <a:gd name="T21" fmla="*/ T20 w 2090"/>
                                <a:gd name="T22" fmla="+- 0 1080 829"/>
                                <a:gd name="T23" fmla="*/ 1080 h 261"/>
                                <a:gd name="T24" fmla="+- 0 8686 8164"/>
                                <a:gd name="T25" fmla="*/ T24 w 2090"/>
                                <a:gd name="T26" fmla="+- 0 1087 829"/>
                                <a:gd name="T27" fmla="*/ 1087 h 261"/>
                                <a:gd name="T28" fmla="+- 0 8771 8164"/>
                                <a:gd name="T29" fmla="*/ T28 w 2090"/>
                                <a:gd name="T30" fmla="+- 0 1087 829"/>
                                <a:gd name="T31" fmla="*/ 1087 h 261"/>
                                <a:gd name="T32" fmla="+- 0 8771 8164"/>
                                <a:gd name="T33" fmla="*/ T32 w 2090"/>
                                <a:gd name="T34" fmla="+- 0 1080 829"/>
                                <a:gd name="T35" fmla="*/ 1080 h 261"/>
                                <a:gd name="T36" fmla="+- 0 8755 8164"/>
                                <a:gd name="T37" fmla="*/ T36 w 2090"/>
                                <a:gd name="T38" fmla="+- 0 1077 829"/>
                                <a:gd name="T39" fmla="*/ 1077 h 261"/>
                                <a:gd name="T40" fmla="+- 0 8749 8164"/>
                                <a:gd name="T41" fmla="*/ T40 w 2090"/>
                                <a:gd name="T42" fmla="+- 0 1074 829"/>
                                <a:gd name="T43" fmla="*/ 1074 h 261"/>
                                <a:gd name="T44" fmla="+- 0 8749 8164"/>
                                <a:gd name="T45" fmla="*/ T44 w 2090"/>
                                <a:gd name="T46" fmla="+- 0 914 829"/>
                                <a:gd name="T47" fmla="*/ 914 h 261"/>
                                <a:gd name="T48" fmla="+- 0 8752 8164"/>
                                <a:gd name="T49" fmla="*/ T48 w 2090"/>
                                <a:gd name="T50" fmla="+- 0 913 829"/>
                                <a:gd name="T51" fmla="*/ 913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588" y="84"/>
                                  </a:moveTo>
                                  <a:lnTo>
                                    <a:pt x="541" y="84"/>
                                  </a:lnTo>
                                  <a:lnTo>
                                    <a:pt x="544" y="85"/>
                                  </a:lnTo>
                                  <a:lnTo>
                                    <a:pt x="544" y="245"/>
                                  </a:lnTo>
                                  <a:lnTo>
                                    <a:pt x="538" y="248"/>
                                  </a:lnTo>
                                  <a:lnTo>
                                    <a:pt x="522" y="251"/>
                                  </a:lnTo>
                                  <a:lnTo>
                                    <a:pt x="522" y="258"/>
                                  </a:lnTo>
                                  <a:lnTo>
                                    <a:pt x="607" y="258"/>
                                  </a:lnTo>
                                  <a:lnTo>
                                    <a:pt x="607" y="251"/>
                                  </a:lnTo>
                                  <a:lnTo>
                                    <a:pt x="591" y="248"/>
                                  </a:lnTo>
                                  <a:lnTo>
                                    <a:pt x="585" y="245"/>
                                  </a:lnTo>
                                  <a:lnTo>
                                    <a:pt x="585" y="85"/>
                                  </a:lnTo>
                                  <a:lnTo>
                                    <a:pt x="588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" name="Freeform 54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560 8164"/>
                                <a:gd name="T1" fmla="*/ T0 w 2090"/>
                                <a:gd name="T2" fmla="+- 0 887 829"/>
                                <a:gd name="T3" fmla="*/ 887 h 261"/>
                                <a:gd name="T4" fmla="+- 0 8533 8164"/>
                                <a:gd name="T5" fmla="*/ T4 w 2090"/>
                                <a:gd name="T6" fmla="+- 0 889 829"/>
                                <a:gd name="T7" fmla="*/ 889 h 261"/>
                                <a:gd name="T8" fmla="+- 0 8511 8164"/>
                                <a:gd name="T9" fmla="*/ T8 w 2090"/>
                                <a:gd name="T10" fmla="+- 0 897 829"/>
                                <a:gd name="T11" fmla="*/ 897 h 261"/>
                                <a:gd name="T12" fmla="+- 0 8495 8164"/>
                                <a:gd name="T13" fmla="*/ T12 w 2090"/>
                                <a:gd name="T14" fmla="+- 0 909 829"/>
                                <a:gd name="T15" fmla="*/ 909 h 261"/>
                                <a:gd name="T16" fmla="+- 0 8485 8164"/>
                                <a:gd name="T17" fmla="*/ T16 w 2090"/>
                                <a:gd name="T18" fmla="+- 0 926 829"/>
                                <a:gd name="T19" fmla="*/ 926 h 261"/>
                                <a:gd name="T20" fmla="+- 0 8485 8164"/>
                                <a:gd name="T21" fmla="*/ T20 w 2090"/>
                                <a:gd name="T22" fmla="+- 0 952 829"/>
                                <a:gd name="T23" fmla="*/ 952 h 261"/>
                                <a:gd name="T24" fmla="+- 0 8492 8164"/>
                                <a:gd name="T25" fmla="*/ T24 w 2090"/>
                                <a:gd name="T26" fmla="+- 0 972 829"/>
                                <a:gd name="T27" fmla="*/ 972 h 261"/>
                                <a:gd name="T28" fmla="+- 0 8503 8164"/>
                                <a:gd name="T29" fmla="*/ T28 w 2090"/>
                                <a:gd name="T30" fmla="+- 0 986 829"/>
                                <a:gd name="T31" fmla="*/ 986 h 261"/>
                                <a:gd name="T32" fmla="+- 0 8521 8164"/>
                                <a:gd name="T33" fmla="*/ T32 w 2090"/>
                                <a:gd name="T34" fmla="+- 0 996 829"/>
                                <a:gd name="T35" fmla="*/ 996 h 261"/>
                                <a:gd name="T36" fmla="+- 0 8570 8164"/>
                                <a:gd name="T37" fmla="*/ T36 w 2090"/>
                                <a:gd name="T38" fmla="+- 0 1008 829"/>
                                <a:gd name="T39" fmla="*/ 1008 h 261"/>
                                <a:gd name="T40" fmla="+- 0 8594 8164"/>
                                <a:gd name="T41" fmla="*/ T40 w 2090"/>
                                <a:gd name="T42" fmla="+- 0 1018 829"/>
                                <a:gd name="T43" fmla="*/ 1018 h 261"/>
                                <a:gd name="T44" fmla="+- 0 8601 8164"/>
                                <a:gd name="T45" fmla="*/ T44 w 2090"/>
                                <a:gd name="T46" fmla="+- 0 1034 829"/>
                                <a:gd name="T47" fmla="*/ 1034 h 261"/>
                                <a:gd name="T48" fmla="+- 0 8594 8164"/>
                                <a:gd name="T49" fmla="*/ T48 w 2090"/>
                                <a:gd name="T50" fmla="+- 0 1053 829"/>
                                <a:gd name="T51" fmla="*/ 1053 h 261"/>
                                <a:gd name="T52" fmla="+- 0 8575 8164"/>
                                <a:gd name="T53" fmla="*/ T52 w 2090"/>
                                <a:gd name="T54" fmla="+- 0 1063 829"/>
                                <a:gd name="T55" fmla="*/ 1063 h 261"/>
                                <a:gd name="T56" fmla="+- 0 8626 8164"/>
                                <a:gd name="T57" fmla="*/ T56 w 2090"/>
                                <a:gd name="T58" fmla="+- 0 1063 829"/>
                                <a:gd name="T59" fmla="*/ 1063 h 261"/>
                                <a:gd name="T60" fmla="+- 0 8630 8164"/>
                                <a:gd name="T61" fmla="*/ T60 w 2090"/>
                                <a:gd name="T62" fmla="+- 0 1060 829"/>
                                <a:gd name="T63" fmla="*/ 1060 h 261"/>
                                <a:gd name="T64" fmla="+- 0 8637 8164"/>
                                <a:gd name="T65" fmla="*/ T64 w 2090"/>
                                <a:gd name="T66" fmla="+- 0 1043 829"/>
                                <a:gd name="T67" fmla="*/ 1043 h 261"/>
                                <a:gd name="T68" fmla="+- 0 8636 8164"/>
                                <a:gd name="T69" fmla="*/ T68 w 2090"/>
                                <a:gd name="T70" fmla="+- 0 1016 829"/>
                                <a:gd name="T71" fmla="*/ 1016 h 261"/>
                                <a:gd name="T72" fmla="+- 0 8580 8164"/>
                                <a:gd name="T73" fmla="*/ T72 w 2090"/>
                                <a:gd name="T74" fmla="+- 0 967 829"/>
                                <a:gd name="T75" fmla="*/ 967 h 261"/>
                                <a:gd name="T76" fmla="+- 0 8524 8164"/>
                                <a:gd name="T77" fmla="*/ T76 w 2090"/>
                                <a:gd name="T78" fmla="+- 0 954 829"/>
                                <a:gd name="T79" fmla="*/ 954 h 261"/>
                                <a:gd name="T80" fmla="+- 0 8517 8164"/>
                                <a:gd name="T81" fmla="*/ T80 w 2090"/>
                                <a:gd name="T82" fmla="+- 0 949 829"/>
                                <a:gd name="T83" fmla="*/ 949 h 261"/>
                                <a:gd name="T84" fmla="+- 0 8517 8164"/>
                                <a:gd name="T85" fmla="*/ T84 w 2090"/>
                                <a:gd name="T86" fmla="+- 0 936 829"/>
                                <a:gd name="T87" fmla="*/ 936 h 261"/>
                                <a:gd name="T88" fmla="+- 0 8525 8164"/>
                                <a:gd name="T89" fmla="*/ T88 w 2090"/>
                                <a:gd name="T90" fmla="+- 0 920 829"/>
                                <a:gd name="T91" fmla="*/ 920 h 261"/>
                                <a:gd name="T92" fmla="+- 0 8547 8164"/>
                                <a:gd name="T93" fmla="*/ T92 w 2090"/>
                                <a:gd name="T94" fmla="+- 0 912 829"/>
                                <a:gd name="T95" fmla="*/ 912 h 261"/>
                                <a:gd name="T96" fmla="+- 0 8618 8164"/>
                                <a:gd name="T97" fmla="*/ T96 w 2090"/>
                                <a:gd name="T98" fmla="+- 0 912 829"/>
                                <a:gd name="T99" fmla="*/ 912 h 261"/>
                                <a:gd name="T100" fmla="+- 0 8614 8164"/>
                                <a:gd name="T101" fmla="*/ T100 w 2090"/>
                                <a:gd name="T102" fmla="+- 0 898 829"/>
                                <a:gd name="T103" fmla="*/ 898 h 261"/>
                                <a:gd name="T104" fmla="+- 0 8596 8164"/>
                                <a:gd name="T105" fmla="*/ T104 w 2090"/>
                                <a:gd name="T106" fmla="+- 0 898 829"/>
                                <a:gd name="T107" fmla="*/ 898 h 261"/>
                                <a:gd name="T108" fmla="+- 0 8582 8164"/>
                                <a:gd name="T109" fmla="*/ T108 w 2090"/>
                                <a:gd name="T110" fmla="+- 0 892 829"/>
                                <a:gd name="T111" fmla="*/ 892 h 261"/>
                                <a:gd name="T112" fmla="+- 0 8560 8164"/>
                                <a:gd name="T113" fmla="*/ T112 w 2090"/>
                                <a:gd name="T114" fmla="+- 0 887 829"/>
                                <a:gd name="T115" fmla="*/ 887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396" y="58"/>
                                  </a:moveTo>
                                  <a:lnTo>
                                    <a:pt x="369" y="60"/>
                                  </a:lnTo>
                                  <a:lnTo>
                                    <a:pt x="347" y="68"/>
                                  </a:lnTo>
                                  <a:lnTo>
                                    <a:pt x="331" y="80"/>
                                  </a:lnTo>
                                  <a:lnTo>
                                    <a:pt x="321" y="97"/>
                                  </a:lnTo>
                                  <a:lnTo>
                                    <a:pt x="321" y="123"/>
                                  </a:lnTo>
                                  <a:lnTo>
                                    <a:pt x="328" y="143"/>
                                  </a:lnTo>
                                  <a:lnTo>
                                    <a:pt x="339" y="157"/>
                                  </a:lnTo>
                                  <a:lnTo>
                                    <a:pt x="357" y="167"/>
                                  </a:lnTo>
                                  <a:lnTo>
                                    <a:pt x="406" y="179"/>
                                  </a:lnTo>
                                  <a:lnTo>
                                    <a:pt x="430" y="189"/>
                                  </a:lnTo>
                                  <a:lnTo>
                                    <a:pt x="437" y="205"/>
                                  </a:lnTo>
                                  <a:lnTo>
                                    <a:pt x="430" y="224"/>
                                  </a:lnTo>
                                  <a:lnTo>
                                    <a:pt x="411" y="234"/>
                                  </a:lnTo>
                                  <a:lnTo>
                                    <a:pt x="462" y="234"/>
                                  </a:lnTo>
                                  <a:lnTo>
                                    <a:pt x="466" y="231"/>
                                  </a:lnTo>
                                  <a:lnTo>
                                    <a:pt x="473" y="214"/>
                                  </a:lnTo>
                                  <a:lnTo>
                                    <a:pt x="472" y="187"/>
                                  </a:lnTo>
                                  <a:lnTo>
                                    <a:pt x="416" y="138"/>
                                  </a:lnTo>
                                  <a:lnTo>
                                    <a:pt x="360" y="125"/>
                                  </a:lnTo>
                                  <a:lnTo>
                                    <a:pt x="353" y="120"/>
                                  </a:lnTo>
                                  <a:lnTo>
                                    <a:pt x="353" y="107"/>
                                  </a:lnTo>
                                  <a:lnTo>
                                    <a:pt x="361" y="91"/>
                                  </a:lnTo>
                                  <a:lnTo>
                                    <a:pt x="383" y="83"/>
                                  </a:lnTo>
                                  <a:lnTo>
                                    <a:pt x="454" y="83"/>
                                  </a:lnTo>
                                  <a:lnTo>
                                    <a:pt x="450" y="69"/>
                                  </a:lnTo>
                                  <a:lnTo>
                                    <a:pt x="432" y="69"/>
                                  </a:lnTo>
                                  <a:lnTo>
                                    <a:pt x="418" y="63"/>
                                  </a:lnTo>
                                  <a:lnTo>
                                    <a:pt x="396" y="5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" name="Freeform 55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808 8164"/>
                                <a:gd name="T1" fmla="*/ T0 w 2090"/>
                                <a:gd name="T2" fmla="+- 0 890 829"/>
                                <a:gd name="T3" fmla="*/ 890 h 261"/>
                                <a:gd name="T4" fmla="+- 0 8651 8164"/>
                                <a:gd name="T5" fmla="*/ T4 w 2090"/>
                                <a:gd name="T6" fmla="+- 0 890 829"/>
                                <a:gd name="T7" fmla="*/ 890 h 261"/>
                                <a:gd name="T8" fmla="+- 0 8635 8164"/>
                                <a:gd name="T9" fmla="*/ T8 w 2090"/>
                                <a:gd name="T10" fmla="+- 0 940 829"/>
                                <a:gd name="T11" fmla="*/ 940 h 261"/>
                                <a:gd name="T12" fmla="+- 0 8640 8164"/>
                                <a:gd name="T13" fmla="*/ T12 w 2090"/>
                                <a:gd name="T14" fmla="+- 0 944 829"/>
                                <a:gd name="T15" fmla="*/ 944 h 261"/>
                                <a:gd name="T16" fmla="+- 0 8657 8164"/>
                                <a:gd name="T17" fmla="*/ T16 w 2090"/>
                                <a:gd name="T18" fmla="+- 0 924 829"/>
                                <a:gd name="T19" fmla="*/ 924 h 261"/>
                                <a:gd name="T20" fmla="+- 0 8671 8164"/>
                                <a:gd name="T21" fmla="*/ T20 w 2090"/>
                                <a:gd name="T22" fmla="+- 0 915 829"/>
                                <a:gd name="T23" fmla="*/ 915 h 261"/>
                                <a:gd name="T24" fmla="+- 0 8691 8164"/>
                                <a:gd name="T25" fmla="*/ T24 w 2090"/>
                                <a:gd name="T26" fmla="+- 0 913 829"/>
                                <a:gd name="T27" fmla="*/ 913 h 261"/>
                                <a:gd name="T28" fmla="+- 0 8815 8164"/>
                                <a:gd name="T29" fmla="*/ T28 w 2090"/>
                                <a:gd name="T30" fmla="+- 0 913 829"/>
                                <a:gd name="T31" fmla="*/ 913 h 261"/>
                                <a:gd name="T32" fmla="+- 0 8808 8164"/>
                                <a:gd name="T33" fmla="*/ T32 w 2090"/>
                                <a:gd name="T34" fmla="+- 0 890 829"/>
                                <a:gd name="T35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644" y="61"/>
                                  </a:moveTo>
                                  <a:lnTo>
                                    <a:pt x="487" y="61"/>
                                  </a:lnTo>
                                  <a:lnTo>
                                    <a:pt x="471" y="111"/>
                                  </a:lnTo>
                                  <a:lnTo>
                                    <a:pt x="476" y="115"/>
                                  </a:lnTo>
                                  <a:lnTo>
                                    <a:pt x="493" y="95"/>
                                  </a:lnTo>
                                  <a:lnTo>
                                    <a:pt x="507" y="86"/>
                                  </a:lnTo>
                                  <a:lnTo>
                                    <a:pt x="527" y="84"/>
                                  </a:lnTo>
                                  <a:lnTo>
                                    <a:pt x="651" y="84"/>
                                  </a:lnTo>
                                  <a:lnTo>
                                    <a:pt x="644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" name="Freeform 56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618 8164"/>
                                <a:gd name="T1" fmla="*/ T0 w 2090"/>
                                <a:gd name="T2" fmla="+- 0 912 829"/>
                                <a:gd name="T3" fmla="*/ 912 h 261"/>
                                <a:gd name="T4" fmla="+- 0 8547 8164"/>
                                <a:gd name="T5" fmla="*/ T4 w 2090"/>
                                <a:gd name="T6" fmla="+- 0 912 829"/>
                                <a:gd name="T7" fmla="*/ 912 h 261"/>
                                <a:gd name="T8" fmla="+- 0 8571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8591 8164"/>
                                <a:gd name="T13" fmla="*/ T12 w 2090"/>
                                <a:gd name="T14" fmla="+- 0 921 829"/>
                                <a:gd name="T15" fmla="*/ 921 h 261"/>
                                <a:gd name="T16" fmla="+- 0 8607 8164"/>
                                <a:gd name="T17" fmla="*/ T16 w 2090"/>
                                <a:gd name="T18" fmla="+- 0 931 829"/>
                                <a:gd name="T19" fmla="*/ 931 h 261"/>
                                <a:gd name="T20" fmla="+- 0 8621 8164"/>
                                <a:gd name="T21" fmla="*/ T20 w 2090"/>
                                <a:gd name="T22" fmla="+- 0 944 829"/>
                                <a:gd name="T23" fmla="*/ 944 h 261"/>
                                <a:gd name="T24" fmla="+- 0 8626 8164"/>
                                <a:gd name="T25" fmla="*/ T24 w 2090"/>
                                <a:gd name="T26" fmla="+- 0 940 829"/>
                                <a:gd name="T27" fmla="*/ 940 h 261"/>
                                <a:gd name="T28" fmla="+- 0 8618 8164"/>
                                <a:gd name="T29" fmla="*/ T28 w 2090"/>
                                <a:gd name="T30" fmla="+- 0 912 829"/>
                                <a:gd name="T31" fmla="*/ 912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454" y="83"/>
                                  </a:moveTo>
                                  <a:lnTo>
                                    <a:pt x="383" y="83"/>
                                  </a:lnTo>
                                  <a:lnTo>
                                    <a:pt x="407" y="85"/>
                                  </a:lnTo>
                                  <a:lnTo>
                                    <a:pt x="427" y="92"/>
                                  </a:lnTo>
                                  <a:lnTo>
                                    <a:pt x="443" y="102"/>
                                  </a:lnTo>
                                  <a:lnTo>
                                    <a:pt x="457" y="115"/>
                                  </a:lnTo>
                                  <a:lnTo>
                                    <a:pt x="462" y="111"/>
                                  </a:lnTo>
                                  <a:lnTo>
                                    <a:pt x="454" y="8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" name="Freeform 57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815 8164"/>
                                <a:gd name="T1" fmla="*/ T0 w 2090"/>
                                <a:gd name="T2" fmla="+- 0 913 829"/>
                                <a:gd name="T3" fmla="*/ 913 h 261"/>
                                <a:gd name="T4" fmla="+- 0 8762 8164"/>
                                <a:gd name="T5" fmla="*/ T4 w 2090"/>
                                <a:gd name="T6" fmla="+- 0 913 829"/>
                                <a:gd name="T7" fmla="*/ 913 h 261"/>
                                <a:gd name="T8" fmla="+- 0 8783 8164"/>
                                <a:gd name="T9" fmla="*/ T8 w 2090"/>
                                <a:gd name="T10" fmla="+- 0 914 829"/>
                                <a:gd name="T11" fmla="*/ 914 h 261"/>
                                <a:gd name="T12" fmla="+- 0 8798 8164"/>
                                <a:gd name="T13" fmla="*/ T12 w 2090"/>
                                <a:gd name="T14" fmla="+- 0 922 829"/>
                                <a:gd name="T15" fmla="*/ 922 h 261"/>
                                <a:gd name="T16" fmla="+- 0 8814 8164"/>
                                <a:gd name="T17" fmla="*/ T16 w 2090"/>
                                <a:gd name="T18" fmla="+- 0 938 829"/>
                                <a:gd name="T19" fmla="*/ 938 h 261"/>
                                <a:gd name="T20" fmla="+- 0 8823 8164"/>
                                <a:gd name="T21" fmla="*/ T20 w 2090"/>
                                <a:gd name="T22" fmla="+- 0 940 829"/>
                                <a:gd name="T23" fmla="*/ 940 h 261"/>
                                <a:gd name="T24" fmla="+- 0 8815 8164"/>
                                <a:gd name="T25" fmla="*/ T24 w 2090"/>
                                <a:gd name="T26" fmla="+- 0 913 829"/>
                                <a:gd name="T27" fmla="*/ 913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651" y="84"/>
                                  </a:moveTo>
                                  <a:lnTo>
                                    <a:pt x="598" y="84"/>
                                  </a:lnTo>
                                  <a:lnTo>
                                    <a:pt x="619" y="85"/>
                                  </a:lnTo>
                                  <a:lnTo>
                                    <a:pt x="634" y="93"/>
                                  </a:lnTo>
                                  <a:lnTo>
                                    <a:pt x="650" y="109"/>
                                  </a:lnTo>
                                  <a:lnTo>
                                    <a:pt x="659" y="111"/>
                                  </a:lnTo>
                                  <a:lnTo>
                                    <a:pt x="651" y="8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" name="Freeform 58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611 8164"/>
                                <a:gd name="T1" fmla="*/ T0 w 2090"/>
                                <a:gd name="T2" fmla="+- 0 890 829"/>
                                <a:gd name="T3" fmla="*/ 890 h 261"/>
                                <a:gd name="T4" fmla="+- 0 8602 8164"/>
                                <a:gd name="T5" fmla="*/ T4 w 2090"/>
                                <a:gd name="T6" fmla="+- 0 890 829"/>
                                <a:gd name="T7" fmla="*/ 890 h 261"/>
                                <a:gd name="T8" fmla="+- 0 8602 8164"/>
                                <a:gd name="T9" fmla="*/ T8 w 2090"/>
                                <a:gd name="T10" fmla="+- 0 894 829"/>
                                <a:gd name="T11" fmla="*/ 894 h 261"/>
                                <a:gd name="T12" fmla="+- 0 8600 8164"/>
                                <a:gd name="T13" fmla="*/ T12 w 2090"/>
                                <a:gd name="T14" fmla="+- 0 898 829"/>
                                <a:gd name="T15" fmla="*/ 898 h 261"/>
                                <a:gd name="T16" fmla="+- 0 8614 8164"/>
                                <a:gd name="T17" fmla="*/ T16 w 2090"/>
                                <a:gd name="T18" fmla="+- 0 898 829"/>
                                <a:gd name="T19" fmla="*/ 898 h 261"/>
                                <a:gd name="T20" fmla="+- 0 8611 8164"/>
                                <a:gd name="T21" fmla="*/ T20 w 2090"/>
                                <a:gd name="T22" fmla="+- 0 890 829"/>
                                <a:gd name="T2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447" y="61"/>
                                  </a:moveTo>
                                  <a:lnTo>
                                    <a:pt x="438" y="61"/>
                                  </a:lnTo>
                                  <a:lnTo>
                                    <a:pt x="438" y="65"/>
                                  </a:lnTo>
                                  <a:lnTo>
                                    <a:pt x="436" y="69"/>
                                  </a:lnTo>
                                  <a:lnTo>
                                    <a:pt x="450" y="69"/>
                                  </a:lnTo>
                                  <a:lnTo>
                                    <a:pt x="447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" name="Freeform 59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370 8164"/>
                                <a:gd name="T1" fmla="*/ T0 w 2090"/>
                                <a:gd name="T2" fmla="+- 0 940 829"/>
                                <a:gd name="T3" fmla="*/ 940 h 261"/>
                                <a:gd name="T4" fmla="+- 0 8315 8164"/>
                                <a:gd name="T5" fmla="*/ T4 w 2090"/>
                                <a:gd name="T6" fmla="+- 0 940 829"/>
                                <a:gd name="T7" fmla="*/ 940 h 261"/>
                                <a:gd name="T8" fmla="+- 0 8445 8164"/>
                                <a:gd name="T9" fmla="*/ T8 w 2090"/>
                                <a:gd name="T10" fmla="+- 0 1089 829"/>
                                <a:gd name="T11" fmla="*/ 1089 h 261"/>
                                <a:gd name="T12" fmla="+- 0 8452 8164"/>
                                <a:gd name="T13" fmla="*/ T12 w 2090"/>
                                <a:gd name="T14" fmla="+- 0 1089 829"/>
                                <a:gd name="T15" fmla="*/ 1089 h 261"/>
                                <a:gd name="T16" fmla="+- 0 8452 8164"/>
                                <a:gd name="T17" fmla="*/ T16 w 2090"/>
                                <a:gd name="T18" fmla="+- 0 1002 829"/>
                                <a:gd name="T19" fmla="*/ 1002 h 261"/>
                                <a:gd name="T20" fmla="+- 0 8425 8164"/>
                                <a:gd name="T21" fmla="*/ T20 w 2090"/>
                                <a:gd name="T22" fmla="+- 0 1002 829"/>
                                <a:gd name="T23" fmla="*/ 1002 h 261"/>
                                <a:gd name="T24" fmla="+- 0 8370 8164"/>
                                <a:gd name="T25" fmla="*/ T24 w 2090"/>
                                <a:gd name="T26" fmla="+- 0 940 829"/>
                                <a:gd name="T27" fmla="*/ 94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206" y="111"/>
                                  </a:moveTo>
                                  <a:lnTo>
                                    <a:pt x="151" y="111"/>
                                  </a:lnTo>
                                  <a:lnTo>
                                    <a:pt x="281" y="260"/>
                                  </a:lnTo>
                                  <a:lnTo>
                                    <a:pt x="288" y="260"/>
                                  </a:lnTo>
                                  <a:lnTo>
                                    <a:pt x="288" y="173"/>
                                  </a:lnTo>
                                  <a:lnTo>
                                    <a:pt x="261" y="173"/>
                                  </a:lnTo>
                                  <a:lnTo>
                                    <a:pt x="206" y="11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" name="Freeform 60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326 8164"/>
                                <a:gd name="T1" fmla="*/ T0 w 2090"/>
                                <a:gd name="T2" fmla="+- 0 890 829"/>
                                <a:gd name="T3" fmla="*/ 890 h 261"/>
                                <a:gd name="T4" fmla="+- 0 8268 8164"/>
                                <a:gd name="T5" fmla="*/ T4 w 2090"/>
                                <a:gd name="T6" fmla="+- 0 890 829"/>
                                <a:gd name="T7" fmla="*/ 890 h 261"/>
                                <a:gd name="T8" fmla="+- 0 8268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8280 8164"/>
                                <a:gd name="T13" fmla="*/ T12 w 2090"/>
                                <a:gd name="T14" fmla="+- 0 901 829"/>
                                <a:gd name="T15" fmla="*/ 901 h 261"/>
                                <a:gd name="T16" fmla="+- 0 8287 8164"/>
                                <a:gd name="T17" fmla="*/ T16 w 2090"/>
                                <a:gd name="T18" fmla="+- 0 905 829"/>
                                <a:gd name="T19" fmla="*/ 905 h 261"/>
                                <a:gd name="T20" fmla="+- 0 8287 8164"/>
                                <a:gd name="T21" fmla="*/ T20 w 2090"/>
                                <a:gd name="T22" fmla="+- 0 1073 829"/>
                                <a:gd name="T23" fmla="*/ 1073 h 261"/>
                                <a:gd name="T24" fmla="+- 0 8281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8268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8268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8334 8164"/>
                                <a:gd name="T37" fmla="*/ T36 w 2090"/>
                                <a:gd name="T38" fmla="+- 0 1087 829"/>
                                <a:gd name="T39" fmla="*/ 1087 h 261"/>
                                <a:gd name="T40" fmla="+- 0 8334 8164"/>
                                <a:gd name="T41" fmla="*/ T40 w 2090"/>
                                <a:gd name="T42" fmla="+- 0 1080 829"/>
                                <a:gd name="T43" fmla="*/ 1080 h 261"/>
                                <a:gd name="T44" fmla="+- 0 8323 8164"/>
                                <a:gd name="T45" fmla="*/ T44 w 2090"/>
                                <a:gd name="T46" fmla="+- 0 1077 829"/>
                                <a:gd name="T47" fmla="*/ 1077 h 261"/>
                                <a:gd name="T48" fmla="+- 0 8313 8164"/>
                                <a:gd name="T49" fmla="*/ T48 w 2090"/>
                                <a:gd name="T50" fmla="+- 0 1073 829"/>
                                <a:gd name="T51" fmla="*/ 1073 h 261"/>
                                <a:gd name="T52" fmla="+- 0 8313 8164"/>
                                <a:gd name="T53" fmla="*/ T52 w 2090"/>
                                <a:gd name="T54" fmla="+- 0 940 829"/>
                                <a:gd name="T55" fmla="*/ 940 h 261"/>
                                <a:gd name="T56" fmla="+- 0 8370 8164"/>
                                <a:gd name="T57" fmla="*/ T56 w 2090"/>
                                <a:gd name="T58" fmla="+- 0 940 829"/>
                                <a:gd name="T59" fmla="*/ 940 h 261"/>
                                <a:gd name="T60" fmla="+- 0 8326 8164"/>
                                <a:gd name="T61" fmla="*/ T60 w 2090"/>
                                <a:gd name="T62" fmla="+- 0 890 829"/>
                                <a:gd name="T6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162" y="61"/>
                                  </a:moveTo>
                                  <a:lnTo>
                                    <a:pt x="104" y="61"/>
                                  </a:lnTo>
                                  <a:lnTo>
                                    <a:pt x="104" y="67"/>
                                  </a:lnTo>
                                  <a:lnTo>
                                    <a:pt x="116" y="72"/>
                                  </a:lnTo>
                                  <a:lnTo>
                                    <a:pt x="123" y="76"/>
                                  </a:lnTo>
                                  <a:lnTo>
                                    <a:pt x="123" y="244"/>
                                  </a:lnTo>
                                  <a:lnTo>
                                    <a:pt x="117" y="248"/>
                                  </a:lnTo>
                                  <a:lnTo>
                                    <a:pt x="104" y="251"/>
                                  </a:lnTo>
                                  <a:lnTo>
                                    <a:pt x="104" y="258"/>
                                  </a:lnTo>
                                  <a:lnTo>
                                    <a:pt x="170" y="258"/>
                                  </a:lnTo>
                                  <a:lnTo>
                                    <a:pt x="170" y="251"/>
                                  </a:lnTo>
                                  <a:lnTo>
                                    <a:pt x="159" y="248"/>
                                  </a:lnTo>
                                  <a:lnTo>
                                    <a:pt x="149" y="244"/>
                                  </a:lnTo>
                                  <a:lnTo>
                                    <a:pt x="149" y="111"/>
                                  </a:lnTo>
                                  <a:lnTo>
                                    <a:pt x="206" y="111"/>
                                  </a:lnTo>
                                  <a:lnTo>
                                    <a:pt x="162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" name="Freeform 61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470 8164"/>
                                <a:gd name="T1" fmla="*/ T0 w 2090"/>
                                <a:gd name="T2" fmla="+- 0 890 829"/>
                                <a:gd name="T3" fmla="*/ 890 h 261"/>
                                <a:gd name="T4" fmla="+- 0 8408 8164"/>
                                <a:gd name="T5" fmla="*/ T4 w 2090"/>
                                <a:gd name="T6" fmla="+- 0 890 829"/>
                                <a:gd name="T7" fmla="*/ 890 h 261"/>
                                <a:gd name="T8" fmla="+- 0 8408 8164"/>
                                <a:gd name="T9" fmla="*/ T8 w 2090"/>
                                <a:gd name="T10" fmla="+- 0 896 829"/>
                                <a:gd name="T11" fmla="*/ 896 h 261"/>
                                <a:gd name="T12" fmla="+- 0 8420 8164"/>
                                <a:gd name="T13" fmla="*/ T12 w 2090"/>
                                <a:gd name="T14" fmla="+- 0 900 829"/>
                                <a:gd name="T15" fmla="*/ 900 h 261"/>
                                <a:gd name="T16" fmla="+- 0 8426 8164"/>
                                <a:gd name="T17" fmla="*/ T16 w 2090"/>
                                <a:gd name="T18" fmla="+- 0 903 829"/>
                                <a:gd name="T19" fmla="*/ 903 h 261"/>
                                <a:gd name="T20" fmla="+- 0 8426 8164"/>
                                <a:gd name="T21" fmla="*/ T20 w 2090"/>
                                <a:gd name="T22" fmla="+- 0 1002 829"/>
                                <a:gd name="T23" fmla="*/ 1002 h 261"/>
                                <a:gd name="T24" fmla="+- 0 8452 8164"/>
                                <a:gd name="T25" fmla="*/ T24 w 2090"/>
                                <a:gd name="T26" fmla="+- 0 1002 829"/>
                                <a:gd name="T27" fmla="*/ 1002 h 261"/>
                                <a:gd name="T28" fmla="+- 0 8452 8164"/>
                                <a:gd name="T29" fmla="*/ T28 w 2090"/>
                                <a:gd name="T30" fmla="+- 0 903 829"/>
                                <a:gd name="T31" fmla="*/ 903 h 261"/>
                                <a:gd name="T32" fmla="+- 0 8462 8164"/>
                                <a:gd name="T33" fmla="*/ T32 w 2090"/>
                                <a:gd name="T34" fmla="+- 0 900 829"/>
                                <a:gd name="T35" fmla="*/ 900 h 261"/>
                                <a:gd name="T36" fmla="+- 0 8470 8164"/>
                                <a:gd name="T37" fmla="*/ T36 w 2090"/>
                                <a:gd name="T38" fmla="+- 0 896 829"/>
                                <a:gd name="T39" fmla="*/ 896 h 261"/>
                                <a:gd name="T40" fmla="+- 0 8470 8164"/>
                                <a:gd name="T41" fmla="*/ T40 w 2090"/>
                                <a:gd name="T42" fmla="+- 0 890 829"/>
                                <a:gd name="T43" fmla="*/ 890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306" y="61"/>
                                  </a:moveTo>
                                  <a:lnTo>
                                    <a:pt x="244" y="61"/>
                                  </a:lnTo>
                                  <a:lnTo>
                                    <a:pt x="244" y="67"/>
                                  </a:lnTo>
                                  <a:lnTo>
                                    <a:pt x="256" y="71"/>
                                  </a:lnTo>
                                  <a:lnTo>
                                    <a:pt x="262" y="74"/>
                                  </a:lnTo>
                                  <a:lnTo>
                                    <a:pt x="262" y="173"/>
                                  </a:lnTo>
                                  <a:lnTo>
                                    <a:pt x="288" y="173"/>
                                  </a:lnTo>
                                  <a:lnTo>
                                    <a:pt x="288" y="74"/>
                                  </a:lnTo>
                                  <a:lnTo>
                                    <a:pt x="298" y="71"/>
                                  </a:lnTo>
                                  <a:lnTo>
                                    <a:pt x="306" y="67"/>
                                  </a:lnTo>
                                  <a:lnTo>
                                    <a:pt x="306" y="6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" name="Freeform 62"/>
                          <wps:cNvSpPr>
                            <a:spLocks/>
                          </wps:cNvSpPr>
                          <wps:spPr bwMode="auto">
                            <a:xfrm>
                              <a:off x="8164" y="829"/>
                              <a:ext cx="2090" cy="261"/>
                            </a:xfrm>
                            <a:custGeom>
                              <a:avLst/>
                              <a:gdLst>
                                <a:gd name="T0" fmla="+- 0 8253 8164"/>
                                <a:gd name="T1" fmla="*/ T0 w 2090"/>
                                <a:gd name="T2" fmla="+- 0 829 829"/>
                                <a:gd name="T3" fmla="*/ 829 h 261"/>
                                <a:gd name="T4" fmla="+- 0 8164 8164"/>
                                <a:gd name="T5" fmla="*/ T4 w 2090"/>
                                <a:gd name="T6" fmla="+- 0 829 829"/>
                                <a:gd name="T7" fmla="*/ 829 h 261"/>
                                <a:gd name="T8" fmla="+- 0 8164 8164"/>
                                <a:gd name="T9" fmla="*/ T8 w 2090"/>
                                <a:gd name="T10" fmla="+- 0 835 829"/>
                                <a:gd name="T11" fmla="*/ 835 h 261"/>
                                <a:gd name="T12" fmla="+- 0 8176 8164"/>
                                <a:gd name="T13" fmla="*/ T12 w 2090"/>
                                <a:gd name="T14" fmla="+- 0 839 829"/>
                                <a:gd name="T15" fmla="*/ 839 h 261"/>
                                <a:gd name="T16" fmla="+- 0 8185 8164"/>
                                <a:gd name="T17" fmla="*/ T16 w 2090"/>
                                <a:gd name="T18" fmla="+- 0 842 829"/>
                                <a:gd name="T19" fmla="*/ 842 h 261"/>
                                <a:gd name="T20" fmla="+- 0 8185 8164"/>
                                <a:gd name="T21" fmla="*/ T20 w 2090"/>
                                <a:gd name="T22" fmla="+- 0 1074 829"/>
                                <a:gd name="T23" fmla="*/ 1074 h 261"/>
                                <a:gd name="T24" fmla="+- 0 8176 8164"/>
                                <a:gd name="T25" fmla="*/ T24 w 2090"/>
                                <a:gd name="T26" fmla="+- 0 1077 829"/>
                                <a:gd name="T27" fmla="*/ 1077 h 261"/>
                                <a:gd name="T28" fmla="+- 0 8164 8164"/>
                                <a:gd name="T29" fmla="*/ T28 w 2090"/>
                                <a:gd name="T30" fmla="+- 0 1080 829"/>
                                <a:gd name="T31" fmla="*/ 1080 h 261"/>
                                <a:gd name="T32" fmla="+- 0 8164 8164"/>
                                <a:gd name="T33" fmla="*/ T32 w 2090"/>
                                <a:gd name="T34" fmla="+- 0 1087 829"/>
                                <a:gd name="T35" fmla="*/ 1087 h 261"/>
                                <a:gd name="T36" fmla="+- 0 8253 8164"/>
                                <a:gd name="T37" fmla="*/ T36 w 2090"/>
                                <a:gd name="T38" fmla="+- 0 1087 829"/>
                                <a:gd name="T39" fmla="*/ 1087 h 261"/>
                                <a:gd name="T40" fmla="+- 0 8253 8164"/>
                                <a:gd name="T41" fmla="*/ T40 w 2090"/>
                                <a:gd name="T42" fmla="+- 0 1080 829"/>
                                <a:gd name="T43" fmla="*/ 1080 h 261"/>
                                <a:gd name="T44" fmla="+- 0 8241 8164"/>
                                <a:gd name="T45" fmla="*/ T44 w 2090"/>
                                <a:gd name="T46" fmla="+- 0 1077 829"/>
                                <a:gd name="T47" fmla="*/ 1077 h 261"/>
                                <a:gd name="T48" fmla="+- 0 8231 8164"/>
                                <a:gd name="T49" fmla="*/ T48 w 2090"/>
                                <a:gd name="T50" fmla="+- 0 1074 829"/>
                                <a:gd name="T51" fmla="*/ 1074 h 261"/>
                                <a:gd name="T52" fmla="+- 0 8231 8164"/>
                                <a:gd name="T53" fmla="*/ T52 w 2090"/>
                                <a:gd name="T54" fmla="+- 0 842 829"/>
                                <a:gd name="T55" fmla="*/ 842 h 261"/>
                                <a:gd name="T56" fmla="+- 0 8241 8164"/>
                                <a:gd name="T57" fmla="*/ T56 w 2090"/>
                                <a:gd name="T58" fmla="+- 0 839 829"/>
                                <a:gd name="T59" fmla="*/ 839 h 261"/>
                                <a:gd name="T60" fmla="+- 0 8253 8164"/>
                                <a:gd name="T61" fmla="*/ T60 w 2090"/>
                                <a:gd name="T62" fmla="+- 0 835 829"/>
                                <a:gd name="T63" fmla="*/ 835 h 261"/>
                                <a:gd name="T64" fmla="+- 0 8253 8164"/>
                                <a:gd name="T65" fmla="*/ T64 w 2090"/>
                                <a:gd name="T66" fmla="+- 0 829 829"/>
                                <a:gd name="T67" fmla="*/ 829 h 2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090" h="261">
                                  <a:moveTo>
                                    <a:pt x="8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21" y="13"/>
                                  </a:lnTo>
                                  <a:lnTo>
                                    <a:pt x="21" y="245"/>
                                  </a:lnTo>
                                  <a:lnTo>
                                    <a:pt x="12" y="248"/>
                                  </a:lnTo>
                                  <a:lnTo>
                                    <a:pt x="0" y="251"/>
                                  </a:lnTo>
                                  <a:lnTo>
                                    <a:pt x="0" y="258"/>
                                  </a:lnTo>
                                  <a:lnTo>
                                    <a:pt x="89" y="258"/>
                                  </a:lnTo>
                                  <a:lnTo>
                                    <a:pt x="89" y="251"/>
                                  </a:lnTo>
                                  <a:lnTo>
                                    <a:pt x="77" y="248"/>
                                  </a:lnTo>
                                  <a:lnTo>
                                    <a:pt x="67" y="245"/>
                                  </a:lnTo>
                                  <a:lnTo>
                                    <a:pt x="67" y="13"/>
                                  </a:lnTo>
                                  <a:lnTo>
                                    <a:pt x="77" y="10"/>
                                  </a:lnTo>
                                  <a:lnTo>
                                    <a:pt x="89" y="6"/>
                                  </a:lnTo>
                                  <a:lnTo>
                                    <a:pt x="8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" name="Group 63"/>
                        <wpg:cNvGrpSpPr>
                          <a:grpSpLocks/>
                        </wpg:cNvGrpSpPr>
                        <wpg:grpSpPr bwMode="auto">
                          <a:xfrm>
                            <a:off x="6230" y="2517"/>
                            <a:ext cx="486" cy="473"/>
                            <a:chOff x="6460" y="723"/>
                            <a:chExt cx="486" cy="473"/>
                          </a:xfrm>
                        </wpg:grpSpPr>
                        <wps:wsp>
                          <wps:cNvPr id="115" name="Freeform 64"/>
                          <wps:cNvSpPr>
                            <a:spLocks/>
                          </wps:cNvSpPr>
                          <wps:spPr bwMode="auto">
                            <a:xfrm>
                              <a:off x="6460" y="723"/>
                              <a:ext cx="486" cy="473"/>
                            </a:xfrm>
                            <a:custGeom>
                              <a:avLst/>
                              <a:gdLst>
                                <a:gd name="T0" fmla="+- 0 6696 6460"/>
                                <a:gd name="T1" fmla="*/ T0 w 486"/>
                                <a:gd name="T2" fmla="+- 0 1028 723"/>
                                <a:gd name="T3" fmla="*/ 1028 h 473"/>
                                <a:gd name="T4" fmla="+- 0 6614 6460"/>
                                <a:gd name="T5" fmla="*/ T4 w 486"/>
                                <a:gd name="T6" fmla="+- 0 1028 723"/>
                                <a:gd name="T7" fmla="*/ 1028 h 473"/>
                                <a:gd name="T8" fmla="+- 0 6630 6460"/>
                                <a:gd name="T9" fmla="*/ T8 w 486"/>
                                <a:gd name="T10" fmla="+- 0 1031 723"/>
                                <a:gd name="T11" fmla="*/ 1031 h 473"/>
                                <a:gd name="T12" fmla="+- 0 6644 6460"/>
                                <a:gd name="T13" fmla="*/ T12 w 486"/>
                                <a:gd name="T14" fmla="+- 0 1041 723"/>
                                <a:gd name="T15" fmla="*/ 1041 h 473"/>
                                <a:gd name="T16" fmla="+- 0 6656 6460"/>
                                <a:gd name="T17" fmla="*/ T16 w 486"/>
                                <a:gd name="T18" fmla="+- 0 1055 723"/>
                                <a:gd name="T19" fmla="*/ 1055 h 473"/>
                                <a:gd name="T20" fmla="+- 0 6666 6460"/>
                                <a:gd name="T21" fmla="*/ T20 w 486"/>
                                <a:gd name="T22" fmla="+- 0 1074 723"/>
                                <a:gd name="T23" fmla="*/ 1074 h 473"/>
                                <a:gd name="T24" fmla="+- 0 6687 6460"/>
                                <a:gd name="T25" fmla="*/ T24 w 486"/>
                                <a:gd name="T26" fmla="+- 0 1117 723"/>
                                <a:gd name="T27" fmla="*/ 1117 h 473"/>
                                <a:gd name="T28" fmla="+- 0 6701 6460"/>
                                <a:gd name="T29" fmla="*/ T28 w 486"/>
                                <a:gd name="T30" fmla="+- 0 1140 723"/>
                                <a:gd name="T31" fmla="*/ 1140 h 473"/>
                                <a:gd name="T32" fmla="+- 0 6747 6460"/>
                                <a:gd name="T33" fmla="*/ T32 w 486"/>
                                <a:gd name="T34" fmla="+- 0 1185 723"/>
                                <a:gd name="T35" fmla="*/ 1185 h 473"/>
                                <a:gd name="T36" fmla="+- 0 6803 6460"/>
                                <a:gd name="T37" fmla="*/ T36 w 486"/>
                                <a:gd name="T38" fmla="+- 0 1197 723"/>
                                <a:gd name="T39" fmla="*/ 1197 h 473"/>
                                <a:gd name="T40" fmla="+- 0 6815 6460"/>
                                <a:gd name="T41" fmla="*/ T40 w 486"/>
                                <a:gd name="T42" fmla="+- 0 1188 723"/>
                                <a:gd name="T43" fmla="*/ 1188 h 473"/>
                                <a:gd name="T44" fmla="+- 0 6808 6460"/>
                                <a:gd name="T45" fmla="*/ T44 w 486"/>
                                <a:gd name="T46" fmla="+- 0 1171 723"/>
                                <a:gd name="T47" fmla="*/ 1171 h 473"/>
                                <a:gd name="T48" fmla="+- 0 6805 6460"/>
                                <a:gd name="T49" fmla="*/ T48 w 486"/>
                                <a:gd name="T50" fmla="+- 0 1151 723"/>
                                <a:gd name="T51" fmla="*/ 1151 h 473"/>
                                <a:gd name="T52" fmla="+- 0 6825 6460"/>
                                <a:gd name="T53" fmla="*/ T52 w 486"/>
                                <a:gd name="T54" fmla="+- 0 1091 723"/>
                                <a:gd name="T55" fmla="*/ 1091 h 473"/>
                                <a:gd name="T56" fmla="+- 0 6843 6460"/>
                                <a:gd name="T57" fmla="*/ T56 w 486"/>
                                <a:gd name="T58" fmla="+- 0 1071 723"/>
                                <a:gd name="T59" fmla="*/ 1071 h 473"/>
                                <a:gd name="T60" fmla="+- 0 6763 6460"/>
                                <a:gd name="T61" fmla="*/ T60 w 486"/>
                                <a:gd name="T62" fmla="+- 0 1071 723"/>
                                <a:gd name="T63" fmla="*/ 1071 h 473"/>
                                <a:gd name="T64" fmla="+- 0 6738 6460"/>
                                <a:gd name="T65" fmla="*/ T64 w 486"/>
                                <a:gd name="T66" fmla="+- 0 1070 723"/>
                                <a:gd name="T67" fmla="*/ 1070 h 473"/>
                                <a:gd name="T68" fmla="+- 0 6717 6460"/>
                                <a:gd name="T69" fmla="*/ T68 w 486"/>
                                <a:gd name="T70" fmla="+- 0 1067 723"/>
                                <a:gd name="T71" fmla="*/ 1067 h 473"/>
                                <a:gd name="T72" fmla="+- 0 6702 6460"/>
                                <a:gd name="T73" fmla="*/ T72 w 486"/>
                                <a:gd name="T74" fmla="+- 0 1060 723"/>
                                <a:gd name="T75" fmla="*/ 1060 h 473"/>
                                <a:gd name="T76" fmla="+- 0 6694 6460"/>
                                <a:gd name="T77" fmla="*/ T76 w 486"/>
                                <a:gd name="T78" fmla="+- 0 1045 723"/>
                                <a:gd name="T79" fmla="*/ 1045 h 473"/>
                                <a:gd name="T80" fmla="+- 0 6696 6460"/>
                                <a:gd name="T81" fmla="*/ T80 w 486"/>
                                <a:gd name="T82" fmla="+- 0 1028 723"/>
                                <a:gd name="T83" fmla="*/ 1028 h 4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486" h="473">
                                  <a:moveTo>
                                    <a:pt x="236" y="305"/>
                                  </a:moveTo>
                                  <a:lnTo>
                                    <a:pt x="154" y="305"/>
                                  </a:lnTo>
                                  <a:lnTo>
                                    <a:pt x="170" y="308"/>
                                  </a:lnTo>
                                  <a:lnTo>
                                    <a:pt x="184" y="318"/>
                                  </a:lnTo>
                                  <a:lnTo>
                                    <a:pt x="196" y="332"/>
                                  </a:lnTo>
                                  <a:lnTo>
                                    <a:pt x="206" y="351"/>
                                  </a:lnTo>
                                  <a:lnTo>
                                    <a:pt x="227" y="394"/>
                                  </a:lnTo>
                                  <a:lnTo>
                                    <a:pt x="241" y="417"/>
                                  </a:lnTo>
                                  <a:lnTo>
                                    <a:pt x="287" y="462"/>
                                  </a:lnTo>
                                  <a:lnTo>
                                    <a:pt x="343" y="474"/>
                                  </a:lnTo>
                                  <a:lnTo>
                                    <a:pt x="355" y="465"/>
                                  </a:lnTo>
                                  <a:lnTo>
                                    <a:pt x="348" y="448"/>
                                  </a:lnTo>
                                  <a:lnTo>
                                    <a:pt x="345" y="428"/>
                                  </a:lnTo>
                                  <a:lnTo>
                                    <a:pt x="365" y="368"/>
                                  </a:lnTo>
                                  <a:lnTo>
                                    <a:pt x="383" y="348"/>
                                  </a:lnTo>
                                  <a:lnTo>
                                    <a:pt x="303" y="348"/>
                                  </a:lnTo>
                                  <a:lnTo>
                                    <a:pt x="278" y="347"/>
                                  </a:lnTo>
                                  <a:lnTo>
                                    <a:pt x="257" y="344"/>
                                  </a:lnTo>
                                  <a:lnTo>
                                    <a:pt x="242" y="337"/>
                                  </a:lnTo>
                                  <a:lnTo>
                                    <a:pt x="234" y="322"/>
                                  </a:lnTo>
                                  <a:lnTo>
                                    <a:pt x="236" y="30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65"/>
                          <wps:cNvSpPr>
                            <a:spLocks/>
                          </wps:cNvSpPr>
                          <wps:spPr bwMode="auto">
                            <a:xfrm>
                              <a:off x="6460" y="723"/>
                              <a:ext cx="486" cy="473"/>
                            </a:xfrm>
                            <a:custGeom>
                              <a:avLst/>
                              <a:gdLst>
                                <a:gd name="T0" fmla="+- 0 6919 6460"/>
                                <a:gd name="T1" fmla="*/ T0 w 486"/>
                                <a:gd name="T2" fmla="+- 0 813 723"/>
                                <a:gd name="T3" fmla="*/ 813 h 473"/>
                                <a:gd name="T4" fmla="+- 0 6825 6460"/>
                                <a:gd name="T5" fmla="*/ T4 w 486"/>
                                <a:gd name="T6" fmla="+- 0 813 723"/>
                                <a:gd name="T7" fmla="*/ 813 h 473"/>
                                <a:gd name="T8" fmla="+- 0 6813 6460"/>
                                <a:gd name="T9" fmla="*/ T8 w 486"/>
                                <a:gd name="T10" fmla="+- 0 872 723"/>
                                <a:gd name="T11" fmla="*/ 872 h 473"/>
                                <a:gd name="T12" fmla="+- 0 6847 6460"/>
                                <a:gd name="T13" fmla="*/ T12 w 486"/>
                                <a:gd name="T14" fmla="+- 0 872 723"/>
                                <a:gd name="T15" fmla="*/ 872 h 473"/>
                                <a:gd name="T16" fmla="+- 0 6836 6460"/>
                                <a:gd name="T17" fmla="*/ T16 w 486"/>
                                <a:gd name="T18" fmla="+- 0 927 723"/>
                                <a:gd name="T19" fmla="*/ 927 h 473"/>
                                <a:gd name="T20" fmla="+- 0 6802 6460"/>
                                <a:gd name="T21" fmla="*/ T20 w 486"/>
                                <a:gd name="T22" fmla="+- 0 927 723"/>
                                <a:gd name="T23" fmla="*/ 927 h 473"/>
                                <a:gd name="T24" fmla="+- 0 6790 6460"/>
                                <a:gd name="T25" fmla="*/ T24 w 486"/>
                                <a:gd name="T26" fmla="+- 0 986 723"/>
                                <a:gd name="T27" fmla="*/ 986 h 473"/>
                                <a:gd name="T28" fmla="+- 0 6789 6460"/>
                                <a:gd name="T29" fmla="*/ T28 w 486"/>
                                <a:gd name="T30" fmla="+- 0 993 723"/>
                                <a:gd name="T31" fmla="*/ 993 h 473"/>
                                <a:gd name="T32" fmla="+- 0 6788 6460"/>
                                <a:gd name="T33" fmla="*/ T32 w 486"/>
                                <a:gd name="T34" fmla="+- 0 995 723"/>
                                <a:gd name="T35" fmla="*/ 995 h 473"/>
                                <a:gd name="T36" fmla="+- 0 6793 6460"/>
                                <a:gd name="T37" fmla="*/ T36 w 486"/>
                                <a:gd name="T38" fmla="+- 0 1011 723"/>
                                <a:gd name="T39" fmla="*/ 1011 h 473"/>
                                <a:gd name="T40" fmla="+- 0 6817 6460"/>
                                <a:gd name="T41" fmla="*/ T40 w 486"/>
                                <a:gd name="T42" fmla="+- 0 1013 723"/>
                                <a:gd name="T43" fmla="*/ 1013 h 473"/>
                                <a:gd name="T44" fmla="+- 0 6807 6460"/>
                                <a:gd name="T45" fmla="*/ T44 w 486"/>
                                <a:gd name="T46" fmla="+- 0 1071 723"/>
                                <a:gd name="T47" fmla="*/ 1071 h 473"/>
                                <a:gd name="T48" fmla="+- 0 6843 6460"/>
                                <a:gd name="T49" fmla="*/ T48 w 486"/>
                                <a:gd name="T50" fmla="+- 0 1071 723"/>
                                <a:gd name="T51" fmla="*/ 1071 h 473"/>
                                <a:gd name="T52" fmla="+- 0 6852 6460"/>
                                <a:gd name="T53" fmla="*/ T52 w 486"/>
                                <a:gd name="T54" fmla="+- 0 1062 723"/>
                                <a:gd name="T55" fmla="*/ 1062 h 473"/>
                                <a:gd name="T56" fmla="+- 0 6875 6460"/>
                                <a:gd name="T57" fmla="*/ T56 w 486"/>
                                <a:gd name="T58" fmla="+- 0 1047 723"/>
                                <a:gd name="T59" fmla="*/ 1047 h 473"/>
                                <a:gd name="T60" fmla="+- 0 6897 6460"/>
                                <a:gd name="T61" fmla="*/ T60 w 486"/>
                                <a:gd name="T62" fmla="+- 0 1036 723"/>
                                <a:gd name="T63" fmla="*/ 1036 h 473"/>
                                <a:gd name="T64" fmla="+- 0 6917 6460"/>
                                <a:gd name="T65" fmla="*/ T64 w 486"/>
                                <a:gd name="T66" fmla="+- 0 1028 723"/>
                                <a:gd name="T67" fmla="*/ 1028 h 473"/>
                                <a:gd name="T68" fmla="+- 0 6933 6460"/>
                                <a:gd name="T69" fmla="*/ T68 w 486"/>
                                <a:gd name="T70" fmla="+- 0 1023 723"/>
                                <a:gd name="T71" fmla="*/ 1023 h 473"/>
                                <a:gd name="T72" fmla="+- 0 6945 6460"/>
                                <a:gd name="T73" fmla="*/ T72 w 486"/>
                                <a:gd name="T74" fmla="+- 0 1020 723"/>
                                <a:gd name="T75" fmla="*/ 1020 h 473"/>
                                <a:gd name="T76" fmla="+- 0 6946 6460"/>
                                <a:gd name="T77" fmla="*/ T76 w 486"/>
                                <a:gd name="T78" fmla="+- 0 925 723"/>
                                <a:gd name="T79" fmla="*/ 925 h 473"/>
                                <a:gd name="T80" fmla="+- 0 6927 6460"/>
                                <a:gd name="T81" fmla="*/ T80 w 486"/>
                                <a:gd name="T82" fmla="+- 0 914 723"/>
                                <a:gd name="T83" fmla="*/ 914 h 473"/>
                                <a:gd name="T84" fmla="+- 0 6920 6460"/>
                                <a:gd name="T85" fmla="*/ T84 w 486"/>
                                <a:gd name="T86" fmla="+- 0 900 723"/>
                                <a:gd name="T87" fmla="*/ 900 h 473"/>
                                <a:gd name="T88" fmla="+- 0 6919 6460"/>
                                <a:gd name="T89" fmla="*/ T88 w 486"/>
                                <a:gd name="T90" fmla="+- 0 872 723"/>
                                <a:gd name="T91" fmla="*/ 872 h 473"/>
                                <a:gd name="T92" fmla="+- 0 6919 6460"/>
                                <a:gd name="T93" fmla="*/ T92 w 486"/>
                                <a:gd name="T94" fmla="+- 0 813 723"/>
                                <a:gd name="T95" fmla="*/ 813 h 4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486" h="473">
                                  <a:moveTo>
                                    <a:pt x="459" y="90"/>
                                  </a:moveTo>
                                  <a:lnTo>
                                    <a:pt x="365" y="90"/>
                                  </a:lnTo>
                                  <a:lnTo>
                                    <a:pt x="353" y="149"/>
                                  </a:lnTo>
                                  <a:lnTo>
                                    <a:pt x="387" y="149"/>
                                  </a:lnTo>
                                  <a:lnTo>
                                    <a:pt x="376" y="204"/>
                                  </a:lnTo>
                                  <a:lnTo>
                                    <a:pt x="342" y="204"/>
                                  </a:lnTo>
                                  <a:lnTo>
                                    <a:pt x="330" y="263"/>
                                  </a:lnTo>
                                  <a:lnTo>
                                    <a:pt x="329" y="270"/>
                                  </a:lnTo>
                                  <a:lnTo>
                                    <a:pt x="328" y="272"/>
                                  </a:lnTo>
                                  <a:lnTo>
                                    <a:pt x="333" y="288"/>
                                  </a:lnTo>
                                  <a:lnTo>
                                    <a:pt x="357" y="290"/>
                                  </a:lnTo>
                                  <a:lnTo>
                                    <a:pt x="347" y="348"/>
                                  </a:lnTo>
                                  <a:lnTo>
                                    <a:pt x="383" y="348"/>
                                  </a:lnTo>
                                  <a:lnTo>
                                    <a:pt x="392" y="339"/>
                                  </a:lnTo>
                                  <a:lnTo>
                                    <a:pt x="415" y="324"/>
                                  </a:lnTo>
                                  <a:lnTo>
                                    <a:pt x="437" y="313"/>
                                  </a:lnTo>
                                  <a:lnTo>
                                    <a:pt x="457" y="305"/>
                                  </a:lnTo>
                                  <a:lnTo>
                                    <a:pt x="473" y="300"/>
                                  </a:lnTo>
                                  <a:lnTo>
                                    <a:pt x="485" y="297"/>
                                  </a:lnTo>
                                  <a:lnTo>
                                    <a:pt x="486" y="202"/>
                                  </a:lnTo>
                                  <a:lnTo>
                                    <a:pt x="467" y="191"/>
                                  </a:lnTo>
                                  <a:lnTo>
                                    <a:pt x="460" y="177"/>
                                  </a:lnTo>
                                  <a:lnTo>
                                    <a:pt x="459" y="149"/>
                                  </a:lnTo>
                                  <a:lnTo>
                                    <a:pt x="459" y="9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" name="Freeform 66"/>
                          <wps:cNvSpPr>
                            <a:spLocks/>
                          </wps:cNvSpPr>
                          <wps:spPr bwMode="auto">
                            <a:xfrm>
                              <a:off x="6460" y="723"/>
                              <a:ext cx="486" cy="473"/>
                            </a:xfrm>
                            <a:custGeom>
                              <a:avLst/>
                              <a:gdLst>
                                <a:gd name="T0" fmla="+- 0 6708 6460"/>
                                <a:gd name="T1" fmla="*/ T0 w 486"/>
                                <a:gd name="T2" fmla="+- 0 723 723"/>
                                <a:gd name="T3" fmla="*/ 723 h 473"/>
                                <a:gd name="T4" fmla="+- 0 6595 6460"/>
                                <a:gd name="T5" fmla="*/ T4 w 486"/>
                                <a:gd name="T6" fmla="+- 0 723 723"/>
                                <a:gd name="T7" fmla="*/ 723 h 473"/>
                                <a:gd name="T8" fmla="+- 0 6595 6460"/>
                                <a:gd name="T9" fmla="*/ T8 w 486"/>
                                <a:gd name="T10" fmla="+- 0 905 723"/>
                                <a:gd name="T11" fmla="*/ 905 h 473"/>
                                <a:gd name="T12" fmla="+- 0 6460 6460"/>
                                <a:gd name="T13" fmla="*/ T12 w 486"/>
                                <a:gd name="T14" fmla="+- 0 905 723"/>
                                <a:gd name="T15" fmla="*/ 905 h 473"/>
                                <a:gd name="T16" fmla="+- 0 6466 6460"/>
                                <a:gd name="T17" fmla="*/ T16 w 486"/>
                                <a:gd name="T18" fmla="+- 0 928 723"/>
                                <a:gd name="T19" fmla="*/ 928 h 473"/>
                                <a:gd name="T20" fmla="+- 0 6477 6460"/>
                                <a:gd name="T21" fmla="*/ T20 w 486"/>
                                <a:gd name="T22" fmla="+- 0 945 723"/>
                                <a:gd name="T23" fmla="*/ 945 h 473"/>
                                <a:gd name="T24" fmla="+- 0 6491 6460"/>
                                <a:gd name="T25" fmla="*/ T24 w 486"/>
                                <a:gd name="T26" fmla="+- 0 959 723"/>
                                <a:gd name="T27" fmla="*/ 959 h 473"/>
                                <a:gd name="T28" fmla="+- 0 6505 6460"/>
                                <a:gd name="T29" fmla="*/ T28 w 486"/>
                                <a:gd name="T30" fmla="+- 0 972 723"/>
                                <a:gd name="T31" fmla="*/ 972 h 473"/>
                                <a:gd name="T32" fmla="+- 0 6517 6460"/>
                                <a:gd name="T33" fmla="*/ T32 w 486"/>
                                <a:gd name="T34" fmla="+- 0 987 723"/>
                                <a:gd name="T35" fmla="*/ 987 h 473"/>
                                <a:gd name="T36" fmla="+- 0 6526 6460"/>
                                <a:gd name="T37" fmla="*/ T36 w 486"/>
                                <a:gd name="T38" fmla="+- 0 1008 723"/>
                                <a:gd name="T39" fmla="*/ 1008 h 473"/>
                                <a:gd name="T40" fmla="+- 0 6535 6460"/>
                                <a:gd name="T41" fmla="*/ T40 w 486"/>
                                <a:gd name="T42" fmla="+- 0 1029 723"/>
                                <a:gd name="T43" fmla="*/ 1029 h 473"/>
                                <a:gd name="T44" fmla="+- 0 6547 6460"/>
                                <a:gd name="T45" fmla="*/ T44 w 486"/>
                                <a:gd name="T46" fmla="+- 0 1046 723"/>
                                <a:gd name="T47" fmla="*/ 1046 h 473"/>
                                <a:gd name="T48" fmla="+- 0 6563 6460"/>
                                <a:gd name="T49" fmla="*/ T48 w 486"/>
                                <a:gd name="T50" fmla="+- 0 1056 723"/>
                                <a:gd name="T51" fmla="*/ 1056 h 473"/>
                                <a:gd name="T52" fmla="+- 0 6584 6460"/>
                                <a:gd name="T53" fmla="*/ T52 w 486"/>
                                <a:gd name="T54" fmla="+- 0 1050 723"/>
                                <a:gd name="T55" fmla="*/ 1050 h 473"/>
                                <a:gd name="T56" fmla="+- 0 6598 6460"/>
                                <a:gd name="T57" fmla="*/ T56 w 486"/>
                                <a:gd name="T58" fmla="+- 0 1038 723"/>
                                <a:gd name="T59" fmla="*/ 1038 h 473"/>
                                <a:gd name="T60" fmla="+- 0 6614 6460"/>
                                <a:gd name="T61" fmla="*/ T60 w 486"/>
                                <a:gd name="T62" fmla="+- 0 1028 723"/>
                                <a:gd name="T63" fmla="*/ 1028 h 473"/>
                                <a:gd name="T64" fmla="+- 0 6696 6460"/>
                                <a:gd name="T65" fmla="*/ T64 w 486"/>
                                <a:gd name="T66" fmla="+- 0 1028 723"/>
                                <a:gd name="T67" fmla="*/ 1028 h 473"/>
                                <a:gd name="T68" fmla="+- 0 6697 6460"/>
                                <a:gd name="T69" fmla="*/ T68 w 486"/>
                                <a:gd name="T70" fmla="+- 0 1021 723"/>
                                <a:gd name="T71" fmla="*/ 1021 h 473"/>
                                <a:gd name="T72" fmla="+- 0 6699 6460"/>
                                <a:gd name="T73" fmla="*/ T72 w 486"/>
                                <a:gd name="T74" fmla="+- 0 1014 723"/>
                                <a:gd name="T75" fmla="*/ 1014 h 473"/>
                                <a:gd name="T76" fmla="+- 0 6700 6460"/>
                                <a:gd name="T77" fmla="*/ T76 w 486"/>
                                <a:gd name="T78" fmla="+- 0 1008 723"/>
                                <a:gd name="T79" fmla="*/ 1008 h 473"/>
                                <a:gd name="T80" fmla="+- 0 6716 6460"/>
                                <a:gd name="T81" fmla="*/ T80 w 486"/>
                                <a:gd name="T82" fmla="+- 0 927 723"/>
                                <a:gd name="T83" fmla="*/ 927 h 473"/>
                                <a:gd name="T84" fmla="+- 0 6683 6460"/>
                                <a:gd name="T85" fmla="*/ T84 w 486"/>
                                <a:gd name="T86" fmla="+- 0 927 723"/>
                                <a:gd name="T87" fmla="*/ 927 h 473"/>
                                <a:gd name="T88" fmla="+- 0 6694 6460"/>
                                <a:gd name="T89" fmla="*/ T88 w 486"/>
                                <a:gd name="T90" fmla="+- 0 872 723"/>
                                <a:gd name="T91" fmla="*/ 872 h 473"/>
                                <a:gd name="T92" fmla="+- 0 6726 6460"/>
                                <a:gd name="T93" fmla="*/ T92 w 486"/>
                                <a:gd name="T94" fmla="+- 0 872 723"/>
                                <a:gd name="T95" fmla="*/ 872 h 473"/>
                                <a:gd name="T96" fmla="+- 0 6738 6460"/>
                                <a:gd name="T97" fmla="*/ T96 w 486"/>
                                <a:gd name="T98" fmla="+- 0 813 723"/>
                                <a:gd name="T99" fmla="*/ 813 h 473"/>
                                <a:gd name="T100" fmla="+- 0 6708 6460"/>
                                <a:gd name="T101" fmla="*/ T100 w 486"/>
                                <a:gd name="T102" fmla="+- 0 813 723"/>
                                <a:gd name="T103" fmla="*/ 813 h 473"/>
                                <a:gd name="T104" fmla="+- 0 6708 6460"/>
                                <a:gd name="T105" fmla="*/ T104 w 486"/>
                                <a:gd name="T106" fmla="+- 0 723 723"/>
                                <a:gd name="T107" fmla="*/ 723 h 4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486" h="473">
                                  <a:moveTo>
                                    <a:pt x="248" y="0"/>
                                  </a:moveTo>
                                  <a:lnTo>
                                    <a:pt x="135" y="0"/>
                                  </a:lnTo>
                                  <a:lnTo>
                                    <a:pt x="135" y="182"/>
                                  </a:lnTo>
                                  <a:lnTo>
                                    <a:pt x="0" y="182"/>
                                  </a:lnTo>
                                  <a:lnTo>
                                    <a:pt x="6" y="205"/>
                                  </a:lnTo>
                                  <a:lnTo>
                                    <a:pt x="17" y="222"/>
                                  </a:lnTo>
                                  <a:lnTo>
                                    <a:pt x="31" y="236"/>
                                  </a:lnTo>
                                  <a:lnTo>
                                    <a:pt x="45" y="249"/>
                                  </a:lnTo>
                                  <a:lnTo>
                                    <a:pt x="57" y="264"/>
                                  </a:lnTo>
                                  <a:lnTo>
                                    <a:pt x="66" y="285"/>
                                  </a:lnTo>
                                  <a:lnTo>
                                    <a:pt x="75" y="306"/>
                                  </a:lnTo>
                                  <a:lnTo>
                                    <a:pt x="87" y="323"/>
                                  </a:lnTo>
                                  <a:lnTo>
                                    <a:pt x="103" y="333"/>
                                  </a:lnTo>
                                  <a:lnTo>
                                    <a:pt x="124" y="327"/>
                                  </a:lnTo>
                                  <a:lnTo>
                                    <a:pt x="138" y="315"/>
                                  </a:lnTo>
                                  <a:lnTo>
                                    <a:pt x="154" y="305"/>
                                  </a:lnTo>
                                  <a:lnTo>
                                    <a:pt x="236" y="305"/>
                                  </a:lnTo>
                                  <a:lnTo>
                                    <a:pt x="237" y="298"/>
                                  </a:lnTo>
                                  <a:lnTo>
                                    <a:pt x="239" y="291"/>
                                  </a:lnTo>
                                  <a:lnTo>
                                    <a:pt x="240" y="285"/>
                                  </a:lnTo>
                                  <a:lnTo>
                                    <a:pt x="256" y="204"/>
                                  </a:lnTo>
                                  <a:lnTo>
                                    <a:pt x="223" y="204"/>
                                  </a:lnTo>
                                  <a:lnTo>
                                    <a:pt x="234" y="149"/>
                                  </a:lnTo>
                                  <a:lnTo>
                                    <a:pt x="266" y="149"/>
                                  </a:lnTo>
                                  <a:lnTo>
                                    <a:pt x="278" y="90"/>
                                  </a:lnTo>
                                  <a:lnTo>
                                    <a:pt x="248" y="90"/>
                                  </a:lnTo>
                                  <a:lnTo>
                                    <a:pt x="24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5" name="Freeform 67"/>
                          <wps:cNvSpPr>
                            <a:spLocks/>
                          </wps:cNvSpPr>
                          <wps:spPr bwMode="auto">
                            <a:xfrm>
                              <a:off x="6460" y="723"/>
                              <a:ext cx="486" cy="473"/>
                            </a:xfrm>
                            <a:custGeom>
                              <a:avLst/>
                              <a:gdLst>
                                <a:gd name="T0" fmla="+- 0 6805 6460"/>
                                <a:gd name="T1" fmla="*/ T0 w 486"/>
                                <a:gd name="T2" fmla="+- 0 813 723"/>
                                <a:gd name="T3" fmla="*/ 813 h 473"/>
                                <a:gd name="T4" fmla="+- 0 6759 6460"/>
                                <a:gd name="T5" fmla="*/ T4 w 486"/>
                                <a:gd name="T6" fmla="+- 0 813 723"/>
                                <a:gd name="T7" fmla="*/ 813 h 473"/>
                                <a:gd name="T8" fmla="+- 0 6719 6460"/>
                                <a:gd name="T9" fmla="*/ T8 w 486"/>
                                <a:gd name="T10" fmla="+- 0 1013 723"/>
                                <a:gd name="T11" fmla="*/ 1013 h 473"/>
                                <a:gd name="T12" fmla="+- 0 6765 6460"/>
                                <a:gd name="T13" fmla="*/ T12 w 486"/>
                                <a:gd name="T14" fmla="+- 0 1013 723"/>
                                <a:gd name="T15" fmla="*/ 1013 h 473"/>
                                <a:gd name="T16" fmla="+- 0 6805 6460"/>
                                <a:gd name="T17" fmla="*/ T16 w 486"/>
                                <a:gd name="T18" fmla="+- 0 813 723"/>
                                <a:gd name="T19" fmla="*/ 813 h 4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86" h="473">
                                  <a:moveTo>
                                    <a:pt x="345" y="90"/>
                                  </a:moveTo>
                                  <a:lnTo>
                                    <a:pt x="299" y="90"/>
                                  </a:lnTo>
                                  <a:lnTo>
                                    <a:pt x="259" y="290"/>
                                  </a:lnTo>
                                  <a:lnTo>
                                    <a:pt x="305" y="290"/>
                                  </a:lnTo>
                                  <a:lnTo>
                                    <a:pt x="345" y="9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6" name="Freeform 68"/>
                          <wps:cNvSpPr>
                            <a:spLocks/>
                          </wps:cNvSpPr>
                          <wps:spPr bwMode="auto">
                            <a:xfrm>
                              <a:off x="6460" y="723"/>
                              <a:ext cx="486" cy="473"/>
                            </a:xfrm>
                            <a:custGeom>
                              <a:avLst/>
                              <a:gdLst>
                                <a:gd name="T0" fmla="+- 0 6817 6460"/>
                                <a:gd name="T1" fmla="*/ T0 w 486"/>
                                <a:gd name="T2" fmla="+- 0 750 723"/>
                                <a:gd name="T3" fmla="*/ 750 h 473"/>
                                <a:gd name="T4" fmla="+- 0 6771 6460"/>
                                <a:gd name="T5" fmla="*/ T4 w 486"/>
                                <a:gd name="T6" fmla="+- 0 750 723"/>
                                <a:gd name="T7" fmla="*/ 750 h 473"/>
                                <a:gd name="T8" fmla="+- 0 6763 6460"/>
                                <a:gd name="T9" fmla="*/ T8 w 486"/>
                                <a:gd name="T10" fmla="+- 0 794 723"/>
                                <a:gd name="T11" fmla="*/ 794 h 473"/>
                                <a:gd name="T12" fmla="+- 0 6808 6460"/>
                                <a:gd name="T13" fmla="*/ T12 w 486"/>
                                <a:gd name="T14" fmla="+- 0 794 723"/>
                                <a:gd name="T15" fmla="*/ 794 h 473"/>
                                <a:gd name="T16" fmla="+- 0 6817 6460"/>
                                <a:gd name="T17" fmla="*/ T16 w 486"/>
                                <a:gd name="T18" fmla="+- 0 750 723"/>
                                <a:gd name="T19" fmla="*/ 750 h 4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86" h="473">
                                  <a:moveTo>
                                    <a:pt x="357" y="27"/>
                                  </a:moveTo>
                                  <a:lnTo>
                                    <a:pt x="311" y="27"/>
                                  </a:lnTo>
                                  <a:lnTo>
                                    <a:pt x="303" y="71"/>
                                  </a:lnTo>
                                  <a:lnTo>
                                    <a:pt x="348" y="71"/>
                                  </a:lnTo>
                                  <a:lnTo>
                                    <a:pt x="357" y="2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group w14:anchorId="3B7B73AA" id="Group 23" o:spid="_x0000_s1026" style="position:absolute;left:0;text-align:left;margin-left:0;margin-top:-.05pt;width:503.95pt;height:46.5pt;z-index:-251646976" coordorigin="850,2288" coordsize="10079,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">
                <v:group id="Group 3" o:spid="_x0000_s1027" style="position:absolute;left:850;top:2288;width:10079;height:930" coordorigin="1080,494" coordsize="10079,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Freeform 4" o:spid="_x0000_s1028" style="position:absolute;left:1080;top:494;width:10079;height:930;visibility:visible;mso-wrap-style:square;v-text-anchor:top" coordsize="10079,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" path="m,930r10079,l10079,,,,,930e" fillcolor="#ed1c24" stroked="f">
                    <v:path arrowok="t" o:connecttype="custom" o:connectlocs="0,1424;10079,1424;10079,494;0,494;0,1424" o:connectangles="0,0,0,0,0"/>
                  </v:shape>
                </v:group>
                <v:group id="Group 5" o:spid="_x0000_s1029" style="position:absolute;left:6877;top:2623;width:931;height:260" coordorigin="7107,829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Freeform 6" o:spid="_x0000_s1030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" path="m900,248r-98,l815,254r20,6l865,258r25,-5l900,248e" stroked="f">
                    <v:path arrowok="t" o:connecttype="custom" o:connectlocs="900,1077;802,1077;815,1083;835,1089;865,1087;890,1082;900,1077" o:connectangles="0,0,0,0,0,0,0"/>
                  </v:shape>
                  <v:shape id="Freeform 7" o:spid="_x0000_s1031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" path="m146,27r-93,l88,29r9,8l97,41r,204l87,248r-10,3l77,258r85,l162,251r-9,-3l143,245r,-216l146,27e" stroked="f">
                    <v:path arrowok="t" o:connecttype="custom" o:connectlocs="146,856;53,856;88,858;97,866;97,870;97,1074;87,1077;77,1080;77,1087;162,1087;162,1080;153,1077;143,1074;143,858;146,856" o:connectangles="0,0,0,0,0,0,0,0,0,0,0,0,0,0,0"/>
                  </v:shape>
                  <v:shape id="Freeform 8" o:spid="_x0000_s1032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" path="m348,61r-154,l194,67r13,4l213,74r,171l207,248r-13,3l194,258r161,l364,234r-106,l255,234r,-68l339,166r,-23l255,143r,-56l258,84r98,l348,61e" stroked="f">
                    <v:path arrowok="t" o:connecttype="custom" o:connectlocs="348,890;194,890;194,896;207,900;213,903;213,1074;207,1077;194,1080;194,1087;355,1087;364,1063;258,1063;255,1063;255,995;339,995;339,972;255,972;255,916;258,913;356,913;348,890" o:connectangles="0,0,0,0,0,0,0,0,0,0,0,0,0,0,0,0,0,0,0,0,0"/>
                  </v:shape>
                  <v:shape id="Freeform 9" o:spid="_x0000_s1033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" path="m464,61r-93,l371,67r13,4l390,74r11,16l450,159r-46,66l387,243r-16,7l368,258r74,l442,251r-14,-3l422,243r6,-9l464,177r49,l496,152r13,-18l482,134,454,93,450,75r12,-8l464,61e" stroked="f">
                    <v:path arrowok="t" o:connecttype="custom" o:connectlocs="464,890;371,890;371,896;384,900;390,903;401,919;450,988;404,1054;387,1072;371,1079;368,1087;442,1087;442,1080;428,1077;422,1072;428,1063;464,1006;513,1006;496,981;509,963;482,963;454,922;450,904;462,896;464,890" o:connectangles="0,0,0,0,0,0,0,0,0,0,0,0,0,0,0,0,0,0,0,0,0,0,0,0,0"/>
                  </v:shape>
                  <v:shape id="Freeform 10" o:spid="_x0000_s1034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" path="m513,177r-49,l498,226r4,18l490,250r-4,8l621,258r,-7l607,249r-4,-3l566,246r-5,-4l556,237r-2,-3l513,177e" stroked="f">
                    <v:path arrowok="t" o:connecttype="custom" o:connectlocs="513,1006;464,1006;498,1055;502,1073;490,1079;486,1087;621,1087;621,1080;607,1078;603,1075;566,1075;561,1071;556,1066;554,1063;513,1006" o:connectangles="0,0,0,0,0,0,0,0,0,0,0,0,0,0,0"/>
                  </v:shape>
                  <v:shape id="Freeform 11" o:spid="_x0000_s1035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" path="m744,203r-46,l706,226r6,15l710,249r-16,2l694,258r83,l777,251r-10,-3l758,240r-2,-6l744,203e" stroked="f">
                    <v:path arrowok="t" o:connecttype="custom" o:connectlocs="744,1032;698,1032;706,1055;712,1070;710,1078;694,1080;694,1087;777,1087;777,1080;767,1077;758,1069;756,1063;744,1032" o:connectangles="0,0,0,0,0,0,0,0,0,0,0,0,0"/>
                  </v:shape>
                  <v:shape id="Freeform 12" o:spid="_x0000_s1036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" path="m776,197r-7,2l785,258r10,l795,254r3,-6l900,248r9,-5l919,234r-51,l841,233r-22,-5l802,220,788,209,776,197e" stroked="f">
                    <v:path arrowok="t" o:connecttype="custom" o:connectlocs="776,1026;769,1028;785,1087;795,1087;795,1083;798,1077;900,1077;909,1072;919,1063;868,1063;841,1062;819,1057;802,1049;788,1038;776,1026" o:connectangles="0,0,0,0,0,0,0,0,0,0,0,0,0,0,0"/>
                  </v:shape>
                  <v:shape id="Freeform 13" o:spid="_x0000_s1037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" path="m690,61r-44,l585,217r-7,16l572,241r-6,5l603,246r-2,-2l608,226r9,-23l744,203r-8,-22l625,181,658,95r45,l690,61e" stroked="f">
                    <v:path arrowok="t" o:connecttype="custom" o:connectlocs="690,890;646,890;585,1046;578,1062;572,1070;566,1075;603,1075;601,1073;608,1055;617,1032;744,1032;736,1010;625,1010;658,924;703,924;690,890" o:connectangles="0,0,0,0,0,0,0,0,0,0,0,0,0,0,0,0"/>
                  </v:shape>
                  <v:shape id="Freeform 14" o:spid="_x0000_s1038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" path="m853,58r-27,2l804,68,788,80,778,97r,26l785,143r11,14l814,167r49,12l887,189r7,16l887,224r-19,10l919,234r4,-4l930,214r-1,-27l837,130r-20,-5l810,120r,-13l818,91r22,-8l911,83,907,69r-18,l875,63,853,58e" stroked="f">
                    <v:path arrowok="t" o:connecttype="custom" o:connectlocs="853,887;826,889;804,897;788,909;778,926;778,952;785,972;796,986;814,996;863,1008;887,1018;894,1034;887,1053;868,1063;919,1063;923,1059;930,1043;929,1016;837,959;817,954;810,949;810,936;818,920;840,912;911,912;907,898;889,898;875,892;853,887" o:connectangles="0,0,0,0,0,0,0,0,0,0,0,0,0,0,0,0,0,0,0,0,0,0,0,0,0,0,0,0,0"/>
                  </v:shape>
                  <v:shape id="Freeform 15" o:spid="_x0000_s1039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" path="m368,208r-16,16l334,232r-20,2l258,234r106,l373,211r-5,-3e" stroked="f">
                    <v:path arrowok="t" o:connecttype="custom" o:connectlocs="368,1037;352,1053;334,1061;314,1063;258,1063;364,1063;373,1040;368,1037" o:connectangles="0,0,0,0,0,0,0,0"/>
                  </v:shape>
                  <v:shape id="Freeform 16" o:spid="_x0000_s1040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" path="m339,166r-14,l328,170r3,12l339,182r,-16e" stroked="f">
                    <v:path arrowok="t" o:connecttype="custom" o:connectlocs="339,995;325,995;328,999;331,1011;339,1011;339,995" o:connectangles="0,0,0,0,0,0"/>
                  </v:shape>
                  <v:shape id="Freeform 17" o:spid="_x0000_s1041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" path="m703,95r-45,l690,181r46,l703,95e" stroked="f">
                    <v:path arrowok="t" o:connecttype="custom" o:connectlocs="703,924;658,924;690,1010;736,1010;703,924" o:connectangles="0,0,0,0,0"/>
                  </v:shape>
                  <v:shape id="Freeform 18" o:spid="_x0000_s1042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" path="m339,127r-8,l328,138r-3,5l339,143r,-16e" stroked="f">
                    <v:path arrowok="t" o:connecttype="custom" o:connectlocs="339,956;331,956;328,967;325,972;339,972;339,956" o:connectangles="0,0,0,0,0,0"/>
                  </v:shape>
                  <v:shape id="Freeform 19" o:spid="_x0000_s1043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" path="m572,61r-70,l502,67r14,1l521,76r-9,13l482,134r27,l540,91,556,74r16,-7l572,61e" stroked="f">
                    <v:path arrowok="t" o:connecttype="custom" o:connectlocs="572,890;502,890;502,896;516,897;521,905;512,918;482,963;509,963;540,920;556,903;572,896;572,890" o:connectangles="0,0,0,0,0,0,0,0,0,0,0,0"/>
                  </v:shape>
                  <v:shape id="Freeform 20" o:spid="_x0000_s1044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" path="m911,83r-71,l864,85r20,7l900,102r14,13l919,111,911,83e" stroked="f">
                    <v:path arrowok="t" o:connecttype="custom" o:connectlocs="911,912;840,912;864,914;884,921;900,931;914,944;919,940;911,912" o:connectangles="0,0,0,0,0,0,0,0"/>
                  </v:shape>
                  <v:shape id="Freeform 21" o:spid="_x0000_s1045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" path="m356,84r-49,l327,86r37,19l356,84e" stroked="f">
                    <v:path arrowok="t" o:connecttype="custom" o:connectlocs="356,913;307,913;327,915;364,934;356,913" o:connectangles="0,0,0,0,0"/>
                  </v:shape>
                  <v:shape id="Freeform 22" o:spid="_x0000_s1046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" path="m904,61r-9,l895,65r-2,4l907,69r-3,-8e" stroked="f">
                    <v:path arrowok="t" o:connecttype="custom" o:connectlocs="904,890;895,890;895,894;893,898;907,898;904,890" o:connectangles="0,0,0,0,0,0"/>
                  </v:shape>
                  <v:shape id="Freeform 23" o:spid="_x0000_s1047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" path="m224,l16,,,47r5,3l18,37,33,30,53,27r93,l233,27,224,e" stroked="f">
                    <v:path arrowok="t" o:connecttype="custom" o:connectlocs="224,829;16,829;0,876;5,879;18,866;33,859;53,856;146,856;146,856;233,856;224,829" o:connectangles="0,0,0,0,0,0,0,0,0,0,0"/>
                  </v:shape>
                  <v:shape id="Freeform 24" o:spid="_x0000_s1048" style="position:absolute;left:7107;top:829;width:931;height:260;visibility:visible;mso-wrap-style:square;v-text-anchor:top" coordsize="931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" path="m233,27r-72,l188,27r21,3l224,38r16,9l233,27e" stroked="f">
                    <v:path arrowok="t" o:connecttype="custom" o:connectlocs="233,856;161,856;188,856;209,859;224,867;240,876;233,856" o:connectangles="0,0,0,0,0,0,0"/>
                  </v:shape>
                </v:group>
                <v:group id="Group 25" o:spid="_x0000_s1049" style="position:absolute;left:7934;top:2623;width:2090;height:261" coordorigin="8164,829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26" o:spid="_x0000_s1050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" path="m2060,248r-99,l1974,254r21,6l2025,258r25,-5l2060,248e" stroked="f">
                    <v:path arrowok="t" o:connecttype="custom" o:connectlocs="2060,1077;1961,1077;1974,1083;1995,1089;2025,1087;2050,1082;2060,1077" o:connectangles="0,0,0,0,0,0,0"/>
                  </v:shape>
                  <v:shape id="Freeform 27" o:spid="_x0000_s1051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" path="m1936,197r-7,2l1945,258r9,l1954,254r4,-6l2060,248r9,-5l2078,234r-50,l2001,233r-22,-5l1962,220r-14,-11l1936,197e" stroked="f">
                    <v:path arrowok="t" o:connecttype="custom" o:connectlocs="1936,1026;1929,1028;1945,1087;1954,1087;1954,1083;1958,1077;2060,1077;2069,1072;2078,1063;2028,1063;2001,1062;1979,1057;1962,1049;1948,1038;1936,1026" o:connectangles="0,0,0,0,0,0,0,0,0,0,0,0,0,0,0"/>
                  </v:shape>
                  <v:shape id="Freeform 28" o:spid="_x0000_s1052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" path="m2013,58r-27,2l1964,68r-17,12l1937,97r1,26l1944,143r12,14l1973,167r50,12l2046,189r7,16l2047,224r-19,10l2078,234r4,-4l2090,214r-2,-27l2032,138r-56,-13l1970,120r,-13l1977,91r23,-8l2070,83r-4,-14l2049,69r-14,-6l2013,58e" stroked="f">
                    <v:path arrowok="t" o:connecttype="custom" o:connectlocs="2013,887;1986,889;1964,897;1947,909;1937,926;1938,952;1944,972;1956,986;1973,996;2023,1008;2046,1018;2053,1034;2047,1053;2028,1063;2078,1063;2082,1059;2090,1043;2088,1016;2032,967;1976,954;1970,949;1970,936;1977,920;2000,912;2070,912;2066,898;2049,898;2035,892;2013,887" o:connectangles="0,0,0,0,0,0,0,0,0,0,0,0,0,0,0,0,0,0,0,0,0,0,0,0,0,0,0,0,0"/>
                  </v:shape>
                  <v:shape id="Freeform 29" o:spid="_x0000_s1053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" path="m2070,83r-70,l2024,85r20,7l2060,102r13,13l2078,111r-8,-28e" stroked="f">
                    <v:path arrowok="t" o:connecttype="custom" o:connectlocs="2070,912;2000,912;2024,914;2044,921;2060,931;2073,944;2078,940;2070,912" o:connectangles="0,0,0,0,0,0,0,0"/>
                  </v:shape>
                  <v:shape id="Freeform 30" o:spid="_x0000_s1054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" path="m2064,61r-9,l2055,65r-2,4l2066,69r-2,-8e" stroked="f">
                    <v:path arrowok="t" o:connecttype="custom" o:connectlocs="2064,890;2055,890;2055,894;2053,898;2066,898;2064,890" o:connectangles="0,0,0,0,0,0"/>
                  </v:shape>
                  <v:shape id="Freeform 31" o:spid="_x0000_s1055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" path="m1853,84r-48,l1808,85r,160l1802,248r-15,3l1787,258r84,l1871,251r-15,-3l1850,245r,-160l1853,84e" stroked="f">
                    <v:path arrowok="t" o:connecttype="custom" o:connectlocs="1853,913;1805,913;1808,914;1808,1074;1802,1077;1787,1080;1787,1087;1871,1087;1871,1080;1856,1077;1850,1074;1850,914;1853,913" o:connectangles="0,0,0,0,0,0,0,0,0,0,0,0,0"/>
                  </v:shape>
                  <v:shape id="Freeform 32" o:spid="_x0000_s1056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" path="m1908,61r-157,l1736,111r5,4l1757,95r15,-9l1792,84r123,l1908,61e" stroked="f">
                    <v:path arrowok="t" o:connecttype="custom" o:connectlocs="1908,890;1751,890;1736,940;1741,944;1757,924;1772,915;1792,913;1915,913;1908,890" o:connectangles="0,0,0,0,0,0,0,0,0"/>
                  </v:shape>
                  <v:shape id="Freeform 33" o:spid="_x0000_s1057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" path="m1915,84r-53,l1883,85r16,8l1915,109r9,2l1915,84e" stroked="f">
                    <v:path arrowok="t" o:connecttype="custom" o:connectlocs="1915,913;1862,913;1883,914;1899,922;1915,938;1924,940;1915,913" o:connectangles="0,0,0,0,0,0,0"/>
                  </v:shape>
                  <v:shape id="Freeform 34" o:spid="_x0000_s1058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" path="m1634,111r-56,l1709,260r7,l1716,173r-27,l1634,111e" stroked="f">
                    <v:path arrowok="t" o:connecttype="custom" o:connectlocs="1634,940;1578,940;1709,1089;1716,1089;1716,1002;1689,1002;1634,940" o:connectangles="0,0,0,0,0,0,0"/>
                  </v:shape>
                  <v:shape id="Freeform 35" o:spid="_x0000_s1059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" path="m1590,61r-58,l1532,67r11,5l1551,76r,168l1544,248r-12,3l1532,258r65,l1597,251r-10,-3l1577,244r,-133l1634,111,1590,61e" stroked="f">
                    <v:path arrowok="t" o:connecttype="custom" o:connectlocs="1590,890;1532,890;1532,896;1543,901;1551,905;1551,1073;1544,1077;1532,1080;1532,1087;1597,1087;1597,1080;1587,1077;1577,1073;1577,940;1634,940;1590,890" o:connectangles="0,0,0,0,0,0,0,0,0,0,0,0,0,0,0,0"/>
                  </v:shape>
                  <v:shape id="Freeform 36" o:spid="_x0000_s1060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" path="m1733,61r-61,l1672,67r11,4l1690,74r,99l1716,173r,-99l1726,71r7,-4l1733,61e" stroked="f">
                    <v:path arrowok="t" o:connecttype="custom" o:connectlocs="1733,890;1672,890;1672,896;1683,900;1690,903;1690,1002;1716,1002;1716,903;1726,900;1733,896;1733,890" o:connectangles="0,0,0,0,0,0,0,0,0,0,0"/>
                  </v:shape>
                  <v:shape id="Freeform 37" o:spid="_x0000_s1061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" path="m1501,61r-153,l1348,67r12,4l1367,74r,171l1360,248r-12,3l1348,258r161,l1518,234r-106,l1409,234r,-68l1493,166r,-23l1409,143r,-56l1412,84r98,l1501,61e" stroked="f">
                    <v:path arrowok="t" o:connecttype="custom" o:connectlocs="1501,890;1348,890;1348,896;1360,900;1367,903;1367,1074;1360,1077;1348,1080;1348,1087;1509,1087;1518,1063;1412,1063;1409,1063;1409,995;1493,995;1493,972;1409,972;1409,916;1412,913;1510,913;1501,890" o:connectangles="0,0,0,0,0,0,0,0,0,0,0,0,0,0,0,0,0,0,0,0,0"/>
                  </v:shape>
                  <v:shape id="Freeform 38" o:spid="_x0000_s1062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" path="m1522,208r-16,16l1488,232r-20,2l1467,234r51,l1527,211r-5,-3e" stroked="f">
                    <v:path arrowok="t" o:connecttype="custom" o:connectlocs="1522,1037;1506,1053;1488,1061;1468,1063;1467,1063;1518,1063;1527,1040;1522,1037" o:connectangles="0,0,0,0,0,0,0,0"/>
                  </v:shape>
                  <v:shape id="Freeform 39" o:spid="_x0000_s1063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" path="m1493,166r-14,l1482,170r3,12l1493,182r,-16e" stroked="f">
                    <v:path arrowok="t" o:connecttype="custom" o:connectlocs="1493,995;1479,995;1482,999;1485,1011;1493,1011;1493,995" o:connectangles="0,0,0,0,0,0"/>
                  </v:shape>
                  <v:shape id="Freeform 40" o:spid="_x0000_s1064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" path="m1493,127r-8,l1482,138r-3,5l1493,143r,-16e" stroked="f">
                    <v:path arrowok="t" o:connecttype="custom" o:connectlocs="1493,956;1485,956;1482,967;1479,972;1493,972;1493,956" o:connectangles="0,0,0,0,0,0"/>
                  </v:shape>
                  <v:shape id="Freeform 41" o:spid="_x0000_s1065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" path="m1510,84r-49,l1481,86r36,19l1510,84e" stroked="f">
                    <v:path arrowok="t" o:connecttype="custom" o:connectlocs="1510,913;1461,913;1481,915;1517,934;1510,913" o:connectangles="0,0,0,0,0"/>
                  </v:shape>
                  <v:shape id="Freeform 42" o:spid="_x0000_s1066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" path="m1169,102r-45,l1195,261r6,l1232,188r-24,l1169,102e" stroked="f">
                    <v:path arrowok="t" o:connecttype="custom" o:connectlocs="1169,931;1124,931;1195,1090;1201,1090;1232,1017;1208,1017;1169,931" o:connectangles="0,0,0,0,0,0,0"/>
                  </v:shape>
                  <v:shape id="Freeform 43" o:spid="_x0000_s1067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" path="m1151,61r-70,l1081,67r12,4l1100,74r,169l1092,247r-11,4l1081,258r62,l1143,251r-13,-3l1124,243r,-141l1169,102,1151,61e" stroked="f">
                    <v:path arrowok="t" o:connecttype="custom" o:connectlocs="1151,890;1081,890;1081,896;1093,900;1100,903;1100,1072;1092,1076;1081,1080;1081,1087;1143,1087;1143,1080;1130,1077;1124,1072;1124,931;1169,931;1151,890" o:connectangles="0,0,0,0,0,0,0,0,0,0,0,0,0,0,0,0"/>
                  </v:shape>
                  <v:shape id="Freeform 44" o:spid="_x0000_s1068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" path="m1313,102r-43,l1270,245r-9,3l1252,251r,7l1332,258r,-7l1320,248r-7,-3l1313,102e" stroked="f">
                    <v:path arrowok="t" o:connecttype="custom" o:connectlocs="1313,931;1270,931;1270,1074;1261,1077;1252,1080;1252,1087;1332,1087;1332,1080;1320,1077;1313,1074;1313,931" o:connectangles="0,0,0,0,0,0,0,0,0,0,0"/>
                  </v:shape>
                  <v:shape id="Freeform 45" o:spid="_x0000_s1069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" path="m1332,61r-69,l1208,188r24,l1270,102r43,l1313,74r7,-3l1332,67r,-6e" stroked="f">
                    <v:path arrowok="t" o:connecttype="custom" o:connectlocs="1332,890;1263,890;1208,1017;1232,1017;1270,931;1313,931;1313,903;1320,900;1332,896;1332,890" o:connectangles="0,0,0,0,0,0,0,0,0,0"/>
                  </v:shape>
                  <v:shape id="Freeform 46" o:spid="_x0000_s1070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" path="m807,176r-62,l764,180r11,13l817,252r32,9l865,261r7,-3l879,254r,-5l860,242,847,228,835,210r-6,-11l814,181r-7,-5e" stroked="f">
                    <v:path arrowok="t" o:connecttype="custom" o:connectlocs="807,1005;745,1005;764,1009;775,1022;817,1081;849,1090;865,1090;872,1087;879,1083;879,1078;860,1071;847,1057;835,1039;829,1028;814,1010;807,1005" o:connectangles="0,0,0,0,0,0,0,0,0,0,0,0,0,0,0,0"/>
                  </v:shape>
                  <v:shape id="Freeform 47" o:spid="_x0000_s1071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" path="m941,61r-81,l860,67r12,2l880,74r,119l884,218r11,18l912,249r21,8l955,260r29,-1l1008,255r18,-9l1037,236r-51,l954,233r-19,-8l925,210,922,93r,-19l929,69r12,-2l941,61e" stroked="f">
                    <v:path arrowok="t" o:connecttype="custom" o:connectlocs="941,890;860,890;860,896;872,898;880,903;880,1022;884,1047;895,1065;912,1078;933,1086;955,1089;984,1088;1008,1084;1026,1075;1037,1065;986,1065;954,1062;935,1054;925,1039;922,922;922,903;929,898;941,896;941,890" o:connectangles="0,0,0,0,0,0,0,0,0,0,0,0,0,0,0,0,0,0,0,0,0,0,0,0"/>
                  </v:shape>
                  <v:shape id="Freeform 48" o:spid="_x0000_s1072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" path="m662,61r,6l675,71r7,3l682,245r-7,3l662,251r,7l745,258r,-7l733,248r-8,-3l725,176r82,l799,171r-8,-4l815,160r9,-7l725,153r,-65l728,85r103,l817,72,798,64,774,61r-112,e" stroked="f">
                    <v:path arrowok="t" o:connecttype="custom" o:connectlocs="662,890;662,896;675,900;682,903;682,1074;675,1077;662,1080;662,1087;745,1087;745,1080;733,1077;725,1074;725,1005;807,1005;799,1000;791,996;815,989;824,982;725,982;725,917;728,914;831,914;817,901;798,893;774,890;662,890" o:connectangles="0,0,0,0,0,0,0,0,0,0,0,0,0,0,0,0,0,0,0,0,0,0,0,0,0,0"/>
                  </v:shape>
                  <v:shape id="Freeform 49" o:spid="_x0000_s1073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" path="m1069,61r-65,l1004,67r10,2l1023,74r,116l1020,214r-12,15l986,236r51,l1040,233r8,-19l1051,93r,-19l1057,70r12,-3l1069,61e" stroked="f">
                    <v:path arrowok="t" o:connecttype="custom" o:connectlocs="1069,890;1004,890;1004,896;1014,898;1023,903;1023,1019;1020,1043;1008,1058;986,1065;1037,1065;1040,1062;1048,1043;1051,922;1051,903;1057,899;1069,896;1069,890" o:connectangles="0,0,0,0,0,0,0,0,0,0,0,0,0,0,0,0,0"/>
                  </v:shape>
                  <v:shape id="Freeform 50" o:spid="_x0000_s1074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" path="m831,85r-71,l783,90r13,15l792,133r-12,15l761,153r-2,l824,153r8,-5l842,130r-3,-26l831,85e" stroked="f">
                    <v:path arrowok="t" o:connecttype="custom" o:connectlocs="831,914;760,914;783,919;796,934;792,962;780,977;761,982;759,982;824,982;832,977;842,959;839,933;831,914;831,914" o:connectangles="0,0,0,0,0,0,0,0,0,0,0,0,0,0"/>
                  </v:shape>
                  <v:shape id="Freeform 51" o:spid="_x0000_s1075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" path="m443,248r-98,l358,254r20,6l409,258r24,-5l443,248e" stroked="f">
                    <v:path arrowok="t" o:connecttype="custom" o:connectlocs="443,1077;345,1077;358,1083;378,1089;409,1087;433,1082;443,1077" o:connectangles="0,0,0,0,0,0,0"/>
                  </v:shape>
                  <v:shape id="Freeform 52" o:spid="_x0000_s1076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" path="m319,197r-6,2l328,258r10,l338,254r3,-6l443,248r9,-5l462,234r-51,l384,233r-21,-5l345,220,331,209,319,197e" stroked="f">
                    <v:path arrowok="t" o:connecttype="custom" o:connectlocs="319,1026;313,1028;328,1087;338,1087;338,1083;341,1077;443,1077;452,1072;462,1063;411,1063;384,1062;363,1057;345,1049;331,1038;319,1026" o:connectangles="0,0,0,0,0,0,0,0,0,0,0,0,0,0,0"/>
                  </v:shape>
                  <v:shape id="Freeform 53" o:spid="_x0000_s1077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" path="m588,84r-47,l544,85r,160l538,248r-16,3l522,258r85,l607,251r-16,-3l585,245r,-160l588,84e" stroked="f">
                    <v:path arrowok="t" o:connecttype="custom" o:connectlocs="588,913;541,913;544,914;544,1074;538,1077;522,1080;522,1087;607,1087;607,1080;591,1077;585,1074;585,914;588,913" o:connectangles="0,0,0,0,0,0,0,0,0,0,0,0,0"/>
                  </v:shape>
                  <v:shape id="Freeform 54" o:spid="_x0000_s1078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" path="m396,58r-27,2l347,68,331,80,321,97r,26l328,143r11,14l357,167r49,12l430,189r7,16l430,224r-19,10l462,234r4,-3l473,214r-1,-27l416,138,360,125r-7,-5l353,107r8,-16l383,83r71,l450,69r-18,l418,63,396,58e" stroked="f">
                    <v:path arrowok="t" o:connecttype="custom" o:connectlocs="396,887;369,889;347,897;331,909;321,926;321,952;328,972;339,986;357,996;406,1008;430,1018;437,1034;430,1053;411,1063;462,1063;466,1060;473,1043;472,1016;416,967;360,954;353,949;353,936;361,920;383,912;454,912;450,898;432,898;418,892;396,887" o:connectangles="0,0,0,0,0,0,0,0,0,0,0,0,0,0,0,0,0,0,0,0,0,0,0,0,0,0,0,0,0"/>
                  </v:shape>
                  <v:shape id="Freeform 55" o:spid="_x0000_s1079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" path="m644,61r-157,l471,111r5,4l493,95r14,-9l527,84r124,l644,61e" stroked="f">
                    <v:path arrowok="t" o:connecttype="custom" o:connectlocs="644,890;487,890;471,940;476,944;493,924;507,915;527,913;651,913;644,890" o:connectangles="0,0,0,0,0,0,0,0,0"/>
                  </v:shape>
                  <v:shape id="Freeform 56" o:spid="_x0000_s1080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" path="m454,83r-71,l407,85r20,7l443,102r14,13l462,111,454,83e" stroked="f">
                    <v:path arrowok="t" o:connecttype="custom" o:connectlocs="454,912;383,912;407,914;427,921;443,931;457,944;462,940;454,912" o:connectangles="0,0,0,0,0,0,0,0"/>
                  </v:shape>
                  <v:shape id="Freeform 57" o:spid="_x0000_s1081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" path="m651,84r-53,l619,85r15,8l650,109r9,2l651,84e" stroked="f">
                    <v:path arrowok="t" o:connecttype="custom" o:connectlocs="651,913;598,913;619,914;634,922;650,938;659,940;651,913" o:connectangles="0,0,0,0,0,0,0"/>
                  </v:shape>
                  <v:shape id="Freeform 58" o:spid="_x0000_s1082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" path="m447,61r-9,l438,65r-2,4l450,69r-3,-8e" stroked="f">
                    <v:path arrowok="t" o:connecttype="custom" o:connectlocs="447,890;438,890;438,894;436,898;450,898;447,890" o:connectangles="0,0,0,0,0,0"/>
                  </v:shape>
                  <v:shape id="Freeform 59" o:spid="_x0000_s1083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" path="m206,111r-55,l281,260r7,l288,173r-27,l206,111e" stroked="f">
                    <v:path arrowok="t" o:connecttype="custom" o:connectlocs="206,940;151,940;281,1089;288,1089;288,1002;261,1002;206,940" o:connectangles="0,0,0,0,0,0,0"/>
                  </v:shape>
                  <v:shape id="Freeform 60" o:spid="_x0000_s1084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" path="m162,61r-58,l104,67r12,5l123,76r,168l117,248r-13,3l104,258r66,l170,251r-11,-3l149,244r,-133l206,111,162,61e" stroked="f">
                    <v:path arrowok="t" o:connecttype="custom" o:connectlocs="162,890;104,890;104,896;116,901;123,905;123,1073;117,1077;104,1080;104,1087;170,1087;170,1080;159,1077;149,1073;149,940;206,940;162,890" o:connectangles="0,0,0,0,0,0,0,0,0,0,0,0,0,0,0,0"/>
                  </v:shape>
                  <v:shape id="Freeform 61" o:spid="_x0000_s1085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" path="m306,61r-62,l244,67r12,4l262,74r,99l288,173r,-99l298,71r8,-4l306,61e" stroked="f">
                    <v:path arrowok="t" o:connecttype="custom" o:connectlocs="306,890;244,890;244,896;256,900;262,903;262,1002;288,1002;288,903;298,900;306,896;306,890" o:connectangles="0,0,0,0,0,0,0,0,0,0,0"/>
                  </v:shape>
                  <v:shape id="Freeform 62" o:spid="_x0000_s1086" style="position:absolute;left:8164;top:829;width:2090;height:261;visibility:visible;mso-wrap-style:square;v-text-anchor:top" coordsize="2090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" path="m89,l,,,6r12,4l21,13r,232l12,248,,251r,7l89,258r,-7l77,248,67,245,67,13,77,10,89,6,89,e" stroked="f">
                    <v:path arrowok="t" o:connecttype="custom" o:connectlocs="89,829;0,829;0,835;12,839;21,842;21,1074;12,1077;0,1080;0,1087;89,1087;89,1080;77,1077;67,1074;67,842;77,839;89,835;89,829" o:connectangles="0,0,0,0,0,0,0,0,0,0,0,0,0,0,0,0,0"/>
                  </v:shape>
                </v:group>
                <v:group id="Group 63" o:spid="_x0000_s1087" style="position:absolute;left:6230;top:2517;width:486;height:473" coordorigin="6460,723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shape id="Freeform 64" o:spid="_x0000_s1088" style="position:absolute;left:6460;top:723;width:486;height:473;visibility:visible;mso-wrap-style:square;v-text-anchor:top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" path="m236,305r-82,l170,308r14,10l196,332r10,19l227,394r14,23l287,462r56,12l355,465r-7,-17l345,428r20,-60l383,348r-80,l278,347r-21,-3l242,337r-8,-15l236,305e" stroked="f">
                    <v:path arrowok="t" o:connecttype="custom" o:connectlocs="236,1028;154,1028;170,1031;184,1041;196,1055;206,1074;227,1117;241,1140;287,1185;343,1197;355,1188;348,1171;345,1151;365,1091;383,1071;303,1071;278,1070;257,1067;242,1060;234,1045;236,1028" o:connectangles="0,0,0,0,0,0,0,0,0,0,0,0,0,0,0,0,0,0,0,0,0"/>
                  </v:shape>
                  <v:shape id="Freeform 65" o:spid="_x0000_s1089" style="position:absolute;left:6460;top:723;width:486;height:473;visibility:visible;mso-wrap-style:square;v-text-anchor:top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" path="m459,90r-94,l353,149r34,l376,204r-34,l330,263r-1,7l328,272r5,16l357,290r-10,58l383,348r9,-9l415,324r22,-11l457,305r16,-5l485,297r1,-95l467,191r-7,-14l459,149r,-59e" stroked="f">
                    <v:path arrowok="t" o:connecttype="custom" o:connectlocs="459,813;365,813;353,872;387,872;376,927;342,927;330,986;329,993;328,995;333,1011;357,1013;347,1071;383,1071;392,1062;415,1047;437,1036;457,1028;473,1023;485,1020;486,925;467,914;460,900;459,872;459,813" o:connectangles="0,0,0,0,0,0,0,0,0,0,0,0,0,0,0,0,0,0,0,0,0,0,0,0"/>
                  </v:shape>
                  <v:shape id="Freeform 66" o:spid="_x0000_s1090" style="position:absolute;left:6460;top:723;width:486;height:473;visibility:visible;mso-wrap-style:square;v-text-anchor:top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" path="m248,l135,r,182l,182r6,23l17,222r14,14l45,249r12,15l66,285r9,21l87,323r16,10l124,327r14,-12l154,305r82,l237,298r2,-7l240,285r16,-81l223,204r11,-55l266,149,278,90r-30,l248,e" stroked="f">
                    <v:path arrowok="t" o:connecttype="custom" o:connectlocs="248,723;135,723;135,905;0,905;6,928;17,945;31,959;45,972;57,987;66,1008;75,1029;87,1046;103,1056;124,1050;138,1038;154,1028;236,1028;237,1021;239,1014;240,1008;256,927;223,927;234,872;266,872;278,813;248,813;248,723" o:connectangles="0,0,0,0,0,0,0,0,0,0,0,0,0,0,0,0,0,0,0,0,0,0,0,0,0,0,0"/>
                  </v:shape>
                  <v:shape id="Freeform 67" o:spid="_x0000_s1091" style="position:absolute;left:6460;top:723;width:486;height:473;visibility:visible;mso-wrap-style:square;v-text-anchor:top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" path="m345,90r-46,l259,290r46,l345,90e" stroked="f">
                    <v:path arrowok="t" o:connecttype="custom" o:connectlocs="345,813;299,813;259,1013;305,1013;345,813" o:connectangles="0,0,0,0,0"/>
                  </v:shape>
                  <v:shape id="Freeform 68" o:spid="_x0000_s1092" style="position:absolute;left:6460;top:723;width:486;height:473;visibility:visible;mso-wrap-style:square;v-text-anchor:top" coordsize="486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" path="m357,27r-46,l303,71r45,l357,27e" stroked="f">
                    <v:path arrowok="t" o:connecttype="custom" o:connectlocs="357,750;311,750;303,794;348,794;357,750" o:connectangles="0,0,0,0,0"/>
                  </v:shape>
                </v:group>
              </v:group>
            </w:pict>
          </mc:Fallback>
        </mc:AlternateContent>
      </w:r>
    </w:p>
    <w:p w14:paraId="75147948" w14:textId="77777777" w:rsidR="00CD250F" w:rsidRPr="005C34F5" w:rsidRDefault="00CD250F" w:rsidP="00973547">
      <w:pPr>
        <w:jc w:val="center"/>
        <w:rPr>
          <w:rFonts w:cs="Arial"/>
          <w:snapToGrid w:val="0"/>
          <w:sz w:val="28"/>
          <w:szCs w:val="28"/>
        </w:rPr>
      </w:pPr>
    </w:p>
    <w:p w14:paraId="2D7DC607" w14:textId="77777777" w:rsidR="00EA7D16" w:rsidRPr="005C34F5" w:rsidRDefault="00EA7D16" w:rsidP="00973547">
      <w:pPr>
        <w:jc w:val="center"/>
        <w:rPr>
          <w:rFonts w:cs="Arial"/>
          <w:snapToGrid w:val="0"/>
          <w:sz w:val="28"/>
          <w:szCs w:val="28"/>
        </w:rPr>
      </w:pPr>
    </w:p>
    <w:p w14:paraId="36FBCE07" w14:textId="77777777" w:rsidR="00C000C7" w:rsidRPr="005C34F5" w:rsidRDefault="00C000C7" w:rsidP="00973547">
      <w:pPr>
        <w:jc w:val="center"/>
        <w:rPr>
          <w:rFonts w:cs="Arial"/>
          <w:b/>
          <w:snapToGrid w:val="0"/>
          <w:sz w:val="28"/>
          <w:szCs w:val="28"/>
        </w:rPr>
      </w:pPr>
    </w:p>
    <w:p w14:paraId="4D22D295" w14:textId="118DF29A" w:rsidR="00973547" w:rsidRPr="005C34F5" w:rsidRDefault="00973547" w:rsidP="00973547">
      <w:pPr>
        <w:jc w:val="center"/>
        <w:rPr>
          <w:rFonts w:cs="Arial"/>
          <w:b/>
          <w:snapToGrid w:val="0"/>
          <w:sz w:val="28"/>
          <w:szCs w:val="28"/>
        </w:rPr>
      </w:pPr>
      <w:r w:rsidRPr="005C34F5">
        <w:rPr>
          <w:rFonts w:cs="Arial"/>
          <w:b/>
          <w:snapToGrid w:val="0"/>
          <w:sz w:val="28"/>
          <w:szCs w:val="28"/>
        </w:rPr>
        <w:t xml:space="preserve">TI </w:t>
      </w:r>
      <w:r w:rsidR="005B58C7">
        <w:rPr>
          <w:rFonts w:cs="Arial"/>
          <w:b/>
          <w:snapToGrid w:val="0"/>
          <w:sz w:val="28"/>
          <w:szCs w:val="28"/>
        </w:rPr>
        <w:t>Selective Disclosure</w:t>
      </w:r>
      <w:r w:rsidRPr="005C34F5">
        <w:rPr>
          <w:rFonts w:cs="Arial"/>
          <w:b/>
          <w:snapToGrid w:val="0"/>
          <w:sz w:val="28"/>
          <w:szCs w:val="28"/>
        </w:rPr>
        <w:t xml:space="preserve"> </w:t>
      </w:r>
    </w:p>
    <w:p w14:paraId="4BF58860" w14:textId="77777777" w:rsidR="008C54BB" w:rsidRPr="005C34F5" w:rsidRDefault="008C54BB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257DBA72" w14:textId="6FA83927" w:rsidR="008C54BB" w:rsidRPr="005C34F5" w:rsidRDefault="008C54BB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23A588BA" w14:textId="207B0F47" w:rsidR="005817DF" w:rsidRPr="005C34F5" w:rsidRDefault="005817DF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65"/>
        <w:gridCol w:w="3779"/>
      </w:tblGrid>
      <w:tr w:rsidR="00111159" w:rsidRPr="005C34F5" w14:paraId="0FFB87A3" w14:textId="77777777" w:rsidTr="001A3DC9">
        <w:tc>
          <w:tcPr>
            <w:tcW w:w="297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1FCCA4" w14:textId="30E33D4F" w:rsidR="00111159" w:rsidRPr="005C34F5" w:rsidRDefault="00111159" w:rsidP="006E3D88">
            <w:pPr>
              <w:pStyle w:val="NormalWeb"/>
              <w:rPr>
                <w:rFonts w:ascii="Arial" w:hAnsi="Arial" w:cs="Arial"/>
                <w:b/>
                <w:bCs/>
              </w:rPr>
            </w:pPr>
            <w:r w:rsidRPr="006E3D88">
              <w:rPr>
                <w:rStyle w:val="Strong"/>
                <w:rFonts w:ascii="Arial" w:hAnsi="Arial"/>
                <w:b w:val="0"/>
                <w:bCs w:val="0"/>
              </w:rPr>
              <w:t>Document Status</w:t>
            </w:r>
          </w:p>
        </w:tc>
        <w:tc>
          <w:tcPr>
            <w:tcW w:w="202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1FA7230" w14:textId="3442BEE0" w:rsidR="00111159" w:rsidRPr="00AE0838" w:rsidRDefault="00AE0838" w:rsidP="00A9287E">
            <w:pPr>
              <w:pStyle w:val="NormalWeb"/>
              <w:rPr>
                <w:rFonts w:ascii="Arial" w:hAnsi="Arial" w:cs="Arial"/>
                <w:lang w:eastAsia="zh-CN"/>
              </w:rPr>
            </w:pPr>
            <w:r w:rsidRPr="00AE0838">
              <w:rPr>
                <w:rFonts w:cs="Arial" w:hint="eastAsia"/>
                <w:lang w:eastAsia="zh-CN"/>
              </w:rPr>
              <w:t>R</w:t>
            </w:r>
            <w:r w:rsidRPr="00AE0838">
              <w:rPr>
                <w:rFonts w:cs="Arial"/>
                <w:lang w:eastAsia="zh-CN"/>
              </w:rPr>
              <w:t>elease</w:t>
            </w:r>
          </w:p>
        </w:tc>
      </w:tr>
      <w:tr w:rsidR="00111159" w:rsidRPr="005C34F5" w14:paraId="3F43BFAA" w14:textId="77777777" w:rsidTr="001A3DC9">
        <w:trPr>
          <w:cantSplit/>
        </w:trPr>
        <w:tc>
          <w:tcPr>
            <w:tcW w:w="297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F8F36C8" w14:textId="43A14826" w:rsidR="00111159" w:rsidRPr="006E3D88" w:rsidRDefault="006E3D88" w:rsidP="006E3D88">
            <w:pPr>
              <w:pStyle w:val="NormalWeb"/>
              <w:rPr>
                <w:rStyle w:val="Strong"/>
                <w:b w:val="0"/>
              </w:rPr>
            </w:pPr>
            <w:r w:rsidRPr="006E3D88">
              <w:rPr>
                <w:rStyle w:val="Strong"/>
                <w:rFonts w:ascii="Arial" w:hAnsi="Arial"/>
                <w:b w:val="0"/>
              </w:rPr>
              <w:t>Revision</w:t>
            </w:r>
          </w:p>
        </w:tc>
        <w:tc>
          <w:tcPr>
            <w:tcW w:w="202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3563D4" w14:textId="5ABFBE63" w:rsidR="00111159" w:rsidRPr="006E3D88" w:rsidRDefault="006E3D88" w:rsidP="006E3D88">
            <w:pPr>
              <w:pStyle w:val="NormalWeb"/>
              <w:rPr>
                <w:rStyle w:val="Strong"/>
                <w:b w:val="0"/>
              </w:rPr>
            </w:pPr>
            <w:r w:rsidRPr="006E3D88">
              <w:rPr>
                <w:rStyle w:val="Strong"/>
                <w:rFonts w:ascii="Arial" w:hAnsi="Arial"/>
                <w:b w:val="0"/>
              </w:rPr>
              <w:t>0.</w:t>
            </w:r>
            <w:r w:rsidR="00384054">
              <w:rPr>
                <w:rStyle w:val="Strong"/>
                <w:rFonts w:ascii="Arial" w:hAnsi="Arial"/>
                <w:b w:val="0"/>
              </w:rPr>
              <w:t>1</w:t>
            </w:r>
          </w:p>
        </w:tc>
      </w:tr>
      <w:tr w:rsidR="00111159" w:rsidRPr="005C34F5" w14:paraId="45B07BE9" w14:textId="77777777" w:rsidTr="001A3DC9">
        <w:trPr>
          <w:cantSplit/>
        </w:trPr>
        <w:tc>
          <w:tcPr>
            <w:tcW w:w="297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51CBC25" w14:textId="7453C38D" w:rsidR="00111159" w:rsidRPr="006E3D88" w:rsidRDefault="006E3D88" w:rsidP="006E3D88">
            <w:pPr>
              <w:pStyle w:val="NormalWeb"/>
              <w:rPr>
                <w:rStyle w:val="Strong"/>
                <w:b w:val="0"/>
              </w:rPr>
            </w:pPr>
            <w:r w:rsidRPr="006E3D88">
              <w:rPr>
                <w:rStyle w:val="Strong"/>
                <w:rFonts w:ascii="Arial" w:hAnsi="Arial"/>
                <w:b w:val="0"/>
              </w:rPr>
              <w:t>Date</w:t>
            </w:r>
          </w:p>
        </w:tc>
        <w:tc>
          <w:tcPr>
            <w:tcW w:w="202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A6A93AF" w14:textId="008AC977" w:rsidR="00111159" w:rsidRPr="00D90765" w:rsidRDefault="003E2B28" w:rsidP="006E3D88">
            <w:pPr>
              <w:pStyle w:val="NormalWeb"/>
              <w:rPr>
                <w:rStyle w:val="Strong"/>
                <w:b w:val="0"/>
                <w:lang w:eastAsia="zh-CN"/>
              </w:rPr>
            </w:pPr>
            <w:r>
              <w:rPr>
                <w:rStyle w:val="Strong"/>
                <w:b w:val="0"/>
                <w:lang w:eastAsia="zh-CN"/>
              </w:rPr>
              <w:t>0</w:t>
            </w:r>
            <w:r w:rsidR="00384054">
              <w:rPr>
                <w:rStyle w:val="Strong"/>
                <w:b w:val="0"/>
                <w:lang w:eastAsia="zh-CN"/>
              </w:rPr>
              <w:t>4</w:t>
            </w:r>
            <w:r>
              <w:rPr>
                <w:rStyle w:val="Strong"/>
                <w:b w:val="0"/>
                <w:lang w:eastAsia="zh-CN"/>
              </w:rPr>
              <w:t>/</w:t>
            </w:r>
            <w:r w:rsidR="00384054">
              <w:rPr>
                <w:rStyle w:val="Strong"/>
                <w:b w:val="0"/>
                <w:lang w:eastAsia="zh-CN"/>
              </w:rPr>
              <w:t>12</w:t>
            </w:r>
            <w:r>
              <w:rPr>
                <w:rStyle w:val="Strong"/>
                <w:b w:val="0"/>
                <w:lang w:eastAsia="zh-CN"/>
              </w:rPr>
              <w:t>/2023</w:t>
            </w:r>
          </w:p>
        </w:tc>
      </w:tr>
      <w:tr w:rsidR="006E3D88" w:rsidRPr="005C34F5" w14:paraId="18A4ABB1" w14:textId="77777777" w:rsidTr="001A3DC9">
        <w:trPr>
          <w:cantSplit/>
        </w:trPr>
        <w:tc>
          <w:tcPr>
            <w:tcW w:w="297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68291A1" w14:textId="026C7D44" w:rsidR="006E3D88" w:rsidRPr="006E3D88" w:rsidRDefault="006E3D88" w:rsidP="006E3D88">
            <w:pPr>
              <w:pStyle w:val="NormalWeb"/>
              <w:rPr>
                <w:rStyle w:val="Strong"/>
                <w:rFonts w:ascii="Arial" w:hAnsi="Arial"/>
                <w:b w:val="0"/>
              </w:rPr>
            </w:pPr>
          </w:p>
        </w:tc>
        <w:tc>
          <w:tcPr>
            <w:tcW w:w="202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0A19BE42" w14:textId="77777777" w:rsidR="006E3D88" w:rsidRPr="005C34F5" w:rsidRDefault="006E3D88" w:rsidP="00A9287E">
            <w:pPr>
              <w:rPr>
                <w:rFonts w:cs="Arial"/>
              </w:rPr>
            </w:pPr>
          </w:p>
        </w:tc>
      </w:tr>
    </w:tbl>
    <w:p w14:paraId="2C05EA1D" w14:textId="79F333C6" w:rsidR="005817DF" w:rsidRPr="005C34F5" w:rsidRDefault="005817DF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02161996" w14:textId="24E03D46" w:rsidR="005817DF" w:rsidRPr="005C34F5" w:rsidRDefault="005817DF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  <w:bookmarkStart w:id="0" w:name="_GoBack"/>
      <w:bookmarkEnd w:id="0"/>
    </w:p>
    <w:p w14:paraId="499B7F99" w14:textId="6D7AE0E7" w:rsidR="005817DF" w:rsidRPr="005C34F5" w:rsidRDefault="005817DF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1E12F355" w14:textId="46A527C5" w:rsidR="005817DF" w:rsidRPr="005C34F5" w:rsidRDefault="005817DF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48F390ED" w14:textId="430B9E34" w:rsidR="008018D0" w:rsidRPr="005C34F5" w:rsidRDefault="008018D0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sdt>
      <w:sdtPr>
        <w:rPr>
          <w:rFonts w:ascii="Arial" w:eastAsiaTheme="minorEastAsia" w:hAnsi="Arial"/>
          <w:color w:val="auto"/>
          <w:sz w:val="20"/>
          <w:szCs w:val="20"/>
          <w:lang w:eastAsia="en-US"/>
        </w:rPr>
        <w:id w:val="-1578281025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6DFC793D" w14:textId="6A7B0ABF" w:rsidR="000F1F75" w:rsidRDefault="000F1F75">
          <w:pPr>
            <w:pStyle w:val="TOCHeading"/>
          </w:pPr>
          <w:r>
            <w:t>Table of Contents</w:t>
          </w:r>
        </w:p>
        <w:p w14:paraId="06B555C6" w14:textId="594F7332" w:rsidR="000F1F75" w:rsidRDefault="000F1F75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56751" w:history="1">
            <w:r w:rsidRPr="00FD0608">
              <w:rPr>
                <w:rStyle w:val="Hyperlink"/>
                <w:noProof/>
              </w:rPr>
              <w:t>A.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D0608">
              <w:rPr>
                <w:rStyle w:val="Hyperlink"/>
                <w:noProof/>
              </w:rPr>
              <w:t>Setting up the AM263x MCU EVM and dockstation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84F17" w14:textId="2FF866BC" w:rsidR="000F1F75" w:rsidRDefault="0082654F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29256752" w:history="1">
            <w:r w:rsidR="000F1F75" w:rsidRPr="00FD0608">
              <w:rPr>
                <w:rStyle w:val="Hyperlink"/>
                <w:noProof/>
              </w:rPr>
              <w:t>B.</w:t>
            </w:r>
            <w:r w:rsidR="000F1F75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0F1F75" w:rsidRPr="00FD0608">
              <w:rPr>
                <w:rStyle w:val="Hyperlink"/>
                <w:noProof/>
              </w:rPr>
              <w:t>Changes required to use SPI as communication interface</w:t>
            </w:r>
            <w:r w:rsidR="000F1F75">
              <w:rPr>
                <w:noProof/>
                <w:webHidden/>
              </w:rPr>
              <w:tab/>
            </w:r>
            <w:r w:rsidR="000F1F75">
              <w:rPr>
                <w:noProof/>
                <w:webHidden/>
              </w:rPr>
              <w:fldChar w:fldCharType="begin"/>
            </w:r>
            <w:r w:rsidR="000F1F75">
              <w:rPr>
                <w:noProof/>
                <w:webHidden/>
              </w:rPr>
              <w:instrText xml:space="preserve"> PAGEREF _Toc129256752 \h </w:instrText>
            </w:r>
            <w:r w:rsidR="000F1F75">
              <w:rPr>
                <w:noProof/>
                <w:webHidden/>
              </w:rPr>
            </w:r>
            <w:r w:rsidR="000F1F75">
              <w:rPr>
                <w:noProof/>
                <w:webHidden/>
              </w:rPr>
              <w:fldChar w:fldCharType="separate"/>
            </w:r>
            <w:r w:rsidR="000F1F75">
              <w:rPr>
                <w:noProof/>
                <w:webHidden/>
              </w:rPr>
              <w:t>2</w:t>
            </w:r>
            <w:r w:rsidR="000F1F75">
              <w:rPr>
                <w:noProof/>
                <w:webHidden/>
              </w:rPr>
              <w:fldChar w:fldCharType="end"/>
            </w:r>
          </w:hyperlink>
        </w:p>
        <w:p w14:paraId="54EF0E1B" w14:textId="63DFC315" w:rsidR="000F1F75" w:rsidRDefault="0082654F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29256753" w:history="1">
            <w:r w:rsidR="000F1F75" w:rsidRPr="00FD0608">
              <w:rPr>
                <w:rStyle w:val="Hyperlink"/>
                <w:noProof/>
              </w:rPr>
              <w:t>C.</w:t>
            </w:r>
            <w:r w:rsidR="000F1F75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0F1F75" w:rsidRPr="00FD0608">
              <w:rPr>
                <w:rStyle w:val="Hyperlink"/>
                <w:noProof/>
              </w:rPr>
              <w:t>Importing the project into CCS studio</w:t>
            </w:r>
            <w:r w:rsidR="000F1F75">
              <w:rPr>
                <w:noProof/>
                <w:webHidden/>
              </w:rPr>
              <w:tab/>
            </w:r>
            <w:r w:rsidR="000F1F75">
              <w:rPr>
                <w:noProof/>
                <w:webHidden/>
              </w:rPr>
              <w:fldChar w:fldCharType="begin"/>
            </w:r>
            <w:r w:rsidR="000F1F75">
              <w:rPr>
                <w:noProof/>
                <w:webHidden/>
              </w:rPr>
              <w:instrText xml:space="preserve"> PAGEREF _Toc129256753 \h </w:instrText>
            </w:r>
            <w:r w:rsidR="000F1F75">
              <w:rPr>
                <w:noProof/>
                <w:webHidden/>
              </w:rPr>
            </w:r>
            <w:r w:rsidR="000F1F75">
              <w:rPr>
                <w:noProof/>
                <w:webHidden/>
              </w:rPr>
              <w:fldChar w:fldCharType="separate"/>
            </w:r>
            <w:r w:rsidR="000F1F75">
              <w:rPr>
                <w:noProof/>
                <w:webHidden/>
              </w:rPr>
              <w:t>3</w:t>
            </w:r>
            <w:r w:rsidR="000F1F75">
              <w:rPr>
                <w:noProof/>
                <w:webHidden/>
              </w:rPr>
              <w:fldChar w:fldCharType="end"/>
            </w:r>
          </w:hyperlink>
        </w:p>
        <w:p w14:paraId="09C407D5" w14:textId="1A4BD6C5" w:rsidR="000F1F75" w:rsidRDefault="000F1F75">
          <w:r>
            <w:rPr>
              <w:b/>
              <w:bCs/>
              <w:noProof/>
            </w:rPr>
            <w:fldChar w:fldCharType="end"/>
          </w:r>
        </w:p>
      </w:sdtContent>
    </w:sdt>
    <w:p w14:paraId="2FC0FD05" w14:textId="19B77146" w:rsidR="008018D0" w:rsidRPr="005C34F5" w:rsidRDefault="008018D0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2D8156B5" w14:textId="55E83425" w:rsidR="008018D0" w:rsidRPr="005C34F5" w:rsidRDefault="008018D0" w:rsidP="00973547">
      <w:pPr>
        <w:jc w:val="center"/>
        <w:rPr>
          <w:rFonts w:cs="Arial"/>
          <w:b/>
          <w:snapToGrid w:val="0"/>
          <w:color w:val="FF0000"/>
          <w:sz w:val="28"/>
          <w:szCs w:val="28"/>
        </w:rPr>
      </w:pPr>
    </w:p>
    <w:p w14:paraId="1C24E7DB" w14:textId="77777777" w:rsidR="00346B19" w:rsidRDefault="00346B19" w:rsidP="00346B19">
      <w:pPr>
        <w:pStyle w:val="Heading2"/>
      </w:pPr>
      <w:bookmarkStart w:id="1" w:name="_Toc129256751"/>
      <w:r>
        <w:t xml:space="preserve">Setting up the </w:t>
      </w:r>
      <w:hyperlink r:id="rId12" w:history="1">
        <w:r w:rsidRPr="0017008E">
          <w:rPr>
            <w:rStyle w:val="Hyperlink"/>
          </w:rPr>
          <w:t>AM263x MCU EVM</w:t>
        </w:r>
      </w:hyperlink>
      <w:r>
        <w:t xml:space="preserve"> and </w:t>
      </w:r>
      <w:hyperlink r:id="rId13" w:history="1">
        <w:proofErr w:type="spellStart"/>
        <w:r w:rsidRPr="0017008E">
          <w:rPr>
            <w:rStyle w:val="Hyperlink"/>
          </w:rPr>
          <w:t>dockstation</w:t>
        </w:r>
        <w:bookmarkEnd w:id="1"/>
        <w:proofErr w:type="spellEnd"/>
      </w:hyperlink>
    </w:p>
    <w:p w14:paraId="4EDF8C35" w14:textId="77777777" w:rsidR="00346B19" w:rsidRDefault="00346B19" w:rsidP="00346B19"/>
    <w:p w14:paraId="6C730C46" w14:textId="545A36ED" w:rsidR="00745266" w:rsidRDefault="00745266" w:rsidP="00745266">
      <w:bookmarkStart w:id="2" w:name="_Toc129256752"/>
      <w:r>
        <w:t xml:space="preserve">                   Download and install the SDK, </w:t>
      </w:r>
      <w:hyperlink r:id="rId14" w:history="1">
        <w:r w:rsidRPr="00BC7091">
          <w:rPr>
            <w:rStyle w:val="Hyperlink"/>
          </w:rPr>
          <w:t>CCS studio 12.0.0</w:t>
        </w:r>
      </w:hyperlink>
      <w:r>
        <w:t xml:space="preserve">, </w:t>
      </w:r>
      <w:proofErr w:type="spellStart"/>
      <w:r>
        <w:t>sysconfig</w:t>
      </w:r>
      <w:proofErr w:type="spellEnd"/>
      <w:r>
        <w:t xml:space="preserve">, compiler and other          documentation from the link </w:t>
      </w:r>
      <w:hyperlink r:id="rId15" w:history="1">
        <w:r>
          <w:rPr>
            <w:rStyle w:val="Hyperlink"/>
          </w:rPr>
          <w:t>MCU-PLUS-SDK-AM263X Software development kit (SDK) | TI.com</w:t>
        </w:r>
      </w:hyperlink>
    </w:p>
    <w:p w14:paraId="14AABBE1" w14:textId="77777777" w:rsidR="00745266" w:rsidRDefault="00745266" w:rsidP="00745266">
      <w:pPr>
        <w:pStyle w:val="Heading2"/>
        <w:numPr>
          <w:ilvl w:val="0"/>
          <w:numId w:val="0"/>
        </w:numPr>
        <w:ind w:left="850"/>
      </w:pPr>
      <w:r w:rsidRPr="00BC7091">
        <w:rPr>
          <w:noProof/>
        </w:rPr>
        <w:drawing>
          <wp:inline distT="0" distB="0" distL="0" distR="0" wp14:anchorId="2B8DAF08" wp14:editId="75808D76">
            <wp:extent cx="4997450" cy="23129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6493" cy="23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6500" w14:textId="77777777" w:rsidR="00745266" w:rsidRPr="00BC7091" w:rsidRDefault="00745266" w:rsidP="00745266"/>
    <w:p w14:paraId="04B197BD" w14:textId="77777777" w:rsidR="00346B19" w:rsidRDefault="00346B19" w:rsidP="00346B19">
      <w:pPr>
        <w:pStyle w:val="Heading2"/>
      </w:pPr>
      <w:r>
        <w:t>Changes required to use SPI as communication interface</w:t>
      </w:r>
      <w:bookmarkEnd w:id="2"/>
    </w:p>
    <w:p w14:paraId="2C16D7EC" w14:textId="013C612B" w:rsidR="00346B19" w:rsidRDefault="00346B19" w:rsidP="00346B19"/>
    <w:p w14:paraId="6A70DE4F" w14:textId="77D97C49" w:rsidR="00111E22" w:rsidRDefault="00CF2D4D" w:rsidP="00111E22">
      <w:pPr>
        <w:pStyle w:val="ListParagraph"/>
        <w:numPr>
          <w:ilvl w:val="0"/>
          <w:numId w:val="41"/>
        </w:numPr>
      </w:pPr>
      <w:r>
        <w:t xml:space="preserve">Refer the </w:t>
      </w:r>
      <w:hyperlink r:id="rId17" w:history="1">
        <w:r w:rsidRPr="00F93CB6">
          <w:rPr>
            <w:rStyle w:val="Hyperlink"/>
          </w:rPr>
          <w:t>BQ79600 user manual</w:t>
        </w:r>
      </w:hyperlink>
      <w:r>
        <w:t xml:space="preserve"> to learn more about the jumper settings and other configuration changes required to use SPI communicatio</w:t>
      </w:r>
      <w:r w:rsidR="0057696D">
        <w:t>n</w:t>
      </w:r>
      <w:r w:rsidR="00EB4FED">
        <w:t>.</w:t>
      </w:r>
    </w:p>
    <w:p w14:paraId="03663D4C" w14:textId="322055FE" w:rsidR="00346B19" w:rsidRDefault="00111E22" w:rsidP="00346B19">
      <w:pPr>
        <w:pStyle w:val="ListParagraph"/>
        <w:numPr>
          <w:ilvl w:val="0"/>
          <w:numId w:val="41"/>
        </w:numPr>
        <w:spacing w:after="160" w:line="259" w:lineRule="auto"/>
      </w:pPr>
      <w:r>
        <w:t xml:space="preserve">BQ79600 by default comes with jumper settings for UART. </w:t>
      </w:r>
      <w:r w:rsidR="00346B19">
        <w:t>If SPI communication will be used to communicate to host</w:t>
      </w:r>
      <w:r>
        <w:t xml:space="preserve"> </w:t>
      </w:r>
      <w:r w:rsidR="00950D4D" w:rsidRPr="00CF2D4D">
        <w:rPr>
          <w:b/>
        </w:rPr>
        <w:t>(Current</w:t>
      </w:r>
      <w:r>
        <w:rPr>
          <w:b/>
        </w:rPr>
        <w:t xml:space="preserve"> version of</w:t>
      </w:r>
      <w:r w:rsidR="00950D4D" w:rsidRPr="00CF2D4D">
        <w:rPr>
          <w:b/>
        </w:rPr>
        <w:t xml:space="preserve"> sample code only supports </w:t>
      </w:r>
      <w:proofErr w:type="gramStart"/>
      <w:r w:rsidR="00950D4D" w:rsidRPr="00CF2D4D">
        <w:rPr>
          <w:b/>
        </w:rPr>
        <w:t>SPI )</w:t>
      </w:r>
      <w:proofErr w:type="gramEnd"/>
      <w:r w:rsidR="00346B19">
        <w:t>, place R8 and R10 0-Ω resistors, and remove R7 and R9 resistors on BQ79600EVM.</w:t>
      </w:r>
    </w:p>
    <w:p w14:paraId="044A47CF" w14:textId="0A42E2B4" w:rsidR="00346B19" w:rsidRDefault="00584D5A" w:rsidP="00CF2D4D">
      <w:pPr>
        <w:pStyle w:val="ListParagraph"/>
        <w:numPr>
          <w:ilvl w:val="0"/>
          <w:numId w:val="41"/>
        </w:numPr>
        <w:spacing w:after="160" w:line="259" w:lineRule="auto"/>
      </w:pPr>
      <w:r>
        <w:t xml:space="preserve">If you want to skip the resistor swapping in the above step, connect pin 69 </w:t>
      </w:r>
      <w:proofErr w:type="gramStart"/>
      <w:r>
        <w:t>from  ‘</w:t>
      </w:r>
      <w:proofErr w:type="gramEnd"/>
      <w:r>
        <w:t>TMDSHSECDOC’ to pin ‘7’</w:t>
      </w:r>
      <w:r w:rsidR="00C454B6">
        <w:t xml:space="preserve"> ( MOSI )</w:t>
      </w:r>
      <w:r>
        <w:t xml:space="preserve"> on J4 of BQ79600,  similarly connect pin </w:t>
      </w:r>
      <w:r w:rsidR="00C454B6">
        <w:t>67</w:t>
      </w:r>
      <w:r>
        <w:t xml:space="preserve"> from  ‘TMDSHSECDOC’ to pin ‘</w:t>
      </w:r>
      <w:r w:rsidR="00C454B6">
        <w:t>8</w:t>
      </w:r>
      <w:r>
        <w:t>’</w:t>
      </w:r>
      <w:r w:rsidR="00C454B6">
        <w:t xml:space="preserve"> ( MISO )</w:t>
      </w:r>
      <w:r>
        <w:t xml:space="preserve"> on J4 of BQ79600</w:t>
      </w:r>
      <w:r w:rsidR="00C454B6">
        <w:t>.</w:t>
      </w:r>
    </w:p>
    <w:p w14:paraId="5D5A2B3B" w14:textId="28EED8CF" w:rsidR="00A64EC3" w:rsidRDefault="00A64EC3" w:rsidP="00346B19">
      <w:pPr>
        <w:pStyle w:val="ListParagraph"/>
        <w:numPr>
          <w:ilvl w:val="0"/>
          <w:numId w:val="41"/>
        </w:numPr>
        <w:spacing w:after="160" w:line="259" w:lineRule="auto"/>
      </w:pPr>
      <w:r>
        <w:t>Set the J1 and J3 to 12V and apply 12V supply to BQ79600.</w:t>
      </w:r>
    </w:p>
    <w:p w14:paraId="6E00547D" w14:textId="4F38F348" w:rsidR="00A64EC3" w:rsidRDefault="00A64EC3" w:rsidP="00346B19">
      <w:pPr>
        <w:pStyle w:val="ListParagraph"/>
        <w:numPr>
          <w:ilvl w:val="0"/>
          <w:numId w:val="41"/>
        </w:numPr>
        <w:spacing w:after="160" w:line="259" w:lineRule="auto"/>
      </w:pPr>
      <w:r>
        <w:t xml:space="preserve">Apply 34 V power supply to BQ79616 EVM, refer </w:t>
      </w:r>
      <w:hyperlink r:id="rId18" w:history="1">
        <w:r w:rsidRPr="00A64EC3">
          <w:rPr>
            <w:rStyle w:val="Hyperlink"/>
          </w:rPr>
          <w:t>user guide</w:t>
        </w:r>
      </w:hyperlink>
      <w:r>
        <w:t xml:space="preserve"> for more details.</w:t>
      </w:r>
    </w:p>
    <w:p w14:paraId="30B17058" w14:textId="18582C44" w:rsidR="00346B19" w:rsidRDefault="00346B19" w:rsidP="00346B19">
      <w:pPr>
        <w:pStyle w:val="ListParagraph"/>
        <w:numPr>
          <w:ilvl w:val="0"/>
          <w:numId w:val="41"/>
        </w:numPr>
        <w:spacing w:after="160" w:line="259" w:lineRule="auto"/>
      </w:pPr>
      <w:r>
        <w:t xml:space="preserve">Use 1 pin MTE cable to connect the below pins between BQ79600 EVM and TMDSHSECDOC </w:t>
      </w:r>
      <w:proofErr w:type="spellStart"/>
      <w:r>
        <w:t>dockstation</w:t>
      </w:r>
      <w:proofErr w:type="spellEnd"/>
      <w:r>
        <w:t>.</w:t>
      </w:r>
    </w:p>
    <w:p w14:paraId="001CDC68" w14:textId="77777777" w:rsidR="00831891" w:rsidRDefault="00831891" w:rsidP="00831891">
      <w:pPr>
        <w:pStyle w:val="ListParagraph"/>
        <w:spacing w:after="160" w:line="259" w:lineRule="auto"/>
      </w:pPr>
    </w:p>
    <w:p w14:paraId="09A6FB4E" w14:textId="3A8E4C96" w:rsidR="00831891" w:rsidRDefault="00831891" w:rsidP="00831891">
      <w:pPr>
        <w:pStyle w:val="ListParagraph"/>
        <w:spacing w:after="160" w:line="259" w:lineRule="auto"/>
      </w:pPr>
      <w:r w:rsidRPr="00831891">
        <w:rPr>
          <w:b/>
        </w:rPr>
        <w:t>Table:</w:t>
      </w:r>
      <w:r>
        <w:t xml:space="preserve"> Connections between BQ79600 EVM and AM263x dock station pinout</w:t>
      </w:r>
    </w:p>
    <w:tbl>
      <w:tblPr>
        <w:tblStyle w:val="TableGrid"/>
        <w:tblpPr w:leftFromText="180" w:rightFromText="180" w:vertAnchor="text" w:horzAnchor="margin" w:tblpXSpec="center" w:tblpY="90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881"/>
      </w:tblGrid>
      <w:tr w:rsidR="00346B19" w14:paraId="23425CBD" w14:textId="77777777" w:rsidTr="007B146C">
        <w:tc>
          <w:tcPr>
            <w:tcW w:w="2337" w:type="dxa"/>
          </w:tcPr>
          <w:p w14:paraId="222FB6E3" w14:textId="77777777" w:rsidR="00346B19" w:rsidRPr="00A207D1" w:rsidRDefault="00346B19" w:rsidP="007B146C">
            <w:pPr>
              <w:rPr>
                <w:highlight w:val="lightGray"/>
              </w:rPr>
            </w:pPr>
            <w:r w:rsidRPr="00A207D1">
              <w:rPr>
                <w:highlight w:val="lightGray"/>
              </w:rPr>
              <w:t>Interface</w:t>
            </w:r>
          </w:p>
        </w:tc>
        <w:tc>
          <w:tcPr>
            <w:tcW w:w="2337" w:type="dxa"/>
          </w:tcPr>
          <w:p w14:paraId="1B87F0EB" w14:textId="77777777" w:rsidR="00346B19" w:rsidRPr="00A207D1" w:rsidRDefault="00346B19" w:rsidP="007B146C">
            <w:pPr>
              <w:rPr>
                <w:highlight w:val="lightGray"/>
              </w:rPr>
            </w:pPr>
            <w:r w:rsidRPr="00A207D1">
              <w:rPr>
                <w:highlight w:val="lightGray"/>
              </w:rPr>
              <w:t>Pin on BQ79600 EVM</w:t>
            </w:r>
          </w:p>
        </w:tc>
        <w:tc>
          <w:tcPr>
            <w:tcW w:w="2881" w:type="dxa"/>
          </w:tcPr>
          <w:p w14:paraId="493221AA" w14:textId="72EAA781" w:rsidR="00346B19" w:rsidRPr="00A207D1" w:rsidRDefault="00346B19" w:rsidP="007B146C">
            <w:pPr>
              <w:rPr>
                <w:highlight w:val="lightGray"/>
              </w:rPr>
            </w:pPr>
            <w:r w:rsidRPr="00A207D1">
              <w:rPr>
                <w:highlight w:val="lightGray"/>
              </w:rPr>
              <w:t>Pin on TMDSH</w:t>
            </w:r>
            <w:r w:rsidR="002C2436">
              <w:rPr>
                <w:highlight w:val="lightGray"/>
              </w:rPr>
              <w:t>E</w:t>
            </w:r>
            <w:r w:rsidRPr="00A207D1">
              <w:rPr>
                <w:highlight w:val="lightGray"/>
              </w:rPr>
              <w:t>SECDOC</w:t>
            </w:r>
          </w:p>
        </w:tc>
      </w:tr>
      <w:tr w:rsidR="00346B19" w14:paraId="014DF464" w14:textId="77777777" w:rsidTr="007B146C">
        <w:tc>
          <w:tcPr>
            <w:tcW w:w="2337" w:type="dxa"/>
          </w:tcPr>
          <w:p w14:paraId="43EC7A4E" w14:textId="77777777" w:rsidR="00346B19" w:rsidRDefault="00346B19" w:rsidP="007B146C">
            <w:r>
              <w:t>MOSI</w:t>
            </w:r>
          </w:p>
        </w:tc>
        <w:tc>
          <w:tcPr>
            <w:tcW w:w="2337" w:type="dxa"/>
          </w:tcPr>
          <w:p w14:paraId="621CCC4A" w14:textId="77777777" w:rsidR="00346B19" w:rsidRDefault="00346B19" w:rsidP="007B146C">
            <w:r>
              <w:t>MISO pin</w:t>
            </w:r>
          </w:p>
        </w:tc>
        <w:tc>
          <w:tcPr>
            <w:tcW w:w="2881" w:type="dxa"/>
          </w:tcPr>
          <w:p w14:paraId="05D61771" w14:textId="77777777" w:rsidR="00346B19" w:rsidRDefault="00346B19" w:rsidP="007B146C">
            <w:r>
              <w:t>67</w:t>
            </w:r>
          </w:p>
        </w:tc>
      </w:tr>
      <w:tr w:rsidR="00346B19" w14:paraId="0774340C" w14:textId="77777777" w:rsidTr="007B146C">
        <w:tc>
          <w:tcPr>
            <w:tcW w:w="2337" w:type="dxa"/>
          </w:tcPr>
          <w:p w14:paraId="26A5457F" w14:textId="77777777" w:rsidR="00346B19" w:rsidRDefault="00346B19" w:rsidP="007B146C">
            <w:r>
              <w:t>MISO</w:t>
            </w:r>
          </w:p>
        </w:tc>
        <w:tc>
          <w:tcPr>
            <w:tcW w:w="2337" w:type="dxa"/>
          </w:tcPr>
          <w:p w14:paraId="2D67D036" w14:textId="77777777" w:rsidR="00346B19" w:rsidRDefault="00346B19" w:rsidP="007B146C">
            <w:r>
              <w:t>MOSI pin</w:t>
            </w:r>
          </w:p>
        </w:tc>
        <w:tc>
          <w:tcPr>
            <w:tcW w:w="2881" w:type="dxa"/>
          </w:tcPr>
          <w:p w14:paraId="02AB7A01" w14:textId="77777777" w:rsidR="00346B19" w:rsidRDefault="00346B19" w:rsidP="007B146C">
            <w:r>
              <w:t>69</w:t>
            </w:r>
          </w:p>
        </w:tc>
      </w:tr>
      <w:tr w:rsidR="00346B19" w14:paraId="08A44451" w14:textId="77777777" w:rsidTr="007B146C">
        <w:tc>
          <w:tcPr>
            <w:tcW w:w="2337" w:type="dxa"/>
          </w:tcPr>
          <w:p w14:paraId="0FFD6A9F" w14:textId="77777777" w:rsidR="00346B19" w:rsidRDefault="00346B19" w:rsidP="007B146C">
            <w:r>
              <w:t>SCLK</w:t>
            </w:r>
          </w:p>
        </w:tc>
        <w:tc>
          <w:tcPr>
            <w:tcW w:w="2337" w:type="dxa"/>
          </w:tcPr>
          <w:p w14:paraId="07F015B5" w14:textId="77777777" w:rsidR="00346B19" w:rsidRDefault="00346B19" w:rsidP="007B146C">
            <w:r>
              <w:t>SCLK pin</w:t>
            </w:r>
          </w:p>
        </w:tc>
        <w:tc>
          <w:tcPr>
            <w:tcW w:w="2881" w:type="dxa"/>
          </w:tcPr>
          <w:p w14:paraId="207D7954" w14:textId="77777777" w:rsidR="00346B19" w:rsidRDefault="00346B19" w:rsidP="007B146C">
            <w:r>
              <w:t>71</w:t>
            </w:r>
          </w:p>
        </w:tc>
      </w:tr>
      <w:tr w:rsidR="00346B19" w14:paraId="491FA957" w14:textId="77777777" w:rsidTr="007B146C">
        <w:tc>
          <w:tcPr>
            <w:tcW w:w="2337" w:type="dxa"/>
          </w:tcPr>
          <w:p w14:paraId="20DD7EC4" w14:textId="77777777" w:rsidR="00346B19" w:rsidRDefault="00346B19" w:rsidP="007B146C">
            <w:r>
              <w:t>SCS</w:t>
            </w:r>
          </w:p>
        </w:tc>
        <w:tc>
          <w:tcPr>
            <w:tcW w:w="2337" w:type="dxa"/>
          </w:tcPr>
          <w:p w14:paraId="6C54E68A" w14:textId="77777777" w:rsidR="00346B19" w:rsidRDefault="00346B19" w:rsidP="007B146C">
            <w:r>
              <w:t>SCS pin</w:t>
            </w:r>
          </w:p>
        </w:tc>
        <w:tc>
          <w:tcPr>
            <w:tcW w:w="2881" w:type="dxa"/>
          </w:tcPr>
          <w:p w14:paraId="101D24F6" w14:textId="77777777" w:rsidR="00346B19" w:rsidRDefault="00346B19" w:rsidP="007B146C">
            <w:r>
              <w:t>73</w:t>
            </w:r>
          </w:p>
        </w:tc>
      </w:tr>
      <w:tr w:rsidR="00346B19" w14:paraId="632F452E" w14:textId="77777777" w:rsidTr="007B146C">
        <w:tc>
          <w:tcPr>
            <w:tcW w:w="2337" w:type="dxa"/>
          </w:tcPr>
          <w:p w14:paraId="5EB03C61" w14:textId="77777777" w:rsidR="00346B19" w:rsidRDefault="00346B19" w:rsidP="007B146C">
            <w:r>
              <w:t>SPIRDY</w:t>
            </w:r>
          </w:p>
        </w:tc>
        <w:tc>
          <w:tcPr>
            <w:tcW w:w="2337" w:type="dxa"/>
          </w:tcPr>
          <w:p w14:paraId="2A0943E9" w14:textId="77777777" w:rsidR="00346B19" w:rsidRDefault="00346B19" w:rsidP="007B146C">
            <w:r>
              <w:t xml:space="preserve">SPIRDY pin </w:t>
            </w:r>
          </w:p>
        </w:tc>
        <w:tc>
          <w:tcPr>
            <w:tcW w:w="2881" w:type="dxa"/>
          </w:tcPr>
          <w:p w14:paraId="407EFFFC" w14:textId="77777777" w:rsidR="00346B19" w:rsidRDefault="00346B19" w:rsidP="007B146C">
            <w:r>
              <w:t>85</w:t>
            </w:r>
          </w:p>
        </w:tc>
      </w:tr>
      <w:tr w:rsidR="00346B19" w14:paraId="4AE58C23" w14:textId="77777777" w:rsidTr="007B146C">
        <w:tc>
          <w:tcPr>
            <w:tcW w:w="2337" w:type="dxa"/>
          </w:tcPr>
          <w:p w14:paraId="277DDF5D" w14:textId="77777777" w:rsidR="00346B19" w:rsidRDefault="00346B19" w:rsidP="007B146C">
            <w:r>
              <w:t>3.3 V</w:t>
            </w:r>
          </w:p>
        </w:tc>
        <w:tc>
          <w:tcPr>
            <w:tcW w:w="2337" w:type="dxa"/>
          </w:tcPr>
          <w:p w14:paraId="22EEAA9C" w14:textId="77777777" w:rsidR="00346B19" w:rsidRDefault="00346B19" w:rsidP="007B146C">
            <w:r>
              <w:t>3.3 V pin</w:t>
            </w:r>
          </w:p>
        </w:tc>
        <w:tc>
          <w:tcPr>
            <w:tcW w:w="2881" w:type="dxa"/>
          </w:tcPr>
          <w:p w14:paraId="3913E283" w14:textId="77777777" w:rsidR="00346B19" w:rsidRDefault="00346B19" w:rsidP="007B146C">
            <w:r>
              <w:t>3.3 V pin</w:t>
            </w:r>
          </w:p>
        </w:tc>
      </w:tr>
      <w:tr w:rsidR="00346B19" w14:paraId="23BA3DC0" w14:textId="77777777" w:rsidTr="007B146C">
        <w:tc>
          <w:tcPr>
            <w:tcW w:w="2337" w:type="dxa"/>
          </w:tcPr>
          <w:p w14:paraId="633DFEAB" w14:textId="77777777" w:rsidR="00346B19" w:rsidRDefault="00346B19" w:rsidP="007B146C">
            <w:r>
              <w:t>GND</w:t>
            </w:r>
          </w:p>
        </w:tc>
        <w:tc>
          <w:tcPr>
            <w:tcW w:w="2337" w:type="dxa"/>
          </w:tcPr>
          <w:p w14:paraId="5C5FCBCC" w14:textId="77777777" w:rsidR="00346B19" w:rsidRDefault="00346B19" w:rsidP="007B146C">
            <w:r>
              <w:t>GND</w:t>
            </w:r>
          </w:p>
        </w:tc>
        <w:tc>
          <w:tcPr>
            <w:tcW w:w="2881" w:type="dxa"/>
          </w:tcPr>
          <w:p w14:paraId="621A3D9B" w14:textId="77777777" w:rsidR="00346B19" w:rsidRDefault="00346B19" w:rsidP="007B146C">
            <w:r>
              <w:t>GND</w:t>
            </w:r>
          </w:p>
        </w:tc>
      </w:tr>
    </w:tbl>
    <w:p w14:paraId="3ADFAB71" w14:textId="77777777" w:rsidR="00346B19" w:rsidRDefault="00346B19" w:rsidP="00346B19">
      <w:r>
        <w:t xml:space="preserve"> </w:t>
      </w:r>
    </w:p>
    <w:p w14:paraId="31C0ECD6" w14:textId="77777777" w:rsidR="00346B19" w:rsidRDefault="00346B19" w:rsidP="00346B19"/>
    <w:p w14:paraId="514A9EF7" w14:textId="77777777" w:rsidR="00346B19" w:rsidRDefault="00346B19" w:rsidP="00346B19"/>
    <w:p w14:paraId="36C13FAD" w14:textId="77777777" w:rsidR="00346B19" w:rsidRDefault="00346B19" w:rsidP="00346B19"/>
    <w:p w14:paraId="2EB49070" w14:textId="77777777" w:rsidR="00346B19" w:rsidRDefault="00346B19" w:rsidP="00346B19"/>
    <w:p w14:paraId="6015E231" w14:textId="77777777" w:rsidR="00346B19" w:rsidRDefault="00346B19" w:rsidP="00346B19"/>
    <w:p w14:paraId="429352E8" w14:textId="77777777" w:rsidR="00346B19" w:rsidRDefault="00346B19" w:rsidP="00346B19"/>
    <w:p w14:paraId="40BEAE0F" w14:textId="77777777" w:rsidR="00D96BDE" w:rsidRDefault="00D96BDE" w:rsidP="00346B19">
      <w:r>
        <w:t xml:space="preserve">         </w:t>
      </w:r>
    </w:p>
    <w:p w14:paraId="1CD26BE9" w14:textId="1D8FBAC8" w:rsidR="00D96BDE" w:rsidRDefault="00D96BDE" w:rsidP="00346B19"/>
    <w:p w14:paraId="2DFD4567" w14:textId="77777777" w:rsidR="00111E22" w:rsidRDefault="00111E22" w:rsidP="00346B19"/>
    <w:p w14:paraId="547FFAA9" w14:textId="7EB86544" w:rsidR="00E47C72" w:rsidRDefault="007A0C29" w:rsidP="007A0C29">
      <w:pPr>
        <w:pStyle w:val="ListParagraph"/>
        <w:numPr>
          <w:ilvl w:val="0"/>
          <w:numId w:val="41"/>
        </w:numPr>
      </w:pPr>
      <w:r>
        <w:lastRenderedPageBreak/>
        <w:t>Make sure the jumpers on the AM263x control card is matching the settings in the below pic</w:t>
      </w:r>
    </w:p>
    <w:p w14:paraId="0311CD61" w14:textId="685C437A" w:rsidR="007A0C29" w:rsidRDefault="007A0C29" w:rsidP="007A0C29">
      <w:pPr>
        <w:pStyle w:val="ListParagraph"/>
      </w:pPr>
      <w:r w:rsidRPr="007A0C29">
        <w:rPr>
          <w:noProof/>
        </w:rPr>
        <w:drawing>
          <wp:inline distT="0" distB="0" distL="0" distR="0" wp14:anchorId="10823C39" wp14:editId="0F652AE9">
            <wp:extent cx="5943600" cy="4491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EF7" w14:textId="229A65EF" w:rsidR="00111E22" w:rsidRDefault="00111E22" w:rsidP="007A0C29">
      <w:pPr>
        <w:pStyle w:val="ListParagraph"/>
      </w:pPr>
    </w:p>
    <w:p w14:paraId="18455140" w14:textId="55ED5140" w:rsidR="00111E22" w:rsidRPr="00111E22" w:rsidRDefault="00111E22" w:rsidP="007A0C29">
      <w:pPr>
        <w:pStyle w:val="ListParagraph"/>
        <w:rPr>
          <w:b/>
        </w:rPr>
      </w:pPr>
      <w:r w:rsidRPr="00111E22">
        <w:rPr>
          <w:b/>
        </w:rPr>
        <w:t>Jumper settings on AM263x control card</w:t>
      </w:r>
    </w:p>
    <w:p w14:paraId="28E077B5" w14:textId="74360F29" w:rsidR="00346B19" w:rsidRDefault="00D96BDE" w:rsidP="00346B19">
      <w:r>
        <w:lastRenderedPageBreak/>
        <w:t xml:space="preserve">                </w:t>
      </w:r>
      <w:r w:rsidR="00346B19">
        <w:rPr>
          <w:rFonts w:eastAsia="Times New Roman"/>
          <w:noProof/>
        </w:rPr>
        <w:drawing>
          <wp:inline distT="0" distB="0" distL="0" distR="0" wp14:anchorId="6775A661" wp14:editId="3F947A0D">
            <wp:extent cx="4781550" cy="3586162"/>
            <wp:effectExtent l="0" t="0" r="0" b="0"/>
            <wp:docPr id="2" name="Picture 2" descr="IMG_0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13F137-F792-4C66-90CA-CC2BC4DBDD98" descr="IMG_0740.jpg"/>
                    <pic:cNvPicPr>
                      <a:picLocks noChangeAspect="1" noChangeArrowheads="1"/>
                    </pic:cNvPicPr>
                  </pic:nvPicPr>
                  <pic:blipFill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09" cy="359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2409" w14:textId="77777777" w:rsidR="00346B19" w:rsidRDefault="00346B19" w:rsidP="00346B19"/>
    <w:p w14:paraId="43338D55" w14:textId="2BC1E047" w:rsidR="00F620D7" w:rsidRPr="005C34F5" w:rsidRDefault="00F620D7" w:rsidP="008C54BB">
      <w:pPr>
        <w:rPr>
          <w:rFonts w:cs="Arial"/>
        </w:rPr>
      </w:pPr>
    </w:p>
    <w:p w14:paraId="47C5DAEF" w14:textId="0E0310CE" w:rsidR="00F620D7" w:rsidRDefault="001352FE" w:rsidP="001352FE">
      <w:pPr>
        <w:pStyle w:val="Heading2"/>
      </w:pPr>
      <w:r>
        <w:t xml:space="preserve"> </w:t>
      </w:r>
      <w:bookmarkStart w:id="3" w:name="_Toc129256753"/>
      <w:r>
        <w:t>Importing the project into CCS studio</w:t>
      </w:r>
      <w:bookmarkEnd w:id="3"/>
    </w:p>
    <w:p w14:paraId="26A86443" w14:textId="251B2560" w:rsidR="001352FE" w:rsidRDefault="001352FE" w:rsidP="001352FE"/>
    <w:p w14:paraId="1D758ED9" w14:textId="68B6E18E" w:rsidR="001352FE" w:rsidRDefault="001352FE" w:rsidP="001352FE">
      <w:r>
        <w:t>Once all the tools mentioned in the section ‘A’ is installed</w:t>
      </w:r>
      <w:r w:rsidR="008A333F">
        <w:t xml:space="preserve"> and steps in section ‘B’ is complete. </w:t>
      </w:r>
      <w:r>
        <w:t xml:space="preserve"> Open the CCS studio, import the downloaded project for bq79616 </w:t>
      </w:r>
      <w:r w:rsidR="007149D6">
        <w:t>as shown below</w:t>
      </w:r>
    </w:p>
    <w:p w14:paraId="4BBE8DE1" w14:textId="6E4020F3" w:rsidR="007149D6" w:rsidRDefault="007149D6" w:rsidP="001352FE"/>
    <w:p w14:paraId="04918498" w14:textId="77777777" w:rsidR="00686EEC" w:rsidRDefault="00686EEC" w:rsidP="001352FE"/>
    <w:p w14:paraId="3C7A9642" w14:textId="44203634" w:rsidR="007149D6" w:rsidRDefault="007149D6" w:rsidP="001352FE">
      <w:r w:rsidRPr="007149D6">
        <w:rPr>
          <w:noProof/>
        </w:rPr>
        <w:drawing>
          <wp:inline distT="0" distB="0" distL="0" distR="0" wp14:anchorId="03B2E3A1" wp14:editId="6A930099">
            <wp:extent cx="4591050" cy="252753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0765" cy="25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8432" w14:textId="77777777" w:rsidR="008A333F" w:rsidRDefault="008A333F" w:rsidP="008A333F"/>
    <w:p w14:paraId="69C4C8CB" w14:textId="23E2F8D7" w:rsidR="008A333F" w:rsidRPr="008A333F" w:rsidRDefault="008A333F" w:rsidP="008A333F">
      <w:pPr>
        <w:rPr>
          <w:b/>
        </w:rPr>
      </w:pPr>
      <w:r>
        <w:rPr>
          <w:b/>
        </w:rPr>
        <w:t>I</w:t>
      </w:r>
      <w:r w:rsidRPr="008A333F">
        <w:rPr>
          <w:b/>
        </w:rPr>
        <w:t>mport the CCS project</w:t>
      </w:r>
    </w:p>
    <w:p w14:paraId="078A48DB" w14:textId="329DAC2B" w:rsidR="00E41BA2" w:rsidRDefault="00E41BA2" w:rsidP="001352FE"/>
    <w:p w14:paraId="78F00E57" w14:textId="2C6321AF" w:rsidR="00E41BA2" w:rsidRDefault="00E41BA2" w:rsidP="001352FE"/>
    <w:p w14:paraId="720FF6A3" w14:textId="3AD5DA05" w:rsidR="00E41BA2" w:rsidRDefault="00E41BA2" w:rsidP="001352FE">
      <w:r w:rsidRPr="00E41BA2">
        <w:rPr>
          <w:noProof/>
        </w:rPr>
        <w:drawing>
          <wp:inline distT="0" distB="0" distL="0" distR="0" wp14:anchorId="6E87DEBC" wp14:editId="252A271A">
            <wp:extent cx="4591050" cy="24642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6253" cy="24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211" w14:textId="2C36CE42" w:rsidR="00FD66D5" w:rsidRDefault="00FD66D5" w:rsidP="001352FE"/>
    <w:p w14:paraId="4D9389C6" w14:textId="7B3FAB93" w:rsidR="00FD66D5" w:rsidRDefault="00092340" w:rsidP="001352FE">
      <w:pPr>
        <w:rPr>
          <w:b/>
        </w:rPr>
      </w:pPr>
      <w:r w:rsidRPr="00092340">
        <w:rPr>
          <w:b/>
        </w:rPr>
        <w:t>Select the imported project</w:t>
      </w:r>
    </w:p>
    <w:p w14:paraId="54A6318B" w14:textId="77777777" w:rsidR="00092340" w:rsidRPr="00092340" w:rsidRDefault="00092340" w:rsidP="001352FE">
      <w:pPr>
        <w:rPr>
          <w:b/>
        </w:rPr>
      </w:pPr>
    </w:p>
    <w:p w14:paraId="57E87B9F" w14:textId="3DAA580E" w:rsidR="00FD66D5" w:rsidRDefault="00FD66D5" w:rsidP="001352FE">
      <w:r>
        <w:t>Once the project is imported, right click</w:t>
      </w:r>
      <w:r w:rsidR="00BF1B8F">
        <w:t xml:space="preserve"> and select ‘Property’, in the ‘Products’ tab make sure the SDK and </w:t>
      </w:r>
      <w:proofErr w:type="spellStart"/>
      <w:r w:rsidR="00BF1B8F">
        <w:t>SysConfig</w:t>
      </w:r>
      <w:proofErr w:type="spellEnd"/>
      <w:r w:rsidR="00BF1B8F">
        <w:t xml:space="preserve"> versions are matching what you have installed, else select each of them and ‘Edit’ to select the proper version of SDK and </w:t>
      </w:r>
      <w:proofErr w:type="spellStart"/>
      <w:r w:rsidR="00BF1B8F">
        <w:t>SysConfig</w:t>
      </w:r>
      <w:proofErr w:type="spellEnd"/>
      <w:r w:rsidR="00BF1B8F">
        <w:t>.</w:t>
      </w:r>
    </w:p>
    <w:p w14:paraId="559B3ADA" w14:textId="3F2D9400" w:rsidR="00BF1B8F" w:rsidRDefault="00BF1B8F" w:rsidP="001352FE"/>
    <w:p w14:paraId="52939B37" w14:textId="25C730E0" w:rsidR="00BF1B8F" w:rsidRDefault="00BF1B8F" w:rsidP="001352FE">
      <w:r w:rsidRPr="00BF1B8F">
        <w:rPr>
          <w:noProof/>
        </w:rPr>
        <w:drawing>
          <wp:inline distT="0" distB="0" distL="0" distR="0" wp14:anchorId="7E1A05B6" wp14:editId="41FAA67A">
            <wp:extent cx="5594350" cy="339855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8546" cy="34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CD6D" w14:textId="59927F0E" w:rsidR="00686EEC" w:rsidRPr="00092340" w:rsidRDefault="00092340" w:rsidP="001352FE">
      <w:pPr>
        <w:rPr>
          <w:b/>
        </w:rPr>
      </w:pPr>
      <w:r w:rsidRPr="00092340">
        <w:rPr>
          <w:b/>
        </w:rPr>
        <w:t>Properties -&gt; General</w:t>
      </w:r>
    </w:p>
    <w:p w14:paraId="0BF8F93D" w14:textId="77777777" w:rsidR="00686EEC" w:rsidRDefault="00686EEC" w:rsidP="001352FE"/>
    <w:p w14:paraId="2B74903A" w14:textId="77777777" w:rsidR="00686EEC" w:rsidRDefault="00686EEC" w:rsidP="001352FE"/>
    <w:p w14:paraId="3FAD6154" w14:textId="77777777" w:rsidR="00686EEC" w:rsidRDefault="00686EEC" w:rsidP="001352FE"/>
    <w:p w14:paraId="17717C59" w14:textId="77777777" w:rsidR="00686EEC" w:rsidRDefault="00686EEC" w:rsidP="001352FE"/>
    <w:p w14:paraId="065B2F57" w14:textId="77777777" w:rsidR="00686EEC" w:rsidRDefault="00686EEC" w:rsidP="001352FE"/>
    <w:p w14:paraId="2B3F2A2D" w14:textId="5753BE49" w:rsidR="00686EEC" w:rsidRDefault="00686EEC" w:rsidP="001352FE">
      <w:r>
        <w:lastRenderedPageBreak/>
        <w:t>If you want to update the listed items to newer version, press ‘Add’ button. Then in the ‘Select a Product’ popup click on the ‘Preferences’.</w:t>
      </w:r>
    </w:p>
    <w:p w14:paraId="3786C0A1" w14:textId="64211459" w:rsidR="00686EEC" w:rsidRDefault="00686EEC" w:rsidP="001352FE">
      <w:r w:rsidRPr="00686EEC">
        <w:rPr>
          <w:noProof/>
        </w:rPr>
        <w:drawing>
          <wp:inline distT="0" distB="0" distL="0" distR="0" wp14:anchorId="0F16BC25" wp14:editId="763C9EFF">
            <wp:extent cx="5759746" cy="34863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997C" w14:textId="520B0D40" w:rsidR="00092340" w:rsidRDefault="00092340" w:rsidP="001352FE"/>
    <w:p w14:paraId="0D083CF9" w14:textId="517A49CE" w:rsidR="00092340" w:rsidRPr="00A15913" w:rsidRDefault="00092340" w:rsidP="001352FE">
      <w:pPr>
        <w:rPr>
          <w:b/>
        </w:rPr>
      </w:pPr>
      <w:r w:rsidRPr="00A15913">
        <w:rPr>
          <w:b/>
        </w:rPr>
        <w:t xml:space="preserve">Properties-&gt;General -&gt; Products tab -&gt; Add -&gt; </w:t>
      </w:r>
      <w:r w:rsidR="00A15913" w:rsidRPr="00A15913">
        <w:rPr>
          <w:b/>
        </w:rPr>
        <w:t>Preferences</w:t>
      </w:r>
    </w:p>
    <w:p w14:paraId="232B2F4A" w14:textId="66F59B0F" w:rsidR="00686EEC" w:rsidRDefault="00686EEC" w:rsidP="001352FE"/>
    <w:p w14:paraId="774A8283" w14:textId="370542A0" w:rsidR="00686EEC" w:rsidRDefault="00686EEC" w:rsidP="001352FE">
      <w:r>
        <w:t xml:space="preserve">In the ‘Preferences’ window you can see all the software tool versions that are available, you can add new version by clicking </w:t>
      </w:r>
      <w:r w:rsidR="0042758F">
        <w:t>‘Add’.</w:t>
      </w:r>
    </w:p>
    <w:p w14:paraId="7EE81DA9" w14:textId="0F7A1EAF" w:rsidR="0042758F" w:rsidRDefault="0042758F" w:rsidP="001352FE">
      <w:r w:rsidRPr="0042758F">
        <w:rPr>
          <w:noProof/>
        </w:rPr>
        <w:drawing>
          <wp:inline distT="0" distB="0" distL="0" distR="0" wp14:anchorId="5AF7D0CD" wp14:editId="48CD05AE">
            <wp:extent cx="3924300" cy="315727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7640" cy="31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733D" w14:textId="5B6E5041" w:rsidR="00020B9D" w:rsidRDefault="00020B9D" w:rsidP="001352FE"/>
    <w:p w14:paraId="3209C773" w14:textId="1ABC7264" w:rsidR="00A15913" w:rsidRPr="00A15913" w:rsidRDefault="00A15913" w:rsidP="001352FE">
      <w:pPr>
        <w:rPr>
          <w:b/>
        </w:rPr>
      </w:pPr>
      <w:r w:rsidRPr="00A15913">
        <w:rPr>
          <w:b/>
        </w:rPr>
        <w:t>Preferences</w:t>
      </w:r>
    </w:p>
    <w:p w14:paraId="7B5B4A54" w14:textId="783F82D5" w:rsidR="006B577B" w:rsidRDefault="006B577B" w:rsidP="001352FE"/>
    <w:p w14:paraId="378B0B35" w14:textId="6C39C465" w:rsidR="006B577B" w:rsidRDefault="006B577B" w:rsidP="001352FE"/>
    <w:p w14:paraId="7F305637" w14:textId="28EB1FE8" w:rsidR="006B577B" w:rsidRDefault="006B577B" w:rsidP="001352FE">
      <w:r>
        <w:t xml:space="preserve">To update the number </w:t>
      </w:r>
      <w:r w:rsidR="00020B9D">
        <w:t>of stack devices used, please update the value in bq796xx.h as shown below. ‘TOTALBOARDS’ indicates the count including the bridge device BQ79600.</w:t>
      </w:r>
    </w:p>
    <w:p w14:paraId="15F00602" w14:textId="342336E5" w:rsidR="00020B9D" w:rsidRDefault="00020B9D" w:rsidP="001352FE"/>
    <w:p w14:paraId="45FDC390" w14:textId="7D8F6B49" w:rsidR="00020B9D" w:rsidRPr="001352FE" w:rsidRDefault="00020B9D" w:rsidP="001352FE">
      <w:r w:rsidRPr="00020B9D">
        <w:rPr>
          <w:noProof/>
        </w:rPr>
        <w:drawing>
          <wp:inline distT="0" distB="0" distL="0" distR="0" wp14:anchorId="0213CEC0" wp14:editId="2A947CA4">
            <wp:extent cx="5943600" cy="3697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8696" w14:textId="5F33D9DA" w:rsidR="00F620D7" w:rsidRDefault="00F620D7" w:rsidP="008C54BB">
      <w:pPr>
        <w:rPr>
          <w:rFonts w:cs="Arial"/>
        </w:rPr>
      </w:pPr>
    </w:p>
    <w:p w14:paraId="6339607A" w14:textId="65D42846" w:rsidR="00020B9D" w:rsidRPr="00A15913" w:rsidRDefault="00A15913" w:rsidP="008C54BB">
      <w:pPr>
        <w:rPr>
          <w:rFonts w:cs="Arial"/>
          <w:b/>
        </w:rPr>
      </w:pPr>
      <w:r>
        <w:rPr>
          <w:rFonts w:cs="Arial"/>
          <w:b/>
        </w:rPr>
        <w:t>b</w:t>
      </w:r>
      <w:r w:rsidRPr="00A15913">
        <w:rPr>
          <w:rFonts w:cs="Arial"/>
          <w:b/>
        </w:rPr>
        <w:t>q796XX.h</w:t>
      </w:r>
    </w:p>
    <w:p w14:paraId="7AB37589" w14:textId="51B0F737" w:rsidR="00020B9D" w:rsidRDefault="00020B9D" w:rsidP="008C54BB">
      <w:pPr>
        <w:rPr>
          <w:rFonts w:cs="Arial"/>
        </w:rPr>
      </w:pPr>
    </w:p>
    <w:p w14:paraId="0D08C8EF" w14:textId="25112509" w:rsidR="00020B9D" w:rsidRDefault="00020B9D" w:rsidP="008C54BB">
      <w:pPr>
        <w:rPr>
          <w:rFonts w:cs="Arial"/>
        </w:rPr>
      </w:pPr>
    </w:p>
    <w:p w14:paraId="1DC68431" w14:textId="63CA0EEF" w:rsidR="00020B9D" w:rsidRDefault="00020B9D" w:rsidP="008C54BB">
      <w:pPr>
        <w:rPr>
          <w:rFonts w:cs="Arial"/>
        </w:rPr>
      </w:pPr>
    </w:p>
    <w:p w14:paraId="59ABDD6F" w14:textId="315AD9C5" w:rsidR="00020B9D" w:rsidRDefault="00020B9D" w:rsidP="008C54BB">
      <w:pPr>
        <w:rPr>
          <w:rFonts w:cs="Arial"/>
        </w:rPr>
      </w:pPr>
    </w:p>
    <w:p w14:paraId="05612A5E" w14:textId="7BA31CC8" w:rsidR="00020B9D" w:rsidRDefault="00020B9D" w:rsidP="008C54BB">
      <w:pPr>
        <w:rPr>
          <w:rFonts w:cs="Arial"/>
        </w:rPr>
      </w:pPr>
    </w:p>
    <w:p w14:paraId="3B940D2F" w14:textId="39CA8689" w:rsidR="00020B9D" w:rsidRDefault="00020B9D" w:rsidP="008C54BB">
      <w:pPr>
        <w:rPr>
          <w:rFonts w:cs="Arial"/>
        </w:rPr>
      </w:pPr>
    </w:p>
    <w:p w14:paraId="29981408" w14:textId="4A453DB7" w:rsidR="00020B9D" w:rsidRDefault="00020B9D" w:rsidP="008C54BB">
      <w:pPr>
        <w:rPr>
          <w:rFonts w:cs="Arial"/>
        </w:rPr>
      </w:pPr>
    </w:p>
    <w:p w14:paraId="5D5D61E8" w14:textId="6281E59C" w:rsidR="00020B9D" w:rsidRDefault="00020B9D" w:rsidP="008C54BB">
      <w:pPr>
        <w:rPr>
          <w:rFonts w:cs="Arial"/>
        </w:rPr>
      </w:pPr>
    </w:p>
    <w:p w14:paraId="2C5273D4" w14:textId="723263E7" w:rsidR="00020B9D" w:rsidRDefault="00020B9D" w:rsidP="008C54BB">
      <w:pPr>
        <w:rPr>
          <w:rFonts w:cs="Arial"/>
        </w:rPr>
      </w:pPr>
    </w:p>
    <w:p w14:paraId="122F9799" w14:textId="46D773AA" w:rsidR="00020B9D" w:rsidRDefault="00020B9D" w:rsidP="008C54BB">
      <w:pPr>
        <w:rPr>
          <w:rFonts w:cs="Arial"/>
        </w:rPr>
      </w:pPr>
    </w:p>
    <w:p w14:paraId="527D2B9B" w14:textId="26FEB3E6" w:rsidR="00020B9D" w:rsidRDefault="00020B9D" w:rsidP="008C54BB">
      <w:pPr>
        <w:rPr>
          <w:rFonts w:cs="Arial"/>
        </w:rPr>
      </w:pPr>
    </w:p>
    <w:p w14:paraId="14484930" w14:textId="342C669E" w:rsidR="00020B9D" w:rsidRDefault="00020B9D" w:rsidP="008C54BB">
      <w:pPr>
        <w:rPr>
          <w:rFonts w:cs="Arial"/>
        </w:rPr>
      </w:pPr>
    </w:p>
    <w:p w14:paraId="26698D5F" w14:textId="3A614469" w:rsidR="00020B9D" w:rsidRDefault="00020B9D" w:rsidP="008C54BB">
      <w:pPr>
        <w:rPr>
          <w:rFonts w:cs="Arial"/>
        </w:rPr>
      </w:pPr>
    </w:p>
    <w:p w14:paraId="408A5440" w14:textId="15CEE881" w:rsidR="00020B9D" w:rsidRDefault="00020B9D" w:rsidP="008C54BB">
      <w:pPr>
        <w:rPr>
          <w:rFonts w:cs="Arial"/>
        </w:rPr>
      </w:pPr>
    </w:p>
    <w:p w14:paraId="3DBA5AC1" w14:textId="3138794D" w:rsidR="00020B9D" w:rsidRDefault="00020B9D" w:rsidP="008C54BB">
      <w:pPr>
        <w:rPr>
          <w:rFonts w:cs="Arial"/>
        </w:rPr>
      </w:pPr>
    </w:p>
    <w:p w14:paraId="5E925AFC" w14:textId="2FB9517C" w:rsidR="00020B9D" w:rsidRDefault="00020B9D" w:rsidP="008C54BB">
      <w:pPr>
        <w:rPr>
          <w:rFonts w:cs="Arial"/>
        </w:rPr>
      </w:pPr>
    </w:p>
    <w:p w14:paraId="7377D703" w14:textId="57808D8B" w:rsidR="00020B9D" w:rsidRDefault="00020B9D" w:rsidP="008C54BB">
      <w:pPr>
        <w:rPr>
          <w:rFonts w:cs="Arial"/>
        </w:rPr>
      </w:pPr>
    </w:p>
    <w:p w14:paraId="79C2E648" w14:textId="450961B9" w:rsidR="00020B9D" w:rsidRDefault="00020B9D" w:rsidP="008C54BB">
      <w:pPr>
        <w:rPr>
          <w:rFonts w:cs="Arial"/>
        </w:rPr>
      </w:pPr>
    </w:p>
    <w:p w14:paraId="13F6E2EE" w14:textId="016C8D72" w:rsidR="00020B9D" w:rsidRDefault="00020B9D" w:rsidP="008C54BB">
      <w:pPr>
        <w:rPr>
          <w:rFonts w:cs="Arial"/>
        </w:rPr>
      </w:pPr>
    </w:p>
    <w:p w14:paraId="3C7AFEBE" w14:textId="558B9EEF" w:rsidR="00020B9D" w:rsidRDefault="00020B9D" w:rsidP="008C54BB">
      <w:pPr>
        <w:rPr>
          <w:rFonts w:cs="Arial"/>
        </w:rPr>
      </w:pPr>
    </w:p>
    <w:p w14:paraId="685D08F2" w14:textId="542D08C0" w:rsidR="00020B9D" w:rsidRDefault="00020B9D" w:rsidP="008C54BB">
      <w:pPr>
        <w:rPr>
          <w:rFonts w:cs="Arial"/>
        </w:rPr>
      </w:pPr>
    </w:p>
    <w:p w14:paraId="5EB5899C" w14:textId="756D1A08" w:rsidR="00020B9D" w:rsidRDefault="00020B9D" w:rsidP="008C54BB">
      <w:pPr>
        <w:rPr>
          <w:rFonts w:cs="Arial"/>
        </w:rPr>
      </w:pPr>
    </w:p>
    <w:p w14:paraId="758CA87A" w14:textId="30284F06" w:rsidR="00020B9D" w:rsidRDefault="00020B9D" w:rsidP="008C54BB">
      <w:pPr>
        <w:rPr>
          <w:rFonts w:cs="Arial"/>
        </w:rPr>
      </w:pPr>
    </w:p>
    <w:p w14:paraId="156C7904" w14:textId="77777777" w:rsidR="00020B9D" w:rsidRPr="005C34F5" w:rsidRDefault="00020B9D" w:rsidP="008C54BB">
      <w:pPr>
        <w:rPr>
          <w:rFonts w:cs="Arial"/>
        </w:rPr>
      </w:pPr>
    </w:p>
    <w:p w14:paraId="01237F87" w14:textId="48F4635F" w:rsidR="00F620D7" w:rsidRDefault="00E41BA2" w:rsidP="008C54BB">
      <w:pPr>
        <w:rPr>
          <w:rFonts w:cs="Arial"/>
        </w:rPr>
      </w:pPr>
      <w:r>
        <w:rPr>
          <w:rFonts w:cs="Arial"/>
        </w:rPr>
        <w:t xml:space="preserve">Once the project is imported, click on ‘Debug’ </w:t>
      </w:r>
      <w:proofErr w:type="gramStart"/>
      <w:r>
        <w:rPr>
          <w:rFonts w:cs="Arial"/>
        </w:rPr>
        <w:t>( F</w:t>
      </w:r>
      <w:proofErr w:type="gramEnd"/>
      <w:r>
        <w:rPr>
          <w:rFonts w:cs="Arial"/>
        </w:rPr>
        <w:t>11 ) to compile and run the code</w:t>
      </w:r>
      <w:r w:rsidR="002E1FB6">
        <w:rPr>
          <w:rFonts w:cs="Arial"/>
        </w:rPr>
        <w:t>.</w:t>
      </w:r>
    </w:p>
    <w:p w14:paraId="1A9B5D46" w14:textId="5555FD80" w:rsidR="00E41BA2" w:rsidRDefault="00E41BA2" w:rsidP="008C54BB">
      <w:pPr>
        <w:rPr>
          <w:rFonts w:cs="Arial"/>
        </w:rPr>
      </w:pPr>
    </w:p>
    <w:p w14:paraId="5EEB04BE" w14:textId="7921E6C7" w:rsidR="00E41BA2" w:rsidRDefault="00E41BA2" w:rsidP="008C54BB">
      <w:pPr>
        <w:rPr>
          <w:rFonts w:cs="Arial"/>
        </w:rPr>
      </w:pPr>
    </w:p>
    <w:p w14:paraId="58573C4B" w14:textId="5EB903A4" w:rsidR="00E41BA2" w:rsidRDefault="00E41BA2" w:rsidP="008C54BB">
      <w:pPr>
        <w:rPr>
          <w:rFonts w:cs="Arial"/>
        </w:rPr>
      </w:pPr>
      <w:r w:rsidRPr="00E41BA2">
        <w:rPr>
          <w:rFonts w:cs="Arial"/>
          <w:noProof/>
        </w:rPr>
        <w:drawing>
          <wp:inline distT="0" distB="0" distL="0" distR="0" wp14:anchorId="6D36C625" wp14:editId="114582FF">
            <wp:extent cx="5943600" cy="3959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9A38" w14:textId="4AE82396" w:rsidR="007C098F" w:rsidRDefault="007C098F" w:rsidP="008C54BB">
      <w:pPr>
        <w:rPr>
          <w:rFonts w:cs="Arial"/>
        </w:rPr>
      </w:pPr>
    </w:p>
    <w:p w14:paraId="46AA0F74" w14:textId="051FA671" w:rsidR="007C098F" w:rsidRDefault="007C098F" w:rsidP="008C54BB">
      <w:pPr>
        <w:rPr>
          <w:rFonts w:cs="Arial"/>
        </w:rPr>
      </w:pPr>
    </w:p>
    <w:p w14:paraId="18A1A40E" w14:textId="77777777" w:rsidR="00020B9D" w:rsidRDefault="00020B9D" w:rsidP="008C54BB">
      <w:pPr>
        <w:rPr>
          <w:rFonts w:cs="Arial"/>
        </w:rPr>
      </w:pPr>
    </w:p>
    <w:p w14:paraId="2D8B662C" w14:textId="77777777" w:rsidR="00020B9D" w:rsidRDefault="00020B9D" w:rsidP="008C54BB">
      <w:pPr>
        <w:rPr>
          <w:rFonts w:cs="Arial"/>
        </w:rPr>
      </w:pPr>
    </w:p>
    <w:p w14:paraId="183FB04C" w14:textId="77777777" w:rsidR="00020B9D" w:rsidRDefault="00020B9D" w:rsidP="008C54BB">
      <w:pPr>
        <w:rPr>
          <w:rFonts w:cs="Arial"/>
        </w:rPr>
      </w:pPr>
    </w:p>
    <w:p w14:paraId="6576654D" w14:textId="77777777" w:rsidR="00020B9D" w:rsidRDefault="00020B9D" w:rsidP="008C54BB">
      <w:pPr>
        <w:rPr>
          <w:rFonts w:cs="Arial"/>
        </w:rPr>
      </w:pPr>
    </w:p>
    <w:p w14:paraId="005FB44E" w14:textId="77777777" w:rsidR="00020B9D" w:rsidRDefault="00020B9D" w:rsidP="008C54BB">
      <w:pPr>
        <w:rPr>
          <w:rFonts w:cs="Arial"/>
        </w:rPr>
      </w:pPr>
    </w:p>
    <w:p w14:paraId="522C77F1" w14:textId="77777777" w:rsidR="00020B9D" w:rsidRDefault="00020B9D" w:rsidP="008C54BB">
      <w:pPr>
        <w:rPr>
          <w:rFonts w:cs="Arial"/>
        </w:rPr>
      </w:pPr>
    </w:p>
    <w:p w14:paraId="61570361" w14:textId="77777777" w:rsidR="00020B9D" w:rsidRDefault="00020B9D" w:rsidP="008C54BB">
      <w:pPr>
        <w:rPr>
          <w:rFonts w:cs="Arial"/>
        </w:rPr>
      </w:pPr>
    </w:p>
    <w:p w14:paraId="6EC6C5B5" w14:textId="77777777" w:rsidR="00020B9D" w:rsidRDefault="00020B9D" w:rsidP="008C54BB">
      <w:pPr>
        <w:rPr>
          <w:rFonts w:cs="Arial"/>
        </w:rPr>
      </w:pPr>
    </w:p>
    <w:p w14:paraId="20370BE5" w14:textId="77777777" w:rsidR="00020B9D" w:rsidRDefault="00020B9D" w:rsidP="008C54BB">
      <w:pPr>
        <w:rPr>
          <w:rFonts w:cs="Arial"/>
        </w:rPr>
      </w:pPr>
    </w:p>
    <w:p w14:paraId="198E2445" w14:textId="77777777" w:rsidR="00020B9D" w:rsidRDefault="00020B9D" w:rsidP="008C54BB">
      <w:pPr>
        <w:rPr>
          <w:rFonts w:cs="Arial"/>
        </w:rPr>
      </w:pPr>
    </w:p>
    <w:p w14:paraId="3C7DBCE8" w14:textId="77777777" w:rsidR="00020B9D" w:rsidRDefault="00020B9D" w:rsidP="008C54BB">
      <w:pPr>
        <w:rPr>
          <w:rFonts w:cs="Arial"/>
        </w:rPr>
      </w:pPr>
    </w:p>
    <w:p w14:paraId="2522643E" w14:textId="77777777" w:rsidR="00020B9D" w:rsidRDefault="00020B9D" w:rsidP="008C54BB">
      <w:pPr>
        <w:rPr>
          <w:rFonts w:cs="Arial"/>
        </w:rPr>
      </w:pPr>
    </w:p>
    <w:p w14:paraId="622D26A5" w14:textId="77777777" w:rsidR="00020B9D" w:rsidRDefault="00020B9D" w:rsidP="008C54BB">
      <w:pPr>
        <w:rPr>
          <w:rFonts w:cs="Arial"/>
        </w:rPr>
      </w:pPr>
    </w:p>
    <w:p w14:paraId="559348BC" w14:textId="77777777" w:rsidR="00020B9D" w:rsidRDefault="00020B9D" w:rsidP="008C54BB">
      <w:pPr>
        <w:rPr>
          <w:rFonts w:cs="Arial"/>
        </w:rPr>
      </w:pPr>
    </w:p>
    <w:p w14:paraId="34A8C663" w14:textId="77777777" w:rsidR="00020B9D" w:rsidRDefault="00020B9D" w:rsidP="008C54BB">
      <w:pPr>
        <w:rPr>
          <w:rFonts w:cs="Arial"/>
        </w:rPr>
      </w:pPr>
    </w:p>
    <w:p w14:paraId="3CD47A49" w14:textId="77777777" w:rsidR="00020B9D" w:rsidRDefault="00020B9D" w:rsidP="008C54BB">
      <w:pPr>
        <w:rPr>
          <w:rFonts w:cs="Arial"/>
        </w:rPr>
      </w:pPr>
    </w:p>
    <w:p w14:paraId="1F845F69" w14:textId="77777777" w:rsidR="00020B9D" w:rsidRDefault="00020B9D" w:rsidP="008C54BB">
      <w:pPr>
        <w:rPr>
          <w:rFonts w:cs="Arial"/>
        </w:rPr>
      </w:pPr>
    </w:p>
    <w:p w14:paraId="0812C348" w14:textId="77777777" w:rsidR="00020B9D" w:rsidRDefault="00020B9D" w:rsidP="008C54BB">
      <w:pPr>
        <w:rPr>
          <w:rFonts w:cs="Arial"/>
        </w:rPr>
      </w:pPr>
    </w:p>
    <w:p w14:paraId="1C4CA3C5" w14:textId="77777777" w:rsidR="00020B9D" w:rsidRDefault="00020B9D" w:rsidP="008C54BB">
      <w:pPr>
        <w:rPr>
          <w:rFonts w:cs="Arial"/>
        </w:rPr>
      </w:pPr>
    </w:p>
    <w:p w14:paraId="2763E769" w14:textId="77777777" w:rsidR="00020B9D" w:rsidRDefault="00020B9D" w:rsidP="008C54BB">
      <w:pPr>
        <w:rPr>
          <w:rFonts w:cs="Arial"/>
        </w:rPr>
      </w:pPr>
    </w:p>
    <w:p w14:paraId="3960A439" w14:textId="77777777" w:rsidR="00020B9D" w:rsidRDefault="00020B9D" w:rsidP="008C54BB">
      <w:pPr>
        <w:rPr>
          <w:rFonts w:cs="Arial"/>
        </w:rPr>
      </w:pPr>
    </w:p>
    <w:p w14:paraId="5D894900" w14:textId="77777777" w:rsidR="00020B9D" w:rsidRDefault="00020B9D" w:rsidP="008C54BB">
      <w:pPr>
        <w:rPr>
          <w:rFonts w:cs="Arial"/>
        </w:rPr>
      </w:pPr>
    </w:p>
    <w:p w14:paraId="1B5B1D28" w14:textId="77777777" w:rsidR="00020B9D" w:rsidRDefault="00020B9D" w:rsidP="008C54BB">
      <w:pPr>
        <w:rPr>
          <w:rFonts w:cs="Arial"/>
        </w:rPr>
      </w:pPr>
    </w:p>
    <w:p w14:paraId="2A40F39A" w14:textId="76C269A0" w:rsidR="007C098F" w:rsidRDefault="007C098F" w:rsidP="008C54BB">
      <w:pPr>
        <w:rPr>
          <w:rFonts w:cs="Arial"/>
        </w:rPr>
      </w:pPr>
      <w:r>
        <w:rPr>
          <w:rFonts w:cs="Arial"/>
        </w:rPr>
        <w:t xml:space="preserve">When you run </w:t>
      </w:r>
      <w:proofErr w:type="gramStart"/>
      <w:r>
        <w:rPr>
          <w:rFonts w:cs="Arial"/>
        </w:rPr>
        <w:t>( F</w:t>
      </w:r>
      <w:proofErr w:type="gramEnd"/>
      <w:r>
        <w:rPr>
          <w:rFonts w:cs="Arial"/>
        </w:rPr>
        <w:t>8 ), you should see the cell voltages printed on the console as below.</w:t>
      </w:r>
    </w:p>
    <w:p w14:paraId="44FFA83D" w14:textId="77777777" w:rsidR="006B577B" w:rsidRDefault="006B577B" w:rsidP="008C54BB">
      <w:pPr>
        <w:rPr>
          <w:rFonts w:cs="Arial"/>
        </w:rPr>
      </w:pPr>
    </w:p>
    <w:p w14:paraId="38D3E225" w14:textId="33977491" w:rsidR="007C098F" w:rsidRDefault="007C098F" w:rsidP="008C54BB">
      <w:pPr>
        <w:rPr>
          <w:rFonts w:cs="Arial"/>
        </w:rPr>
      </w:pPr>
    </w:p>
    <w:p w14:paraId="545FB152" w14:textId="1459AAD8" w:rsidR="007C098F" w:rsidRPr="005C34F5" w:rsidRDefault="001A3672" w:rsidP="008C54BB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382FB2EF" wp14:editId="7A61C89A">
            <wp:extent cx="5930900" cy="3232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D63B" w14:textId="3F555785" w:rsidR="00F620D7" w:rsidRPr="005C34F5" w:rsidRDefault="00F620D7" w:rsidP="008C54BB">
      <w:pPr>
        <w:rPr>
          <w:rFonts w:cs="Arial"/>
        </w:rPr>
      </w:pPr>
    </w:p>
    <w:p w14:paraId="480B6B19" w14:textId="7918797E" w:rsidR="00F620D7" w:rsidRPr="005C34F5" w:rsidRDefault="00F620D7" w:rsidP="008C54BB">
      <w:pPr>
        <w:rPr>
          <w:rFonts w:cs="Arial"/>
        </w:rPr>
      </w:pPr>
    </w:p>
    <w:p w14:paraId="3AF9C7B1" w14:textId="1B6EA0F4" w:rsidR="00F620D7" w:rsidRPr="005C34F5" w:rsidRDefault="00F620D7" w:rsidP="008C54BB">
      <w:pPr>
        <w:rPr>
          <w:rFonts w:cs="Arial"/>
        </w:rPr>
      </w:pPr>
    </w:p>
    <w:p w14:paraId="7E216756" w14:textId="62863F02" w:rsidR="00F620D7" w:rsidRPr="005C34F5" w:rsidRDefault="00F620D7" w:rsidP="008C54BB">
      <w:pPr>
        <w:rPr>
          <w:rFonts w:cs="Arial"/>
        </w:rPr>
      </w:pPr>
    </w:p>
    <w:p w14:paraId="532C17CD" w14:textId="5D99F8C6" w:rsidR="00F620D7" w:rsidRPr="005C34F5" w:rsidRDefault="00F620D7" w:rsidP="008C54BB">
      <w:pPr>
        <w:rPr>
          <w:rFonts w:cs="Arial"/>
        </w:rPr>
      </w:pPr>
    </w:p>
    <w:p w14:paraId="76E9B3F2" w14:textId="7EA939F4" w:rsidR="00F620D7" w:rsidRPr="005C34F5" w:rsidRDefault="00F620D7" w:rsidP="008C54BB">
      <w:pPr>
        <w:rPr>
          <w:rFonts w:cs="Arial"/>
        </w:rPr>
      </w:pPr>
    </w:p>
    <w:p w14:paraId="3D214D56" w14:textId="41A0B448" w:rsidR="00F620D7" w:rsidRPr="005C34F5" w:rsidRDefault="00F620D7" w:rsidP="008C54BB">
      <w:pPr>
        <w:rPr>
          <w:rFonts w:cs="Arial"/>
        </w:rPr>
      </w:pPr>
    </w:p>
    <w:p w14:paraId="4D311867" w14:textId="6F8216FC" w:rsidR="00F620D7" w:rsidRPr="005C34F5" w:rsidRDefault="00F620D7" w:rsidP="008C54BB">
      <w:pPr>
        <w:rPr>
          <w:rFonts w:cs="Arial"/>
        </w:rPr>
      </w:pPr>
    </w:p>
    <w:p w14:paraId="6CB8AD24" w14:textId="03D737FE" w:rsidR="00F620D7" w:rsidRPr="005C34F5" w:rsidRDefault="00F620D7" w:rsidP="008C54BB">
      <w:pPr>
        <w:rPr>
          <w:rFonts w:cs="Arial"/>
        </w:rPr>
      </w:pPr>
    </w:p>
    <w:p w14:paraId="728BACC3" w14:textId="736FBC75" w:rsidR="00F620D7" w:rsidRPr="005C34F5" w:rsidRDefault="00F620D7" w:rsidP="008C54BB">
      <w:pPr>
        <w:rPr>
          <w:rFonts w:cs="Arial"/>
        </w:rPr>
      </w:pPr>
    </w:p>
    <w:p w14:paraId="209DCC04" w14:textId="60A88480" w:rsidR="00F620D7" w:rsidRPr="005C34F5" w:rsidRDefault="00F620D7" w:rsidP="008C54BB">
      <w:pPr>
        <w:rPr>
          <w:rFonts w:cs="Arial"/>
        </w:rPr>
      </w:pPr>
    </w:p>
    <w:p w14:paraId="3BF0148B" w14:textId="0450DD82" w:rsidR="00F620D7" w:rsidRPr="005C34F5" w:rsidRDefault="00F620D7" w:rsidP="008C54BB">
      <w:pPr>
        <w:rPr>
          <w:rFonts w:cs="Arial"/>
        </w:rPr>
      </w:pPr>
    </w:p>
    <w:p w14:paraId="2D4E82DE" w14:textId="37FF52CB" w:rsidR="00F620D7" w:rsidRPr="005C34F5" w:rsidRDefault="00F620D7" w:rsidP="008C54BB">
      <w:pPr>
        <w:rPr>
          <w:rFonts w:cs="Arial"/>
        </w:rPr>
      </w:pPr>
    </w:p>
    <w:p w14:paraId="59180EE9" w14:textId="7ABB57DC" w:rsidR="00F620D7" w:rsidRPr="005C34F5" w:rsidRDefault="00F620D7" w:rsidP="008C54BB">
      <w:pPr>
        <w:rPr>
          <w:rFonts w:cs="Arial"/>
        </w:rPr>
      </w:pPr>
    </w:p>
    <w:p w14:paraId="00268AF6" w14:textId="61ADB28B" w:rsidR="00CB6A0E" w:rsidRPr="005C34F5" w:rsidRDefault="00CB6A0E" w:rsidP="008C54BB">
      <w:pPr>
        <w:rPr>
          <w:rFonts w:cs="Arial"/>
        </w:rPr>
      </w:pPr>
    </w:p>
    <w:p w14:paraId="5FA75AA8" w14:textId="77777777" w:rsidR="00CB6A0E" w:rsidRPr="005C34F5" w:rsidRDefault="00CB6A0E" w:rsidP="008C54BB">
      <w:pPr>
        <w:rPr>
          <w:rFonts w:cs="Arial"/>
        </w:rPr>
      </w:pPr>
    </w:p>
    <w:p w14:paraId="3BAACEA2" w14:textId="22C5E7B5" w:rsidR="00F620D7" w:rsidRPr="005C34F5" w:rsidRDefault="00F620D7" w:rsidP="008C54BB">
      <w:pPr>
        <w:rPr>
          <w:rFonts w:cs="Arial"/>
        </w:rPr>
      </w:pPr>
    </w:p>
    <w:p w14:paraId="1D56CFD7" w14:textId="267030B7" w:rsidR="00F620D7" w:rsidRPr="005C34F5" w:rsidRDefault="00F620D7" w:rsidP="008C54BB">
      <w:pPr>
        <w:rPr>
          <w:rFonts w:cs="Arial"/>
        </w:rPr>
      </w:pPr>
    </w:p>
    <w:p w14:paraId="3909AC81" w14:textId="432BAA67" w:rsidR="00F620D7" w:rsidRPr="005C34F5" w:rsidRDefault="00F620D7" w:rsidP="008C54BB">
      <w:pPr>
        <w:rPr>
          <w:rFonts w:cs="Arial"/>
        </w:rPr>
      </w:pPr>
    </w:p>
    <w:p w14:paraId="7D350D94" w14:textId="7756D0A3" w:rsidR="00F620D7" w:rsidRPr="005C34F5" w:rsidRDefault="00F620D7" w:rsidP="008C54BB">
      <w:pPr>
        <w:rPr>
          <w:rFonts w:cs="Arial"/>
        </w:rPr>
      </w:pPr>
    </w:p>
    <w:p w14:paraId="588EF061" w14:textId="7EA89A1E" w:rsidR="00F620D7" w:rsidRPr="005C34F5" w:rsidRDefault="00F620D7" w:rsidP="008C54BB">
      <w:pPr>
        <w:rPr>
          <w:rFonts w:cs="Arial"/>
        </w:rPr>
      </w:pPr>
    </w:p>
    <w:p w14:paraId="252D6BC8" w14:textId="5A8CAD4C" w:rsidR="00F620D7" w:rsidRPr="005C34F5" w:rsidRDefault="00F620D7" w:rsidP="008C54BB">
      <w:pPr>
        <w:rPr>
          <w:rFonts w:cs="Arial"/>
        </w:rPr>
      </w:pPr>
    </w:p>
    <w:sectPr w:rsidR="00F620D7" w:rsidRPr="005C34F5" w:rsidSect="000C31BA">
      <w:headerReference w:type="default" r:id="rId30"/>
      <w:footerReference w:type="default" r:id="rId31"/>
      <w:pgSz w:w="12240" w:h="15840" w:code="1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FB5C79" w14:textId="77777777" w:rsidR="0082654F" w:rsidRDefault="0082654F">
      <w:r>
        <w:separator/>
      </w:r>
    </w:p>
  </w:endnote>
  <w:endnote w:type="continuationSeparator" w:id="0">
    <w:p w14:paraId="4E2A0EFC" w14:textId="77777777" w:rsidR="0082654F" w:rsidRDefault="008265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49813" w14:textId="55CA6C3C" w:rsidR="00A941E6" w:rsidRDefault="00A941E6">
    <w:pPr>
      <w:pStyle w:val="Footer"/>
    </w:pPr>
    <w:r>
      <w:t xml:space="preserve">TI </w:t>
    </w:r>
    <w:r w:rsidR="00EA08E6">
      <w:t>Selective disclosure</w:t>
    </w: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9</w:t>
    </w:r>
    <w:r>
      <w:rPr>
        <w:rStyle w:val="PageNumber"/>
      </w:rPr>
      <w:fldChar w:fldCharType="end"/>
    </w:r>
    <w:r>
      <w:rPr>
        <w:rStyle w:val="PageNumber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86DEBF" w14:textId="77777777" w:rsidR="0082654F" w:rsidRDefault="0082654F">
      <w:r>
        <w:separator/>
      </w:r>
    </w:p>
  </w:footnote>
  <w:footnote w:type="continuationSeparator" w:id="0">
    <w:p w14:paraId="22B539E7" w14:textId="77777777" w:rsidR="0082654F" w:rsidRDefault="008265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FD3954" w14:textId="77777777" w:rsidR="00A941E6" w:rsidRDefault="00A941E6">
    <w:pPr>
      <w:pStyle w:val="Header"/>
      <w:jc w:val="right"/>
      <w:rPr>
        <w:b/>
      </w:rPr>
    </w:pPr>
  </w:p>
  <w:p w14:paraId="128D1D1E" w14:textId="77777777" w:rsidR="00A941E6" w:rsidRDefault="00A941E6" w:rsidP="00492E10">
    <w:pPr>
      <w:pStyle w:val="Header"/>
      <w:jc w:val="center"/>
      <w:rPr>
        <w:b/>
      </w:rPr>
    </w:pPr>
    <w:r>
      <w:rPr>
        <w:noProof/>
      </w:rPr>
      <w:drawing>
        <wp:anchor distT="0" distB="0" distL="114300" distR="114300" simplePos="0" relativeHeight="251657216" behindDoc="0" locked="0" layoutInCell="0" allowOverlap="1" wp14:anchorId="33520D25" wp14:editId="6DCF0554">
          <wp:simplePos x="0" y="0"/>
          <wp:positionH relativeFrom="column">
            <wp:posOffset>-13335</wp:posOffset>
          </wp:positionH>
          <wp:positionV relativeFrom="paragraph">
            <wp:posOffset>-41275</wp:posOffset>
          </wp:positionV>
          <wp:extent cx="182880" cy="172720"/>
          <wp:effectExtent l="0" t="0" r="7620" b="0"/>
          <wp:wrapTopAndBottom/>
          <wp:docPr id="14" name="Picture 1" descr="tilogo1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ilogo1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87169"/>
                  <a:stretch>
                    <a:fillRect/>
                  </a:stretch>
                </pic:blipFill>
                <pic:spPr bwMode="auto">
                  <a:xfrm>
                    <a:off x="0" y="0"/>
                    <a:ext cx="182880" cy="1727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</w:rPr>
      <w:tab/>
    </w:r>
    <w:r>
      <w:rPr>
        <w:b/>
      </w:rPr>
      <w:tab/>
    </w:r>
  </w:p>
  <w:p w14:paraId="4AA2B3F5" w14:textId="77777777" w:rsidR="00A941E6" w:rsidRDefault="00A941E6">
    <w:pPr>
      <w:pStyle w:val="Header"/>
    </w:pPr>
    <w:r>
      <w:rPr>
        <w:b/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3A0C4CE5" wp14:editId="04EEBDE5">
              <wp:simplePos x="0" y="0"/>
              <wp:positionH relativeFrom="column">
                <wp:posOffset>-13335</wp:posOffset>
              </wp:positionH>
              <wp:positionV relativeFrom="paragraph">
                <wp:posOffset>12700</wp:posOffset>
              </wp:positionV>
              <wp:extent cx="5981700" cy="0"/>
              <wp:effectExtent l="0" t="0" r="0" b="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81700" cy="0"/>
                      </a:xfrm>
                      <a:prstGeom prst="line">
                        <a:avLst/>
                      </a:prstGeom>
                      <a:noFill/>
                      <a:ln w="571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7638DDBD" id="Line 2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05pt,1pt" to="469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" o:allowincell="f" strokeweight="4.5pt">
              <v:stroke linestyle="thickTh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410.25pt;height:403.5pt" o:bullet="t" fillcolor="window">
        <v:imagedata r:id="rId1" o:title=""/>
      </v:shape>
    </w:pict>
  </w:numPicBullet>
  <w:abstractNum w:abstractNumId="0" w15:restartNumberingAfterBreak="0">
    <w:nsid w:val="01803D7A"/>
    <w:multiLevelType w:val="hybridMultilevel"/>
    <w:tmpl w:val="6F28BB98"/>
    <w:lvl w:ilvl="0" w:tplc="A08A4D9E">
      <w:start w:val="1"/>
      <w:numFmt w:val="decimal"/>
      <w:pStyle w:val="Style1"/>
      <w:lvlText w:val="%1."/>
      <w:lvlJc w:val="left"/>
      <w:pPr>
        <w:ind w:left="1440" w:hanging="360"/>
      </w:pPr>
    </w:lvl>
    <w:lvl w:ilvl="1" w:tplc="04090019">
      <w:start w:val="1"/>
      <w:numFmt w:val="lowerLetter"/>
      <w:pStyle w:val="Style1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EE4240"/>
    <w:multiLevelType w:val="hybridMultilevel"/>
    <w:tmpl w:val="16B8DE18"/>
    <w:lvl w:ilvl="0" w:tplc="DFEC232E">
      <w:start w:val="1"/>
      <w:numFmt w:val="decimal"/>
      <w:pStyle w:val="8"/>
      <w:lvlText w:val="4.3.2.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170A63"/>
    <w:multiLevelType w:val="hybridMultilevel"/>
    <w:tmpl w:val="7AA0EA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45E68"/>
    <w:multiLevelType w:val="hybridMultilevel"/>
    <w:tmpl w:val="0D003CEC"/>
    <w:lvl w:ilvl="0" w:tplc="37E81FEC">
      <w:start w:val="1"/>
      <w:numFmt w:val="decimal"/>
      <w:pStyle w:val="9"/>
      <w:lvlText w:val="4.4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3D73D7"/>
    <w:multiLevelType w:val="hybridMultilevel"/>
    <w:tmpl w:val="41688F94"/>
    <w:lvl w:ilvl="0" w:tplc="83AA718E">
      <w:start w:val="1"/>
      <w:numFmt w:val="decimal"/>
      <w:lvlText w:val="4.1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63049C"/>
    <w:multiLevelType w:val="hybridMultilevel"/>
    <w:tmpl w:val="480A2F04"/>
    <w:lvl w:ilvl="0" w:tplc="D37CB52A">
      <w:start w:val="1"/>
      <w:numFmt w:val="decimal"/>
      <w:pStyle w:val="5"/>
      <w:lvlText w:val="4.5.2.%1"/>
      <w:lvlJc w:val="left"/>
      <w:pPr>
        <w:ind w:left="420" w:hanging="420"/>
      </w:pPr>
    </w:lvl>
    <w:lvl w:ilvl="1" w:tplc="3D44D810">
      <w:start w:val="1"/>
      <w:numFmt w:val="lowerLetter"/>
      <w:pStyle w:val="5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0A3236"/>
    <w:multiLevelType w:val="hybridMultilevel"/>
    <w:tmpl w:val="FF889370"/>
    <w:lvl w:ilvl="0" w:tplc="F5266DA8">
      <w:start w:val="1"/>
      <w:numFmt w:val="decimal"/>
      <w:lvlText w:val="%1.1.1.1"/>
      <w:lvlJc w:val="left"/>
      <w:pPr>
        <w:ind w:left="14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80" w:hanging="420"/>
      </w:pPr>
    </w:lvl>
    <w:lvl w:ilvl="2" w:tplc="0409001B" w:tentative="1">
      <w:start w:val="1"/>
      <w:numFmt w:val="lowerRoman"/>
      <w:lvlText w:val="%3."/>
      <w:lvlJc w:val="right"/>
      <w:pPr>
        <w:ind w:left="2300" w:hanging="420"/>
      </w:pPr>
    </w:lvl>
    <w:lvl w:ilvl="3" w:tplc="0409000F" w:tentative="1">
      <w:start w:val="1"/>
      <w:numFmt w:val="decimal"/>
      <w:lvlText w:val="%4."/>
      <w:lvlJc w:val="left"/>
      <w:pPr>
        <w:ind w:left="2720" w:hanging="420"/>
      </w:pPr>
    </w:lvl>
    <w:lvl w:ilvl="4" w:tplc="04090019" w:tentative="1">
      <w:start w:val="1"/>
      <w:numFmt w:val="lowerLetter"/>
      <w:lvlText w:val="%5)"/>
      <w:lvlJc w:val="left"/>
      <w:pPr>
        <w:ind w:left="3140" w:hanging="420"/>
      </w:pPr>
    </w:lvl>
    <w:lvl w:ilvl="5" w:tplc="0409001B" w:tentative="1">
      <w:start w:val="1"/>
      <w:numFmt w:val="lowerRoman"/>
      <w:lvlText w:val="%6."/>
      <w:lvlJc w:val="right"/>
      <w:pPr>
        <w:ind w:left="3560" w:hanging="420"/>
      </w:pPr>
    </w:lvl>
    <w:lvl w:ilvl="6" w:tplc="0409000F" w:tentative="1">
      <w:start w:val="1"/>
      <w:numFmt w:val="decimal"/>
      <w:lvlText w:val="%7."/>
      <w:lvlJc w:val="left"/>
      <w:pPr>
        <w:ind w:left="3980" w:hanging="420"/>
      </w:pPr>
    </w:lvl>
    <w:lvl w:ilvl="7" w:tplc="04090019" w:tentative="1">
      <w:start w:val="1"/>
      <w:numFmt w:val="lowerLetter"/>
      <w:lvlText w:val="%8)"/>
      <w:lvlJc w:val="left"/>
      <w:pPr>
        <w:ind w:left="4400" w:hanging="420"/>
      </w:pPr>
    </w:lvl>
    <w:lvl w:ilvl="8" w:tplc="0409001B" w:tentative="1">
      <w:start w:val="1"/>
      <w:numFmt w:val="lowerRoman"/>
      <w:lvlText w:val="%9."/>
      <w:lvlJc w:val="right"/>
      <w:pPr>
        <w:ind w:left="4820" w:hanging="420"/>
      </w:pPr>
    </w:lvl>
  </w:abstractNum>
  <w:abstractNum w:abstractNumId="7" w15:restartNumberingAfterBreak="0">
    <w:nsid w:val="30B00B60"/>
    <w:multiLevelType w:val="hybridMultilevel"/>
    <w:tmpl w:val="A2F2ADE4"/>
    <w:lvl w:ilvl="0" w:tplc="5A446AF2">
      <w:start w:val="1"/>
      <w:numFmt w:val="decimal"/>
      <w:lvlText w:val="4.1.2.%1"/>
      <w:lvlJc w:val="left"/>
      <w:pPr>
        <w:ind w:left="4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861171E"/>
    <w:multiLevelType w:val="multilevel"/>
    <w:tmpl w:val="4F04A3F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9" w15:restartNumberingAfterBreak="0">
    <w:nsid w:val="3FA02041"/>
    <w:multiLevelType w:val="hybridMultilevel"/>
    <w:tmpl w:val="57FCD754"/>
    <w:lvl w:ilvl="0" w:tplc="6B3ECB8C">
      <w:start w:val="1"/>
      <w:numFmt w:val="decimal"/>
      <w:pStyle w:val="10"/>
      <w:lvlText w:val="4.5.2.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4D28A8"/>
    <w:multiLevelType w:val="multilevel"/>
    <w:tmpl w:val="E050E906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b w:val="0"/>
      </w:rPr>
    </w:lvl>
    <w:lvl w:ilvl="1">
      <w:start w:val="1"/>
      <w:numFmt w:val="upperLetter"/>
      <w:pStyle w:val="Heading2"/>
      <w:lvlText w:val="%2."/>
      <w:lvlJc w:val="left"/>
      <w:pPr>
        <w:ind w:left="850" w:firstLine="0"/>
      </w:pPr>
      <w:rPr>
        <w:sz w:val="24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11" w15:restartNumberingAfterBreak="0">
    <w:nsid w:val="4A7E044F"/>
    <w:multiLevelType w:val="hybridMultilevel"/>
    <w:tmpl w:val="260AA3F2"/>
    <w:lvl w:ilvl="0" w:tplc="19DA1136">
      <w:start w:val="1"/>
      <w:numFmt w:val="decimal"/>
      <w:pStyle w:val="1"/>
      <w:lvlText w:val="4.1.2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pStyle w:val="1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DF03CE3"/>
    <w:multiLevelType w:val="hybridMultilevel"/>
    <w:tmpl w:val="17463636"/>
    <w:lvl w:ilvl="0" w:tplc="09A420AC">
      <w:start w:val="1"/>
      <w:numFmt w:val="decimal"/>
      <w:pStyle w:val="2"/>
      <w:lvlText w:val="4.2.2.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pStyle w:val="2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32261D5"/>
    <w:multiLevelType w:val="hybridMultilevel"/>
    <w:tmpl w:val="C8560D44"/>
    <w:lvl w:ilvl="0" w:tplc="4614CBF8">
      <w:start w:val="1"/>
      <w:numFmt w:val="decimal"/>
      <w:pStyle w:val="7"/>
      <w:lvlText w:val="4.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4E31719"/>
    <w:multiLevelType w:val="hybridMultilevel"/>
    <w:tmpl w:val="DF28873A"/>
    <w:lvl w:ilvl="0" w:tplc="33747204">
      <w:start w:val="1"/>
      <w:numFmt w:val="decimal"/>
      <w:pStyle w:val="6"/>
      <w:lvlText w:val="4.1.2.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0A3551"/>
    <w:multiLevelType w:val="hybridMultilevel"/>
    <w:tmpl w:val="3A5061CC"/>
    <w:lvl w:ilvl="0" w:tplc="D35AA5EC">
      <w:start w:val="1"/>
      <w:numFmt w:val="decimal"/>
      <w:pStyle w:val="20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7E45584"/>
    <w:multiLevelType w:val="hybridMultilevel"/>
    <w:tmpl w:val="54B64B78"/>
    <w:lvl w:ilvl="0" w:tplc="8FE8306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60"/>
        <w:szCs w:val="60"/>
      </w:rPr>
    </w:lvl>
    <w:lvl w:ilvl="1" w:tplc="E1D426B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AF08A0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4EE11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B673D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E6A59C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C60B15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7ECFB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ACA15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684C709A"/>
    <w:multiLevelType w:val="hybridMultilevel"/>
    <w:tmpl w:val="C1AA368C"/>
    <w:lvl w:ilvl="0" w:tplc="888A7CF4">
      <w:start w:val="1"/>
      <w:numFmt w:val="decimal"/>
      <w:pStyle w:val="3"/>
      <w:lvlText w:val="4.3.2.%1"/>
      <w:lvlJc w:val="left"/>
      <w:pPr>
        <w:ind w:left="420" w:hanging="420"/>
      </w:pPr>
      <w:rPr>
        <w:rFonts w:hint="eastAsia"/>
      </w:rPr>
    </w:lvl>
    <w:lvl w:ilvl="1" w:tplc="1B9C6F48">
      <w:start w:val="1"/>
      <w:numFmt w:val="lowerLetter"/>
      <w:pStyle w:val="3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9512231"/>
    <w:multiLevelType w:val="multilevel"/>
    <w:tmpl w:val="F5FA36C6"/>
    <w:lvl w:ilvl="0">
      <w:start w:val="1"/>
      <w:numFmt w:val="decimal"/>
      <w:lvlText w:val="%1."/>
      <w:lvlJc w:val="left"/>
      <w:pPr>
        <w:tabs>
          <w:tab w:val="num" w:pos="558"/>
        </w:tabs>
        <w:ind w:left="360" w:hanging="360"/>
      </w:pPr>
      <w:rPr>
        <w:rFonts w:hint="default"/>
        <w:b/>
        <w:sz w:val="28"/>
        <w:szCs w:val="24"/>
      </w:rPr>
    </w:lvl>
    <w:lvl w:ilvl="1">
      <w:start w:val="1"/>
      <w:numFmt w:val="decimal"/>
      <w:lvlText w:val="4.1.2.%2"/>
      <w:lvlJc w:val="left"/>
      <w:pPr>
        <w:ind w:left="288" w:hanging="288"/>
      </w:pPr>
      <w:rPr>
        <w:rFonts w:hint="eastAsia"/>
        <w:b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2034" w:hanging="504"/>
      </w:pPr>
      <w:rPr>
        <w:rFonts w:ascii="Arial" w:hAnsi="Arial" w:cs="Arial" w:hint="default"/>
        <w:b w:val="0"/>
        <w:sz w:val="24"/>
      </w:rPr>
    </w:lvl>
    <w:lvl w:ilvl="3">
      <w:start w:val="1"/>
      <w:numFmt w:val="decimal"/>
      <w:lvlText w:val="%1.%2.%3.%4."/>
      <w:lvlJc w:val="left"/>
      <w:pPr>
        <w:ind w:left="217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8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18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9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9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770" w:hanging="1440"/>
      </w:pPr>
      <w:rPr>
        <w:rFonts w:hint="default"/>
      </w:rPr>
    </w:lvl>
  </w:abstractNum>
  <w:abstractNum w:abstractNumId="19" w15:restartNumberingAfterBreak="0">
    <w:nsid w:val="69DC6974"/>
    <w:multiLevelType w:val="hybridMultilevel"/>
    <w:tmpl w:val="82F8DC08"/>
    <w:lvl w:ilvl="0" w:tplc="FFB08B0C">
      <w:start w:val="1"/>
      <w:numFmt w:val="decimal"/>
      <w:pStyle w:val="4"/>
      <w:lvlText w:val="4.4.2.%1"/>
      <w:lvlJc w:val="left"/>
      <w:pPr>
        <w:ind w:left="420" w:hanging="420"/>
      </w:pPr>
      <w:rPr>
        <w:rFonts w:hint="eastAsia"/>
      </w:rPr>
    </w:lvl>
    <w:lvl w:ilvl="1" w:tplc="BCDA8888">
      <w:start w:val="1"/>
      <w:numFmt w:val="lowerLetter"/>
      <w:pStyle w:val="4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1AF1909"/>
    <w:multiLevelType w:val="multilevel"/>
    <w:tmpl w:val="227C56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740B290F"/>
    <w:multiLevelType w:val="hybridMultilevel"/>
    <w:tmpl w:val="D37A6B1A"/>
    <w:lvl w:ilvl="0" w:tplc="CAC6B0AA">
      <w:start w:val="1"/>
      <w:numFmt w:val="decimal"/>
      <w:lvlText w:val="4.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0"/>
  </w:num>
  <w:num w:numId="3">
    <w:abstractNumId w:val="0"/>
  </w:num>
  <w:num w:numId="4">
    <w:abstractNumId w:val="18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0"/>
  </w:num>
  <w:num w:numId="12">
    <w:abstractNumId w:val="10"/>
  </w:num>
  <w:num w:numId="13">
    <w:abstractNumId w:val="10"/>
  </w:num>
  <w:num w:numId="14">
    <w:abstractNumId w:val="10"/>
  </w:num>
  <w:num w:numId="15">
    <w:abstractNumId w:val="10"/>
  </w:num>
  <w:num w:numId="16">
    <w:abstractNumId w:val="6"/>
  </w:num>
  <w:num w:numId="17">
    <w:abstractNumId w:val="7"/>
  </w:num>
  <w:num w:numId="18">
    <w:abstractNumId w:val="4"/>
  </w:num>
  <w:num w:numId="19">
    <w:abstractNumId w:val="4"/>
    <w:lvlOverride w:ilvl="0">
      <w:startOverride w:val="1"/>
    </w:lvlOverride>
  </w:num>
  <w:num w:numId="20">
    <w:abstractNumId w:val="11"/>
  </w:num>
  <w:num w:numId="21">
    <w:abstractNumId w:val="11"/>
  </w:num>
  <w:num w:numId="22">
    <w:abstractNumId w:val="21"/>
  </w:num>
  <w:num w:numId="23">
    <w:abstractNumId w:val="12"/>
  </w:num>
  <w:num w:numId="24">
    <w:abstractNumId w:val="17"/>
  </w:num>
  <w:num w:numId="25">
    <w:abstractNumId w:val="19"/>
  </w:num>
  <w:num w:numId="26">
    <w:abstractNumId w:val="5"/>
  </w:num>
  <w:num w:numId="27">
    <w:abstractNumId w:val="17"/>
    <w:lvlOverride w:ilvl="0">
      <w:startOverride w:val="1"/>
    </w:lvlOverride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4"/>
  </w:num>
  <w:num w:numId="33">
    <w:abstractNumId w:val="15"/>
  </w:num>
  <w:num w:numId="34">
    <w:abstractNumId w:val="15"/>
    <w:lvlOverride w:ilvl="0">
      <w:startOverride w:val="1"/>
    </w:lvlOverride>
  </w:num>
  <w:num w:numId="35">
    <w:abstractNumId w:val="20"/>
  </w:num>
  <w:num w:numId="36">
    <w:abstractNumId w:val="8"/>
  </w:num>
  <w:num w:numId="37">
    <w:abstractNumId w:val="13"/>
  </w:num>
  <w:num w:numId="38">
    <w:abstractNumId w:val="1"/>
  </w:num>
  <w:num w:numId="39">
    <w:abstractNumId w:val="3"/>
  </w:num>
  <w:num w:numId="40">
    <w:abstractNumId w:val="9"/>
  </w:num>
  <w:num w:numId="41">
    <w:abstractNumId w:val="2"/>
  </w:num>
  <w:num w:numId="4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documentProtection w:edit="trackedChanges" w:enforcement="0"/>
  <w:defaultTabStop w:val="288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078"/>
    <w:rsid w:val="00001521"/>
    <w:rsid w:val="000018D9"/>
    <w:rsid w:val="000024B3"/>
    <w:rsid w:val="00002CD3"/>
    <w:rsid w:val="00002E72"/>
    <w:rsid w:val="00005305"/>
    <w:rsid w:val="0000675B"/>
    <w:rsid w:val="000075D6"/>
    <w:rsid w:val="000079CE"/>
    <w:rsid w:val="00007F11"/>
    <w:rsid w:val="00011962"/>
    <w:rsid w:val="000122FD"/>
    <w:rsid w:val="00012F8C"/>
    <w:rsid w:val="00013019"/>
    <w:rsid w:val="00013078"/>
    <w:rsid w:val="00013742"/>
    <w:rsid w:val="00013A72"/>
    <w:rsid w:val="000160B0"/>
    <w:rsid w:val="000168CE"/>
    <w:rsid w:val="0001778B"/>
    <w:rsid w:val="00020B9D"/>
    <w:rsid w:val="00020C26"/>
    <w:rsid w:val="00020CBC"/>
    <w:rsid w:val="00021238"/>
    <w:rsid w:val="000215EE"/>
    <w:rsid w:val="000216BA"/>
    <w:rsid w:val="0002185C"/>
    <w:rsid w:val="00022244"/>
    <w:rsid w:val="00022EA7"/>
    <w:rsid w:val="00023EFB"/>
    <w:rsid w:val="00025CC3"/>
    <w:rsid w:val="000261F5"/>
    <w:rsid w:val="000268B4"/>
    <w:rsid w:val="00026D3A"/>
    <w:rsid w:val="000311BB"/>
    <w:rsid w:val="000313B3"/>
    <w:rsid w:val="000318FB"/>
    <w:rsid w:val="000321AB"/>
    <w:rsid w:val="000347E4"/>
    <w:rsid w:val="00034FC2"/>
    <w:rsid w:val="000350A3"/>
    <w:rsid w:val="00035393"/>
    <w:rsid w:val="000353C7"/>
    <w:rsid w:val="00035CCC"/>
    <w:rsid w:val="00042067"/>
    <w:rsid w:val="00042CC5"/>
    <w:rsid w:val="0004406C"/>
    <w:rsid w:val="00045BED"/>
    <w:rsid w:val="00046467"/>
    <w:rsid w:val="000464A4"/>
    <w:rsid w:val="00046D10"/>
    <w:rsid w:val="000474BE"/>
    <w:rsid w:val="00052CDC"/>
    <w:rsid w:val="0005346C"/>
    <w:rsid w:val="0005376D"/>
    <w:rsid w:val="00053C5A"/>
    <w:rsid w:val="000542B4"/>
    <w:rsid w:val="00054C62"/>
    <w:rsid w:val="00055AEB"/>
    <w:rsid w:val="0005687B"/>
    <w:rsid w:val="00056CA4"/>
    <w:rsid w:val="00061818"/>
    <w:rsid w:val="00064221"/>
    <w:rsid w:val="00066C80"/>
    <w:rsid w:val="0006726C"/>
    <w:rsid w:val="00070366"/>
    <w:rsid w:val="000709CA"/>
    <w:rsid w:val="000709D0"/>
    <w:rsid w:val="00070BA1"/>
    <w:rsid w:val="00070BCC"/>
    <w:rsid w:val="0007244D"/>
    <w:rsid w:val="0007274B"/>
    <w:rsid w:val="000734F1"/>
    <w:rsid w:val="000739F1"/>
    <w:rsid w:val="0007469D"/>
    <w:rsid w:val="00074AD1"/>
    <w:rsid w:val="00075AE5"/>
    <w:rsid w:val="000769CD"/>
    <w:rsid w:val="00077458"/>
    <w:rsid w:val="0007746B"/>
    <w:rsid w:val="000803ED"/>
    <w:rsid w:val="0008367F"/>
    <w:rsid w:val="000837E3"/>
    <w:rsid w:val="00083D16"/>
    <w:rsid w:val="00084AAE"/>
    <w:rsid w:val="00084B95"/>
    <w:rsid w:val="00085336"/>
    <w:rsid w:val="00086121"/>
    <w:rsid w:val="00087B85"/>
    <w:rsid w:val="000905AE"/>
    <w:rsid w:val="00090B43"/>
    <w:rsid w:val="00092340"/>
    <w:rsid w:val="00092A5D"/>
    <w:rsid w:val="00092C35"/>
    <w:rsid w:val="000936A0"/>
    <w:rsid w:val="00093941"/>
    <w:rsid w:val="000A1150"/>
    <w:rsid w:val="000A26E7"/>
    <w:rsid w:val="000A4AA9"/>
    <w:rsid w:val="000A66A1"/>
    <w:rsid w:val="000A6A96"/>
    <w:rsid w:val="000B2AC5"/>
    <w:rsid w:val="000B4A1A"/>
    <w:rsid w:val="000B520B"/>
    <w:rsid w:val="000B5AA8"/>
    <w:rsid w:val="000B60D7"/>
    <w:rsid w:val="000C1EDD"/>
    <w:rsid w:val="000C31BA"/>
    <w:rsid w:val="000C3BDF"/>
    <w:rsid w:val="000C4A75"/>
    <w:rsid w:val="000C5229"/>
    <w:rsid w:val="000C5393"/>
    <w:rsid w:val="000C56CF"/>
    <w:rsid w:val="000C5AAF"/>
    <w:rsid w:val="000C633F"/>
    <w:rsid w:val="000C70F3"/>
    <w:rsid w:val="000D0A5C"/>
    <w:rsid w:val="000D1369"/>
    <w:rsid w:val="000D191C"/>
    <w:rsid w:val="000D2D2C"/>
    <w:rsid w:val="000D5974"/>
    <w:rsid w:val="000D5E24"/>
    <w:rsid w:val="000D5F0F"/>
    <w:rsid w:val="000D6262"/>
    <w:rsid w:val="000D6F2C"/>
    <w:rsid w:val="000D73ED"/>
    <w:rsid w:val="000E04E9"/>
    <w:rsid w:val="000E2FBD"/>
    <w:rsid w:val="000E3DFA"/>
    <w:rsid w:val="000E41DA"/>
    <w:rsid w:val="000E4C42"/>
    <w:rsid w:val="000E5CA2"/>
    <w:rsid w:val="000E655D"/>
    <w:rsid w:val="000E7565"/>
    <w:rsid w:val="000F03C2"/>
    <w:rsid w:val="000F1558"/>
    <w:rsid w:val="000F1EA8"/>
    <w:rsid w:val="000F1F75"/>
    <w:rsid w:val="000F21F5"/>
    <w:rsid w:val="000F3049"/>
    <w:rsid w:val="000F331B"/>
    <w:rsid w:val="000F39CD"/>
    <w:rsid w:val="000F3B5C"/>
    <w:rsid w:val="000F4255"/>
    <w:rsid w:val="000F4DA4"/>
    <w:rsid w:val="000F6486"/>
    <w:rsid w:val="000F6648"/>
    <w:rsid w:val="001019AF"/>
    <w:rsid w:val="00104E09"/>
    <w:rsid w:val="00104F52"/>
    <w:rsid w:val="001057A3"/>
    <w:rsid w:val="0010597D"/>
    <w:rsid w:val="00105EB2"/>
    <w:rsid w:val="00105F09"/>
    <w:rsid w:val="0010647F"/>
    <w:rsid w:val="0010722C"/>
    <w:rsid w:val="0010742E"/>
    <w:rsid w:val="0011044F"/>
    <w:rsid w:val="00110E5C"/>
    <w:rsid w:val="00111159"/>
    <w:rsid w:val="00111E22"/>
    <w:rsid w:val="001166F2"/>
    <w:rsid w:val="00116AA9"/>
    <w:rsid w:val="001176A4"/>
    <w:rsid w:val="00117D97"/>
    <w:rsid w:val="001217E5"/>
    <w:rsid w:val="00121FF3"/>
    <w:rsid w:val="001232A7"/>
    <w:rsid w:val="0012368C"/>
    <w:rsid w:val="00123F4B"/>
    <w:rsid w:val="0012408D"/>
    <w:rsid w:val="00124555"/>
    <w:rsid w:val="0012467A"/>
    <w:rsid w:val="00124BA8"/>
    <w:rsid w:val="0012551B"/>
    <w:rsid w:val="00125882"/>
    <w:rsid w:val="001265AA"/>
    <w:rsid w:val="00127234"/>
    <w:rsid w:val="0012799A"/>
    <w:rsid w:val="00130303"/>
    <w:rsid w:val="00130950"/>
    <w:rsid w:val="00130B20"/>
    <w:rsid w:val="0013415B"/>
    <w:rsid w:val="00134C7F"/>
    <w:rsid w:val="001352FE"/>
    <w:rsid w:val="00135416"/>
    <w:rsid w:val="00135F44"/>
    <w:rsid w:val="001363CC"/>
    <w:rsid w:val="00136AE7"/>
    <w:rsid w:val="001378E9"/>
    <w:rsid w:val="00142309"/>
    <w:rsid w:val="00144118"/>
    <w:rsid w:val="001444B1"/>
    <w:rsid w:val="00144CDD"/>
    <w:rsid w:val="00145385"/>
    <w:rsid w:val="00145BF4"/>
    <w:rsid w:val="001466AA"/>
    <w:rsid w:val="00147130"/>
    <w:rsid w:val="001475CB"/>
    <w:rsid w:val="00150AF4"/>
    <w:rsid w:val="00151195"/>
    <w:rsid w:val="00152526"/>
    <w:rsid w:val="00152C1E"/>
    <w:rsid w:val="00152DEE"/>
    <w:rsid w:val="001558B9"/>
    <w:rsid w:val="001561DF"/>
    <w:rsid w:val="00157BBE"/>
    <w:rsid w:val="00157F4B"/>
    <w:rsid w:val="00161766"/>
    <w:rsid w:val="00162FC3"/>
    <w:rsid w:val="00163DEC"/>
    <w:rsid w:val="001643E2"/>
    <w:rsid w:val="001653C7"/>
    <w:rsid w:val="00165527"/>
    <w:rsid w:val="00165796"/>
    <w:rsid w:val="00166216"/>
    <w:rsid w:val="001740FB"/>
    <w:rsid w:val="00174946"/>
    <w:rsid w:val="00174D94"/>
    <w:rsid w:val="0017693B"/>
    <w:rsid w:val="00177567"/>
    <w:rsid w:val="00177786"/>
    <w:rsid w:val="00177DCA"/>
    <w:rsid w:val="00181CE1"/>
    <w:rsid w:val="0018263E"/>
    <w:rsid w:val="00182BDC"/>
    <w:rsid w:val="00182E6C"/>
    <w:rsid w:val="0018321A"/>
    <w:rsid w:val="001832D6"/>
    <w:rsid w:val="00183A48"/>
    <w:rsid w:val="0018527F"/>
    <w:rsid w:val="001854AD"/>
    <w:rsid w:val="00185797"/>
    <w:rsid w:val="00185E1E"/>
    <w:rsid w:val="00186722"/>
    <w:rsid w:val="00187DCB"/>
    <w:rsid w:val="0019038A"/>
    <w:rsid w:val="00191434"/>
    <w:rsid w:val="00193FF9"/>
    <w:rsid w:val="00195BA9"/>
    <w:rsid w:val="001A0722"/>
    <w:rsid w:val="001A0ACB"/>
    <w:rsid w:val="001A0BA9"/>
    <w:rsid w:val="001A14AC"/>
    <w:rsid w:val="001A1ABE"/>
    <w:rsid w:val="001A1EC6"/>
    <w:rsid w:val="001A2B27"/>
    <w:rsid w:val="001A328E"/>
    <w:rsid w:val="001A3672"/>
    <w:rsid w:val="001A3DC9"/>
    <w:rsid w:val="001A7F75"/>
    <w:rsid w:val="001B11FB"/>
    <w:rsid w:val="001B123D"/>
    <w:rsid w:val="001B1FF2"/>
    <w:rsid w:val="001B3272"/>
    <w:rsid w:val="001B3DD9"/>
    <w:rsid w:val="001B483E"/>
    <w:rsid w:val="001B4842"/>
    <w:rsid w:val="001B494F"/>
    <w:rsid w:val="001B5CA9"/>
    <w:rsid w:val="001B770E"/>
    <w:rsid w:val="001B774A"/>
    <w:rsid w:val="001D0143"/>
    <w:rsid w:val="001D0A49"/>
    <w:rsid w:val="001D12AC"/>
    <w:rsid w:val="001D21A8"/>
    <w:rsid w:val="001D5238"/>
    <w:rsid w:val="001D71E9"/>
    <w:rsid w:val="001D7554"/>
    <w:rsid w:val="001D7644"/>
    <w:rsid w:val="001E3CA6"/>
    <w:rsid w:val="001E45B5"/>
    <w:rsid w:val="001E64EA"/>
    <w:rsid w:val="001E6860"/>
    <w:rsid w:val="001E6B4D"/>
    <w:rsid w:val="001E78DD"/>
    <w:rsid w:val="001E7E5B"/>
    <w:rsid w:val="001F0CA7"/>
    <w:rsid w:val="001F1BEB"/>
    <w:rsid w:val="001F3F31"/>
    <w:rsid w:val="001F46EB"/>
    <w:rsid w:val="001F5A20"/>
    <w:rsid w:val="001F6837"/>
    <w:rsid w:val="001F6BC6"/>
    <w:rsid w:val="001F6C8D"/>
    <w:rsid w:val="001F6F3A"/>
    <w:rsid w:val="001F7968"/>
    <w:rsid w:val="001F7F1B"/>
    <w:rsid w:val="0020043F"/>
    <w:rsid w:val="00203912"/>
    <w:rsid w:val="00205BF4"/>
    <w:rsid w:val="0020674C"/>
    <w:rsid w:val="00210386"/>
    <w:rsid w:val="0021348E"/>
    <w:rsid w:val="00214252"/>
    <w:rsid w:val="00215333"/>
    <w:rsid w:val="002153B1"/>
    <w:rsid w:val="00215C17"/>
    <w:rsid w:val="002165FF"/>
    <w:rsid w:val="00217324"/>
    <w:rsid w:val="00217477"/>
    <w:rsid w:val="00222525"/>
    <w:rsid w:val="0022317C"/>
    <w:rsid w:val="00223F75"/>
    <w:rsid w:val="00224DA4"/>
    <w:rsid w:val="0022524A"/>
    <w:rsid w:val="002255CF"/>
    <w:rsid w:val="00226055"/>
    <w:rsid w:val="00226175"/>
    <w:rsid w:val="00226F85"/>
    <w:rsid w:val="00230218"/>
    <w:rsid w:val="00230C1C"/>
    <w:rsid w:val="0023210D"/>
    <w:rsid w:val="002338FA"/>
    <w:rsid w:val="00234F42"/>
    <w:rsid w:val="00235104"/>
    <w:rsid w:val="00235E7B"/>
    <w:rsid w:val="00236690"/>
    <w:rsid w:val="002368F1"/>
    <w:rsid w:val="0024071C"/>
    <w:rsid w:val="002435FD"/>
    <w:rsid w:val="002436B7"/>
    <w:rsid w:val="00245270"/>
    <w:rsid w:val="00247C7C"/>
    <w:rsid w:val="00250EB8"/>
    <w:rsid w:val="002540DF"/>
    <w:rsid w:val="002551C8"/>
    <w:rsid w:val="002563A4"/>
    <w:rsid w:val="00257296"/>
    <w:rsid w:val="002601BF"/>
    <w:rsid w:val="002602A9"/>
    <w:rsid w:val="00261A17"/>
    <w:rsid w:val="0026203B"/>
    <w:rsid w:val="0026214B"/>
    <w:rsid w:val="00262706"/>
    <w:rsid w:val="002632EA"/>
    <w:rsid w:val="002643FF"/>
    <w:rsid w:val="002645B4"/>
    <w:rsid w:val="00264CA4"/>
    <w:rsid w:val="0026609D"/>
    <w:rsid w:val="0026785D"/>
    <w:rsid w:val="00270149"/>
    <w:rsid w:val="00270B26"/>
    <w:rsid w:val="00271621"/>
    <w:rsid w:val="0027167F"/>
    <w:rsid w:val="00272B8A"/>
    <w:rsid w:val="00275256"/>
    <w:rsid w:val="00275876"/>
    <w:rsid w:val="00276479"/>
    <w:rsid w:val="002808AB"/>
    <w:rsid w:val="0028158F"/>
    <w:rsid w:val="002815C5"/>
    <w:rsid w:val="00281F56"/>
    <w:rsid w:val="002834EF"/>
    <w:rsid w:val="00285464"/>
    <w:rsid w:val="00287480"/>
    <w:rsid w:val="00287B15"/>
    <w:rsid w:val="002904FE"/>
    <w:rsid w:val="00290F06"/>
    <w:rsid w:val="00291290"/>
    <w:rsid w:val="00292484"/>
    <w:rsid w:val="00292DAC"/>
    <w:rsid w:val="00293065"/>
    <w:rsid w:val="00293868"/>
    <w:rsid w:val="0029435B"/>
    <w:rsid w:val="00296175"/>
    <w:rsid w:val="00296BF8"/>
    <w:rsid w:val="002976F7"/>
    <w:rsid w:val="00297CAF"/>
    <w:rsid w:val="002A1B43"/>
    <w:rsid w:val="002A208D"/>
    <w:rsid w:val="002A2DCD"/>
    <w:rsid w:val="002A32D8"/>
    <w:rsid w:val="002A54B7"/>
    <w:rsid w:val="002A56DD"/>
    <w:rsid w:val="002A5C17"/>
    <w:rsid w:val="002A6D45"/>
    <w:rsid w:val="002A7B14"/>
    <w:rsid w:val="002A7FEE"/>
    <w:rsid w:val="002B10DA"/>
    <w:rsid w:val="002B15BA"/>
    <w:rsid w:val="002B22DD"/>
    <w:rsid w:val="002B26DC"/>
    <w:rsid w:val="002B3DC2"/>
    <w:rsid w:val="002B5232"/>
    <w:rsid w:val="002C2436"/>
    <w:rsid w:val="002C2835"/>
    <w:rsid w:val="002C416E"/>
    <w:rsid w:val="002C4D9D"/>
    <w:rsid w:val="002C6B8F"/>
    <w:rsid w:val="002C7300"/>
    <w:rsid w:val="002C7377"/>
    <w:rsid w:val="002D194D"/>
    <w:rsid w:val="002D1A73"/>
    <w:rsid w:val="002D264F"/>
    <w:rsid w:val="002D2D9F"/>
    <w:rsid w:val="002D4828"/>
    <w:rsid w:val="002D4C49"/>
    <w:rsid w:val="002D5DE5"/>
    <w:rsid w:val="002D799A"/>
    <w:rsid w:val="002E1A6A"/>
    <w:rsid w:val="002E1FB6"/>
    <w:rsid w:val="002E329B"/>
    <w:rsid w:val="002E357D"/>
    <w:rsid w:val="002E3C1F"/>
    <w:rsid w:val="002E4182"/>
    <w:rsid w:val="002E468F"/>
    <w:rsid w:val="002E4AD9"/>
    <w:rsid w:val="002E503E"/>
    <w:rsid w:val="002E5EF1"/>
    <w:rsid w:val="002E75B9"/>
    <w:rsid w:val="002F0C13"/>
    <w:rsid w:val="002F1143"/>
    <w:rsid w:val="002F13A4"/>
    <w:rsid w:val="002F1502"/>
    <w:rsid w:val="002F15DC"/>
    <w:rsid w:val="002F1855"/>
    <w:rsid w:val="002F19E1"/>
    <w:rsid w:val="002F1CFD"/>
    <w:rsid w:val="002F1E13"/>
    <w:rsid w:val="002F2181"/>
    <w:rsid w:val="002F2446"/>
    <w:rsid w:val="002F25E5"/>
    <w:rsid w:val="002F2D80"/>
    <w:rsid w:val="002F3288"/>
    <w:rsid w:val="002F3824"/>
    <w:rsid w:val="002F392F"/>
    <w:rsid w:val="002F3B7B"/>
    <w:rsid w:val="002F4E4E"/>
    <w:rsid w:val="002F66FD"/>
    <w:rsid w:val="002F68AE"/>
    <w:rsid w:val="002F78B8"/>
    <w:rsid w:val="00300B6A"/>
    <w:rsid w:val="0030150E"/>
    <w:rsid w:val="0030222E"/>
    <w:rsid w:val="00303A52"/>
    <w:rsid w:val="00304D69"/>
    <w:rsid w:val="00304FCE"/>
    <w:rsid w:val="0030781A"/>
    <w:rsid w:val="00310796"/>
    <w:rsid w:val="003137E6"/>
    <w:rsid w:val="00316DC2"/>
    <w:rsid w:val="00316F8E"/>
    <w:rsid w:val="00317659"/>
    <w:rsid w:val="00320D7E"/>
    <w:rsid w:val="00321711"/>
    <w:rsid w:val="0032352D"/>
    <w:rsid w:val="0032531D"/>
    <w:rsid w:val="0032737E"/>
    <w:rsid w:val="00327D9B"/>
    <w:rsid w:val="003300D8"/>
    <w:rsid w:val="0033017C"/>
    <w:rsid w:val="00330BDF"/>
    <w:rsid w:val="0033169E"/>
    <w:rsid w:val="003319CF"/>
    <w:rsid w:val="00331A03"/>
    <w:rsid w:val="0033314C"/>
    <w:rsid w:val="003339E3"/>
    <w:rsid w:val="00333AFB"/>
    <w:rsid w:val="00334F4E"/>
    <w:rsid w:val="00334FC5"/>
    <w:rsid w:val="00335AEC"/>
    <w:rsid w:val="003364AD"/>
    <w:rsid w:val="003376EC"/>
    <w:rsid w:val="003400A3"/>
    <w:rsid w:val="00340428"/>
    <w:rsid w:val="00341D40"/>
    <w:rsid w:val="00342125"/>
    <w:rsid w:val="003426C6"/>
    <w:rsid w:val="00342D68"/>
    <w:rsid w:val="003430CF"/>
    <w:rsid w:val="00343161"/>
    <w:rsid w:val="00343B0B"/>
    <w:rsid w:val="0034489F"/>
    <w:rsid w:val="00344B22"/>
    <w:rsid w:val="00345B40"/>
    <w:rsid w:val="00345D53"/>
    <w:rsid w:val="003465E0"/>
    <w:rsid w:val="00346B19"/>
    <w:rsid w:val="00347A81"/>
    <w:rsid w:val="00347FFD"/>
    <w:rsid w:val="0035002B"/>
    <w:rsid w:val="0035050B"/>
    <w:rsid w:val="003516FB"/>
    <w:rsid w:val="003542FE"/>
    <w:rsid w:val="00356073"/>
    <w:rsid w:val="00357201"/>
    <w:rsid w:val="00360A9D"/>
    <w:rsid w:val="0036179A"/>
    <w:rsid w:val="003625C0"/>
    <w:rsid w:val="00363DC3"/>
    <w:rsid w:val="00364E7B"/>
    <w:rsid w:val="003666CE"/>
    <w:rsid w:val="00366759"/>
    <w:rsid w:val="00366F5C"/>
    <w:rsid w:val="00370715"/>
    <w:rsid w:val="003709EB"/>
    <w:rsid w:val="00373F46"/>
    <w:rsid w:val="003747AB"/>
    <w:rsid w:val="003747EA"/>
    <w:rsid w:val="0037671E"/>
    <w:rsid w:val="003776CA"/>
    <w:rsid w:val="00380186"/>
    <w:rsid w:val="00380375"/>
    <w:rsid w:val="00380892"/>
    <w:rsid w:val="003818AD"/>
    <w:rsid w:val="00381924"/>
    <w:rsid w:val="00384054"/>
    <w:rsid w:val="00384D21"/>
    <w:rsid w:val="0038598C"/>
    <w:rsid w:val="00386962"/>
    <w:rsid w:val="003871BF"/>
    <w:rsid w:val="00390C18"/>
    <w:rsid w:val="0039135D"/>
    <w:rsid w:val="00391F4B"/>
    <w:rsid w:val="003923EE"/>
    <w:rsid w:val="00392A62"/>
    <w:rsid w:val="003A0DDA"/>
    <w:rsid w:val="003A12CA"/>
    <w:rsid w:val="003A22BF"/>
    <w:rsid w:val="003A3D3E"/>
    <w:rsid w:val="003A6476"/>
    <w:rsid w:val="003A6AB2"/>
    <w:rsid w:val="003A7359"/>
    <w:rsid w:val="003B0FB2"/>
    <w:rsid w:val="003B2B11"/>
    <w:rsid w:val="003B3FB9"/>
    <w:rsid w:val="003B54CE"/>
    <w:rsid w:val="003B67FA"/>
    <w:rsid w:val="003B6BA1"/>
    <w:rsid w:val="003B6DDD"/>
    <w:rsid w:val="003B6EC8"/>
    <w:rsid w:val="003B7832"/>
    <w:rsid w:val="003B7B03"/>
    <w:rsid w:val="003C1041"/>
    <w:rsid w:val="003C119E"/>
    <w:rsid w:val="003C24E2"/>
    <w:rsid w:val="003C3A3E"/>
    <w:rsid w:val="003C3DEC"/>
    <w:rsid w:val="003C4DFB"/>
    <w:rsid w:val="003D1AF2"/>
    <w:rsid w:val="003D3EAA"/>
    <w:rsid w:val="003D4CCB"/>
    <w:rsid w:val="003D4E41"/>
    <w:rsid w:val="003D6328"/>
    <w:rsid w:val="003D7E43"/>
    <w:rsid w:val="003D7E4B"/>
    <w:rsid w:val="003E1051"/>
    <w:rsid w:val="003E2B28"/>
    <w:rsid w:val="003E2BAB"/>
    <w:rsid w:val="003E3C61"/>
    <w:rsid w:val="003E4FCA"/>
    <w:rsid w:val="003E507F"/>
    <w:rsid w:val="003E536C"/>
    <w:rsid w:val="003E6A00"/>
    <w:rsid w:val="003E718D"/>
    <w:rsid w:val="003F41EF"/>
    <w:rsid w:val="003F6ED7"/>
    <w:rsid w:val="00401570"/>
    <w:rsid w:val="00401903"/>
    <w:rsid w:val="00406809"/>
    <w:rsid w:val="00406D66"/>
    <w:rsid w:val="004074BF"/>
    <w:rsid w:val="00407E0A"/>
    <w:rsid w:val="00411B57"/>
    <w:rsid w:val="0041447F"/>
    <w:rsid w:val="00414775"/>
    <w:rsid w:val="004165B7"/>
    <w:rsid w:val="00417A0F"/>
    <w:rsid w:val="00417A7A"/>
    <w:rsid w:val="00421328"/>
    <w:rsid w:val="004217FA"/>
    <w:rsid w:val="00421FB0"/>
    <w:rsid w:val="004230EE"/>
    <w:rsid w:val="00423B03"/>
    <w:rsid w:val="00424891"/>
    <w:rsid w:val="00426B2C"/>
    <w:rsid w:val="00426EF6"/>
    <w:rsid w:val="0042758F"/>
    <w:rsid w:val="00432B9A"/>
    <w:rsid w:val="00434495"/>
    <w:rsid w:val="004354FD"/>
    <w:rsid w:val="00437B78"/>
    <w:rsid w:val="004401A4"/>
    <w:rsid w:val="004403FF"/>
    <w:rsid w:val="00440856"/>
    <w:rsid w:val="00441797"/>
    <w:rsid w:val="00441F5D"/>
    <w:rsid w:val="004442C4"/>
    <w:rsid w:val="00450583"/>
    <w:rsid w:val="00450D2B"/>
    <w:rsid w:val="00451169"/>
    <w:rsid w:val="00453A2E"/>
    <w:rsid w:val="0045437B"/>
    <w:rsid w:val="00454FAA"/>
    <w:rsid w:val="004608AB"/>
    <w:rsid w:val="00461F71"/>
    <w:rsid w:val="00462799"/>
    <w:rsid w:val="004628B3"/>
    <w:rsid w:val="00463806"/>
    <w:rsid w:val="00464680"/>
    <w:rsid w:val="004649DD"/>
    <w:rsid w:val="00467245"/>
    <w:rsid w:val="00470D81"/>
    <w:rsid w:val="0047183A"/>
    <w:rsid w:val="00474197"/>
    <w:rsid w:val="004743BB"/>
    <w:rsid w:val="0047560D"/>
    <w:rsid w:val="0047568E"/>
    <w:rsid w:val="00475DD9"/>
    <w:rsid w:val="004775A1"/>
    <w:rsid w:val="0048080D"/>
    <w:rsid w:val="00482A55"/>
    <w:rsid w:val="00482C19"/>
    <w:rsid w:val="00483343"/>
    <w:rsid w:val="00483A28"/>
    <w:rsid w:val="0048495D"/>
    <w:rsid w:val="00485013"/>
    <w:rsid w:val="004855D3"/>
    <w:rsid w:val="00486FE0"/>
    <w:rsid w:val="00490B22"/>
    <w:rsid w:val="00490C2E"/>
    <w:rsid w:val="004913D2"/>
    <w:rsid w:val="00491631"/>
    <w:rsid w:val="004916A7"/>
    <w:rsid w:val="00491C8D"/>
    <w:rsid w:val="00492878"/>
    <w:rsid w:val="00492E10"/>
    <w:rsid w:val="00494CAF"/>
    <w:rsid w:val="00495834"/>
    <w:rsid w:val="00495903"/>
    <w:rsid w:val="0049631C"/>
    <w:rsid w:val="00496734"/>
    <w:rsid w:val="004968BE"/>
    <w:rsid w:val="00497283"/>
    <w:rsid w:val="004972AB"/>
    <w:rsid w:val="00497CE6"/>
    <w:rsid w:val="004A189B"/>
    <w:rsid w:val="004A2100"/>
    <w:rsid w:val="004A2983"/>
    <w:rsid w:val="004A2F6C"/>
    <w:rsid w:val="004A6102"/>
    <w:rsid w:val="004B0F8A"/>
    <w:rsid w:val="004B10D0"/>
    <w:rsid w:val="004B11A5"/>
    <w:rsid w:val="004B1392"/>
    <w:rsid w:val="004B2282"/>
    <w:rsid w:val="004B3D86"/>
    <w:rsid w:val="004B3DE6"/>
    <w:rsid w:val="004B3F0C"/>
    <w:rsid w:val="004B45B0"/>
    <w:rsid w:val="004B4F9B"/>
    <w:rsid w:val="004B5F7A"/>
    <w:rsid w:val="004B6890"/>
    <w:rsid w:val="004B7D72"/>
    <w:rsid w:val="004C1171"/>
    <w:rsid w:val="004C1C1A"/>
    <w:rsid w:val="004C1FEF"/>
    <w:rsid w:val="004C2091"/>
    <w:rsid w:val="004C20B1"/>
    <w:rsid w:val="004C4000"/>
    <w:rsid w:val="004C4DC2"/>
    <w:rsid w:val="004C52C1"/>
    <w:rsid w:val="004C57BF"/>
    <w:rsid w:val="004C63FD"/>
    <w:rsid w:val="004C6BAB"/>
    <w:rsid w:val="004C6BD3"/>
    <w:rsid w:val="004C7220"/>
    <w:rsid w:val="004C76C0"/>
    <w:rsid w:val="004C7779"/>
    <w:rsid w:val="004D04DF"/>
    <w:rsid w:val="004D2160"/>
    <w:rsid w:val="004D317E"/>
    <w:rsid w:val="004D33B6"/>
    <w:rsid w:val="004D4129"/>
    <w:rsid w:val="004D57D0"/>
    <w:rsid w:val="004D5943"/>
    <w:rsid w:val="004D62E3"/>
    <w:rsid w:val="004D64D9"/>
    <w:rsid w:val="004D68DF"/>
    <w:rsid w:val="004D7069"/>
    <w:rsid w:val="004D796A"/>
    <w:rsid w:val="004E037B"/>
    <w:rsid w:val="004E32A2"/>
    <w:rsid w:val="004E5B1F"/>
    <w:rsid w:val="004F0C43"/>
    <w:rsid w:val="004F148B"/>
    <w:rsid w:val="004F2CF7"/>
    <w:rsid w:val="004F3860"/>
    <w:rsid w:val="004F7567"/>
    <w:rsid w:val="0050048A"/>
    <w:rsid w:val="00501B52"/>
    <w:rsid w:val="005029F0"/>
    <w:rsid w:val="0050428D"/>
    <w:rsid w:val="005054C8"/>
    <w:rsid w:val="005059CB"/>
    <w:rsid w:val="00506FFC"/>
    <w:rsid w:val="00511232"/>
    <w:rsid w:val="0051136E"/>
    <w:rsid w:val="0051452D"/>
    <w:rsid w:val="00515CE0"/>
    <w:rsid w:val="00516254"/>
    <w:rsid w:val="005163F9"/>
    <w:rsid w:val="005167F6"/>
    <w:rsid w:val="00516995"/>
    <w:rsid w:val="0052362F"/>
    <w:rsid w:val="00524B69"/>
    <w:rsid w:val="0052667D"/>
    <w:rsid w:val="0052780A"/>
    <w:rsid w:val="00527D00"/>
    <w:rsid w:val="00531177"/>
    <w:rsid w:val="0053473C"/>
    <w:rsid w:val="0053614F"/>
    <w:rsid w:val="00536C47"/>
    <w:rsid w:val="005374BB"/>
    <w:rsid w:val="00537519"/>
    <w:rsid w:val="0054052B"/>
    <w:rsid w:val="00541A62"/>
    <w:rsid w:val="00543F7E"/>
    <w:rsid w:val="00545246"/>
    <w:rsid w:val="00545880"/>
    <w:rsid w:val="00545C90"/>
    <w:rsid w:val="00546A45"/>
    <w:rsid w:val="00546D00"/>
    <w:rsid w:val="00547400"/>
    <w:rsid w:val="00551C2E"/>
    <w:rsid w:val="00552682"/>
    <w:rsid w:val="00553015"/>
    <w:rsid w:val="00553F72"/>
    <w:rsid w:val="0055477C"/>
    <w:rsid w:val="005565D8"/>
    <w:rsid w:val="00560AA5"/>
    <w:rsid w:val="005611CB"/>
    <w:rsid w:val="00561662"/>
    <w:rsid w:val="00562111"/>
    <w:rsid w:val="00564323"/>
    <w:rsid w:val="00566154"/>
    <w:rsid w:val="005668B8"/>
    <w:rsid w:val="0056717A"/>
    <w:rsid w:val="00571DD9"/>
    <w:rsid w:val="005721F2"/>
    <w:rsid w:val="005738D5"/>
    <w:rsid w:val="005742A3"/>
    <w:rsid w:val="00574B2A"/>
    <w:rsid w:val="0057696D"/>
    <w:rsid w:val="005817DF"/>
    <w:rsid w:val="00581A95"/>
    <w:rsid w:val="005825D0"/>
    <w:rsid w:val="005827C6"/>
    <w:rsid w:val="00583D2C"/>
    <w:rsid w:val="0058422A"/>
    <w:rsid w:val="00584291"/>
    <w:rsid w:val="00584D5A"/>
    <w:rsid w:val="00584EDF"/>
    <w:rsid w:val="00586F90"/>
    <w:rsid w:val="005870B4"/>
    <w:rsid w:val="00587316"/>
    <w:rsid w:val="00590200"/>
    <w:rsid w:val="005916C5"/>
    <w:rsid w:val="0059299E"/>
    <w:rsid w:val="00593495"/>
    <w:rsid w:val="00593914"/>
    <w:rsid w:val="0059428E"/>
    <w:rsid w:val="005947A7"/>
    <w:rsid w:val="0059503A"/>
    <w:rsid w:val="00595442"/>
    <w:rsid w:val="00596C25"/>
    <w:rsid w:val="00597091"/>
    <w:rsid w:val="00597469"/>
    <w:rsid w:val="005A0409"/>
    <w:rsid w:val="005A0497"/>
    <w:rsid w:val="005A08D4"/>
    <w:rsid w:val="005A480C"/>
    <w:rsid w:val="005A5137"/>
    <w:rsid w:val="005A5E3E"/>
    <w:rsid w:val="005A7889"/>
    <w:rsid w:val="005B1404"/>
    <w:rsid w:val="005B1AE1"/>
    <w:rsid w:val="005B1DB5"/>
    <w:rsid w:val="005B535B"/>
    <w:rsid w:val="005B58C7"/>
    <w:rsid w:val="005B69FA"/>
    <w:rsid w:val="005B79E8"/>
    <w:rsid w:val="005C1086"/>
    <w:rsid w:val="005C2D56"/>
    <w:rsid w:val="005C2E45"/>
    <w:rsid w:val="005C34F5"/>
    <w:rsid w:val="005C3D9E"/>
    <w:rsid w:val="005C3FE9"/>
    <w:rsid w:val="005C423B"/>
    <w:rsid w:val="005C6826"/>
    <w:rsid w:val="005D1983"/>
    <w:rsid w:val="005D41A8"/>
    <w:rsid w:val="005D41E7"/>
    <w:rsid w:val="005D49B9"/>
    <w:rsid w:val="005D5D7D"/>
    <w:rsid w:val="005D628F"/>
    <w:rsid w:val="005E021E"/>
    <w:rsid w:val="005E078C"/>
    <w:rsid w:val="005E0F59"/>
    <w:rsid w:val="005E1E4B"/>
    <w:rsid w:val="005E2CAF"/>
    <w:rsid w:val="005E34D6"/>
    <w:rsid w:val="005E5802"/>
    <w:rsid w:val="005E6F42"/>
    <w:rsid w:val="005E767D"/>
    <w:rsid w:val="005E78E8"/>
    <w:rsid w:val="005E7931"/>
    <w:rsid w:val="005E7A23"/>
    <w:rsid w:val="005F01B4"/>
    <w:rsid w:val="005F02CB"/>
    <w:rsid w:val="005F0E3C"/>
    <w:rsid w:val="005F1C75"/>
    <w:rsid w:val="005F4BBA"/>
    <w:rsid w:val="005F5D36"/>
    <w:rsid w:val="005F7373"/>
    <w:rsid w:val="005F77D8"/>
    <w:rsid w:val="00602CB1"/>
    <w:rsid w:val="0060366C"/>
    <w:rsid w:val="0060460C"/>
    <w:rsid w:val="00604821"/>
    <w:rsid w:val="006050CC"/>
    <w:rsid w:val="00607A9B"/>
    <w:rsid w:val="0061033C"/>
    <w:rsid w:val="00610CAA"/>
    <w:rsid w:val="00613935"/>
    <w:rsid w:val="00614079"/>
    <w:rsid w:val="00614494"/>
    <w:rsid w:val="00615B18"/>
    <w:rsid w:val="00615F29"/>
    <w:rsid w:val="00616E5C"/>
    <w:rsid w:val="0061757D"/>
    <w:rsid w:val="00617924"/>
    <w:rsid w:val="00620385"/>
    <w:rsid w:val="006208F8"/>
    <w:rsid w:val="00621D04"/>
    <w:rsid w:val="00622A4D"/>
    <w:rsid w:val="00623C9E"/>
    <w:rsid w:val="00624BF3"/>
    <w:rsid w:val="00626A1C"/>
    <w:rsid w:val="00626CF7"/>
    <w:rsid w:val="006305B6"/>
    <w:rsid w:val="00630D8D"/>
    <w:rsid w:val="00632601"/>
    <w:rsid w:val="0063577B"/>
    <w:rsid w:val="006363E1"/>
    <w:rsid w:val="006369C2"/>
    <w:rsid w:val="00636E16"/>
    <w:rsid w:val="00637CFA"/>
    <w:rsid w:val="00641C5D"/>
    <w:rsid w:val="006424DF"/>
    <w:rsid w:val="006428E3"/>
    <w:rsid w:val="00642EA5"/>
    <w:rsid w:val="00644DF5"/>
    <w:rsid w:val="00646C00"/>
    <w:rsid w:val="00646ECE"/>
    <w:rsid w:val="00647533"/>
    <w:rsid w:val="00647778"/>
    <w:rsid w:val="00647E98"/>
    <w:rsid w:val="006509BE"/>
    <w:rsid w:val="006515CF"/>
    <w:rsid w:val="00651FF4"/>
    <w:rsid w:val="006535EA"/>
    <w:rsid w:val="00653A4B"/>
    <w:rsid w:val="006551DB"/>
    <w:rsid w:val="00656104"/>
    <w:rsid w:val="00656A20"/>
    <w:rsid w:val="0066204A"/>
    <w:rsid w:val="006638C0"/>
    <w:rsid w:val="00664FC8"/>
    <w:rsid w:val="00665A2C"/>
    <w:rsid w:val="00670AFC"/>
    <w:rsid w:val="0067103B"/>
    <w:rsid w:val="00671248"/>
    <w:rsid w:val="00675827"/>
    <w:rsid w:val="00677083"/>
    <w:rsid w:val="006774DF"/>
    <w:rsid w:val="0068142F"/>
    <w:rsid w:val="0068185B"/>
    <w:rsid w:val="00682A46"/>
    <w:rsid w:val="00683505"/>
    <w:rsid w:val="006835E8"/>
    <w:rsid w:val="00683AE4"/>
    <w:rsid w:val="00684F30"/>
    <w:rsid w:val="0068580F"/>
    <w:rsid w:val="00686EEC"/>
    <w:rsid w:val="0068702A"/>
    <w:rsid w:val="00687E19"/>
    <w:rsid w:val="00687F61"/>
    <w:rsid w:val="006904CB"/>
    <w:rsid w:val="006916E4"/>
    <w:rsid w:val="006918B1"/>
    <w:rsid w:val="00691E88"/>
    <w:rsid w:val="00692C79"/>
    <w:rsid w:val="00693CD9"/>
    <w:rsid w:val="006947CC"/>
    <w:rsid w:val="00695B05"/>
    <w:rsid w:val="00695C4E"/>
    <w:rsid w:val="006960FA"/>
    <w:rsid w:val="0069633A"/>
    <w:rsid w:val="00696A03"/>
    <w:rsid w:val="00697A85"/>
    <w:rsid w:val="006A1F19"/>
    <w:rsid w:val="006A3BA3"/>
    <w:rsid w:val="006A4778"/>
    <w:rsid w:val="006A4BF9"/>
    <w:rsid w:val="006A4CDE"/>
    <w:rsid w:val="006A5CEE"/>
    <w:rsid w:val="006A5F44"/>
    <w:rsid w:val="006B15E4"/>
    <w:rsid w:val="006B2AFC"/>
    <w:rsid w:val="006B2BF1"/>
    <w:rsid w:val="006B577B"/>
    <w:rsid w:val="006B6859"/>
    <w:rsid w:val="006B704C"/>
    <w:rsid w:val="006B7B08"/>
    <w:rsid w:val="006C1ACF"/>
    <w:rsid w:val="006C350B"/>
    <w:rsid w:val="006D13F1"/>
    <w:rsid w:val="006D4458"/>
    <w:rsid w:val="006D5074"/>
    <w:rsid w:val="006D52BE"/>
    <w:rsid w:val="006D54C6"/>
    <w:rsid w:val="006D6DF8"/>
    <w:rsid w:val="006D77A3"/>
    <w:rsid w:val="006D78C6"/>
    <w:rsid w:val="006D7ACF"/>
    <w:rsid w:val="006E0780"/>
    <w:rsid w:val="006E39B8"/>
    <w:rsid w:val="006E3D88"/>
    <w:rsid w:val="006E457C"/>
    <w:rsid w:val="006E6221"/>
    <w:rsid w:val="006E6444"/>
    <w:rsid w:val="006E6BC9"/>
    <w:rsid w:val="006F00F6"/>
    <w:rsid w:val="006F1144"/>
    <w:rsid w:val="006F1777"/>
    <w:rsid w:val="006F18F0"/>
    <w:rsid w:val="006F19D6"/>
    <w:rsid w:val="006F22D7"/>
    <w:rsid w:val="006F2615"/>
    <w:rsid w:val="006F337E"/>
    <w:rsid w:val="006F7B86"/>
    <w:rsid w:val="00702348"/>
    <w:rsid w:val="00702415"/>
    <w:rsid w:val="007036D2"/>
    <w:rsid w:val="00704726"/>
    <w:rsid w:val="00710295"/>
    <w:rsid w:val="007121A8"/>
    <w:rsid w:val="0071246B"/>
    <w:rsid w:val="00712E90"/>
    <w:rsid w:val="00713AEE"/>
    <w:rsid w:val="0071426C"/>
    <w:rsid w:val="007144CE"/>
    <w:rsid w:val="00714800"/>
    <w:rsid w:val="007149D6"/>
    <w:rsid w:val="00714F97"/>
    <w:rsid w:val="00714FAB"/>
    <w:rsid w:val="007152D5"/>
    <w:rsid w:val="00717367"/>
    <w:rsid w:val="00717FAE"/>
    <w:rsid w:val="00721D25"/>
    <w:rsid w:val="007234DE"/>
    <w:rsid w:val="0072355D"/>
    <w:rsid w:val="0072386A"/>
    <w:rsid w:val="00723F45"/>
    <w:rsid w:val="00724D68"/>
    <w:rsid w:val="0072541A"/>
    <w:rsid w:val="0072546B"/>
    <w:rsid w:val="00725635"/>
    <w:rsid w:val="00726BC4"/>
    <w:rsid w:val="00731053"/>
    <w:rsid w:val="007313CC"/>
    <w:rsid w:val="00731511"/>
    <w:rsid w:val="007315E8"/>
    <w:rsid w:val="007346F2"/>
    <w:rsid w:val="00734D2C"/>
    <w:rsid w:val="007355F6"/>
    <w:rsid w:val="007376E5"/>
    <w:rsid w:val="00742CDC"/>
    <w:rsid w:val="0074390B"/>
    <w:rsid w:val="007441BD"/>
    <w:rsid w:val="00744EA5"/>
    <w:rsid w:val="00745266"/>
    <w:rsid w:val="007466D7"/>
    <w:rsid w:val="00746771"/>
    <w:rsid w:val="00746D02"/>
    <w:rsid w:val="00747F41"/>
    <w:rsid w:val="00752B42"/>
    <w:rsid w:val="00752EF2"/>
    <w:rsid w:val="00757563"/>
    <w:rsid w:val="0076132A"/>
    <w:rsid w:val="00763BFB"/>
    <w:rsid w:val="00763E4B"/>
    <w:rsid w:val="007664A6"/>
    <w:rsid w:val="007666B0"/>
    <w:rsid w:val="007675B3"/>
    <w:rsid w:val="00767E8C"/>
    <w:rsid w:val="00770796"/>
    <w:rsid w:val="00770E14"/>
    <w:rsid w:val="0077111B"/>
    <w:rsid w:val="0077194C"/>
    <w:rsid w:val="0077253B"/>
    <w:rsid w:val="00772F27"/>
    <w:rsid w:val="00773D7E"/>
    <w:rsid w:val="00774AF0"/>
    <w:rsid w:val="00774B15"/>
    <w:rsid w:val="00774F9D"/>
    <w:rsid w:val="00777C47"/>
    <w:rsid w:val="00781C09"/>
    <w:rsid w:val="0078218D"/>
    <w:rsid w:val="00783070"/>
    <w:rsid w:val="00783419"/>
    <w:rsid w:val="00783AAC"/>
    <w:rsid w:val="007850B3"/>
    <w:rsid w:val="00787849"/>
    <w:rsid w:val="007901E4"/>
    <w:rsid w:val="00790B14"/>
    <w:rsid w:val="00792ACF"/>
    <w:rsid w:val="00794143"/>
    <w:rsid w:val="00794596"/>
    <w:rsid w:val="00795149"/>
    <w:rsid w:val="00797891"/>
    <w:rsid w:val="007A0C29"/>
    <w:rsid w:val="007A3087"/>
    <w:rsid w:val="007A34D6"/>
    <w:rsid w:val="007A4287"/>
    <w:rsid w:val="007A5285"/>
    <w:rsid w:val="007A7F7F"/>
    <w:rsid w:val="007B0270"/>
    <w:rsid w:val="007B18DC"/>
    <w:rsid w:val="007B35B5"/>
    <w:rsid w:val="007B4811"/>
    <w:rsid w:val="007B5595"/>
    <w:rsid w:val="007C098F"/>
    <w:rsid w:val="007C1409"/>
    <w:rsid w:val="007C1417"/>
    <w:rsid w:val="007C1757"/>
    <w:rsid w:val="007C1AC2"/>
    <w:rsid w:val="007C1DAA"/>
    <w:rsid w:val="007C328E"/>
    <w:rsid w:val="007C4F6C"/>
    <w:rsid w:val="007C6181"/>
    <w:rsid w:val="007C69B9"/>
    <w:rsid w:val="007C760B"/>
    <w:rsid w:val="007D1B1E"/>
    <w:rsid w:val="007D2542"/>
    <w:rsid w:val="007D37BB"/>
    <w:rsid w:val="007D3DEF"/>
    <w:rsid w:val="007D3E5B"/>
    <w:rsid w:val="007D4286"/>
    <w:rsid w:val="007D53B8"/>
    <w:rsid w:val="007E10EF"/>
    <w:rsid w:val="007E258F"/>
    <w:rsid w:val="007E3D16"/>
    <w:rsid w:val="007E436D"/>
    <w:rsid w:val="007E4735"/>
    <w:rsid w:val="007E4C11"/>
    <w:rsid w:val="007E7391"/>
    <w:rsid w:val="007F0823"/>
    <w:rsid w:val="007F248B"/>
    <w:rsid w:val="007F36B4"/>
    <w:rsid w:val="007F390C"/>
    <w:rsid w:val="007F489A"/>
    <w:rsid w:val="007F5738"/>
    <w:rsid w:val="007F67CB"/>
    <w:rsid w:val="007F73DA"/>
    <w:rsid w:val="00801251"/>
    <w:rsid w:val="0080142F"/>
    <w:rsid w:val="008018D0"/>
    <w:rsid w:val="008065F1"/>
    <w:rsid w:val="00807738"/>
    <w:rsid w:val="008077CF"/>
    <w:rsid w:val="00807A15"/>
    <w:rsid w:val="008139B4"/>
    <w:rsid w:val="00813EE7"/>
    <w:rsid w:val="008160B0"/>
    <w:rsid w:val="00816380"/>
    <w:rsid w:val="0081673E"/>
    <w:rsid w:val="00816D36"/>
    <w:rsid w:val="008174D9"/>
    <w:rsid w:val="0082001F"/>
    <w:rsid w:val="00820D96"/>
    <w:rsid w:val="00821184"/>
    <w:rsid w:val="0082393B"/>
    <w:rsid w:val="0082414C"/>
    <w:rsid w:val="00824CD0"/>
    <w:rsid w:val="0082654F"/>
    <w:rsid w:val="008265D3"/>
    <w:rsid w:val="00826BC5"/>
    <w:rsid w:val="00831891"/>
    <w:rsid w:val="00832178"/>
    <w:rsid w:val="00832974"/>
    <w:rsid w:val="00832DDE"/>
    <w:rsid w:val="00832F80"/>
    <w:rsid w:val="008352CC"/>
    <w:rsid w:val="00837DB6"/>
    <w:rsid w:val="00840A8E"/>
    <w:rsid w:val="00840E3B"/>
    <w:rsid w:val="0084374D"/>
    <w:rsid w:val="00843887"/>
    <w:rsid w:val="008458DB"/>
    <w:rsid w:val="008462B9"/>
    <w:rsid w:val="00850043"/>
    <w:rsid w:val="0085076C"/>
    <w:rsid w:val="00850D61"/>
    <w:rsid w:val="00851766"/>
    <w:rsid w:val="0085322B"/>
    <w:rsid w:val="0085431A"/>
    <w:rsid w:val="0085477A"/>
    <w:rsid w:val="00854DA3"/>
    <w:rsid w:val="008561FD"/>
    <w:rsid w:val="00856C51"/>
    <w:rsid w:val="00856E17"/>
    <w:rsid w:val="0085743B"/>
    <w:rsid w:val="00860F0D"/>
    <w:rsid w:val="00865EFB"/>
    <w:rsid w:val="00867A5D"/>
    <w:rsid w:val="00870014"/>
    <w:rsid w:val="00870025"/>
    <w:rsid w:val="008732D8"/>
    <w:rsid w:val="00874DB0"/>
    <w:rsid w:val="00875C5C"/>
    <w:rsid w:val="00876969"/>
    <w:rsid w:val="00877708"/>
    <w:rsid w:val="00882178"/>
    <w:rsid w:val="00882D2D"/>
    <w:rsid w:val="008833D6"/>
    <w:rsid w:val="00884EC6"/>
    <w:rsid w:val="00885D83"/>
    <w:rsid w:val="00886507"/>
    <w:rsid w:val="0088777B"/>
    <w:rsid w:val="00890338"/>
    <w:rsid w:val="00890DE4"/>
    <w:rsid w:val="0089263D"/>
    <w:rsid w:val="00892CB4"/>
    <w:rsid w:val="008955E3"/>
    <w:rsid w:val="00895838"/>
    <w:rsid w:val="00895F27"/>
    <w:rsid w:val="00896C65"/>
    <w:rsid w:val="008A06E5"/>
    <w:rsid w:val="008A192E"/>
    <w:rsid w:val="008A2392"/>
    <w:rsid w:val="008A3234"/>
    <w:rsid w:val="008A333F"/>
    <w:rsid w:val="008A4A2C"/>
    <w:rsid w:val="008A760F"/>
    <w:rsid w:val="008A7F08"/>
    <w:rsid w:val="008B0A44"/>
    <w:rsid w:val="008B1941"/>
    <w:rsid w:val="008C081B"/>
    <w:rsid w:val="008C092E"/>
    <w:rsid w:val="008C0C1B"/>
    <w:rsid w:val="008C1507"/>
    <w:rsid w:val="008C4323"/>
    <w:rsid w:val="008C4C4A"/>
    <w:rsid w:val="008C5286"/>
    <w:rsid w:val="008C54BB"/>
    <w:rsid w:val="008C65E0"/>
    <w:rsid w:val="008C6688"/>
    <w:rsid w:val="008C7C6D"/>
    <w:rsid w:val="008D10A0"/>
    <w:rsid w:val="008D1FB0"/>
    <w:rsid w:val="008D2444"/>
    <w:rsid w:val="008D5534"/>
    <w:rsid w:val="008D58DD"/>
    <w:rsid w:val="008D5BF2"/>
    <w:rsid w:val="008D5E79"/>
    <w:rsid w:val="008D79C3"/>
    <w:rsid w:val="008D7C4A"/>
    <w:rsid w:val="008E09A4"/>
    <w:rsid w:val="008E4243"/>
    <w:rsid w:val="008E485C"/>
    <w:rsid w:val="008E4982"/>
    <w:rsid w:val="008E4EEC"/>
    <w:rsid w:val="008E51CA"/>
    <w:rsid w:val="008E5946"/>
    <w:rsid w:val="008E5A2B"/>
    <w:rsid w:val="008E6FFF"/>
    <w:rsid w:val="008F038A"/>
    <w:rsid w:val="008F0CF4"/>
    <w:rsid w:val="008F2B8C"/>
    <w:rsid w:val="008F4BE1"/>
    <w:rsid w:val="008F5A49"/>
    <w:rsid w:val="008F7827"/>
    <w:rsid w:val="00900E32"/>
    <w:rsid w:val="00901C26"/>
    <w:rsid w:val="009026FC"/>
    <w:rsid w:val="00903389"/>
    <w:rsid w:val="00904687"/>
    <w:rsid w:val="009053FD"/>
    <w:rsid w:val="00905797"/>
    <w:rsid w:val="0090656E"/>
    <w:rsid w:val="009102F1"/>
    <w:rsid w:val="00911C2E"/>
    <w:rsid w:val="00912574"/>
    <w:rsid w:val="00913553"/>
    <w:rsid w:val="009140C4"/>
    <w:rsid w:val="00915791"/>
    <w:rsid w:val="00915915"/>
    <w:rsid w:val="0091641C"/>
    <w:rsid w:val="00916E5B"/>
    <w:rsid w:val="009173EB"/>
    <w:rsid w:val="009215D6"/>
    <w:rsid w:val="00922637"/>
    <w:rsid w:val="0092289D"/>
    <w:rsid w:val="00922B7A"/>
    <w:rsid w:val="00922EF6"/>
    <w:rsid w:val="009232AA"/>
    <w:rsid w:val="009237D6"/>
    <w:rsid w:val="0092380A"/>
    <w:rsid w:val="009240A5"/>
    <w:rsid w:val="00924195"/>
    <w:rsid w:val="00927376"/>
    <w:rsid w:val="00930202"/>
    <w:rsid w:val="009305B1"/>
    <w:rsid w:val="00931191"/>
    <w:rsid w:val="0093189A"/>
    <w:rsid w:val="00931B40"/>
    <w:rsid w:val="00931D0F"/>
    <w:rsid w:val="00932629"/>
    <w:rsid w:val="0093298C"/>
    <w:rsid w:val="009329BB"/>
    <w:rsid w:val="00932C07"/>
    <w:rsid w:val="00932E6C"/>
    <w:rsid w:val="0093506A"/>
    <w:rsid w:val="00936324"/>
    <w:rsid w:val="00936D57"/>
    <w:rsid w:val="00937323"/>
    <w:rsid w:val="00937EAF"/>
    <w:rsid w:val="009400AA"/>
    <w:rsid w:val="0094016F"/>
    <w:rsid w:val="00940D81"/>
    <w:rsid w:val="009445C4"/>
    <w:rsid w:val="00945394"/>
    <w:rsid w:val="009468E9"/>
    <w:rsid w:val="00946959"/>
    <w:rsid w:val="009479B4"/>
    <w:rsid w:val="0095095E"/>
    <w:rsid w:val="0095097F"/>
    <w:rsid w:val="00950A2C"/>
    <w:rsid w:val="00950D4D"/>
    <w:rsid w:val="00951BE6"/>
    <w:rsid w:val="00954114"/>
    <w:rsid w:val="00954D50"/>
    <w:rsid w:val="00954EBF"/>
    <w:rsid w:val="00956862"/>
    <w:rsid w:val="00957ABB"/>
    <w:rsid w:val="00957C8C"/>
    <w:rsid w:val="009611D6"/>
    <w:rsid w:val="00961B22"/>
    <w:rsid w:val="00963BD9"/>
    <w:rsid w:val="009651F4"/>
    <w:rsid w:val="009657F6"/>
    <w:rsid w:val="00966093"/>
    <w:rsid w:val="00966382"/>
    <w:rsid w:val="00966934"/>
    <w:rsid w:val="00970FDF"/>
    <w:rsid w:val="00971FFB"/>
    <w:rsid w:val="00973547"/>
    <w:rsid w:val="00973DEB"/>
    <w:rsid w:val="00975379"/>
    <w:rsid w:val="00975426"/>
    <w:rsid w:val="00975444"/>
    <w:rsid w:val="0097712D"/>
    <w:rsid w:val="009772E6"/>
    <w:rsid w:val="00977D89"/>
    <w:rsid w:val="00981430"/>
    <w:rsid w:val="00981A81"/>
    <w:rsid w:val="00982074"/>
    <w:rsid w:val="009836AE"/>
    <w:rsid w:val="00984E3D"/>
    <w:rsid w:val="0099119C"/>
    <w:rsid w:val="009913E4"/>
    <w:rsid w:val="0099173C"/>
    <w:rsid w:val="00991926"/>
    <w:rsid w:val="00991D35"/>
    <w:rsid w:val="0099244F"/>
    <w:rsid w:val="0099254D"/>
    <w:rsid w:val="00992E1A"/>
    <w:rsid w:val="00996762"/>
    <w:rsid w:val="0099678D"/>
    <w:rsid w:val="00997905"/>
    <w:rsid w:val="009A0092"/>
    <w:rsid w:val="009A02A3"/>
    <w:rsid w:val="009A29B5"/>
    <w:rsid w:val="009A4703"/>
    <w:rsid w:val="009A4995"/>
    <w:rsid w:val="009A5182"/>
    <w:rsid w:val="009A5BBD"/>
    <w:rsid w:val="009B2BAF"/>
    <w:rsid w:val="009B3120"/>
    <w:rsid w:val="009B4E03"/>
    <w:rsid w:val="009B67CF"/>
    <w:rsid w:val="009B72AD"/>
    <w:rsid w:val="009B7C8D"/>
    <w:rsid w:val="009C0C0E"/>
    <w:rsid w:val="009C4502"/>
    <w:rsid w:val="009C510E"/>
    <w:rsid w:val="009C609F"/>
    <w:rsid w:val="009C69CC"/>
    <w:rsid w:val="009C7EF8"/>
    <w:rsid w:val="009D0110"/>
    <w:rsid w:val="009D16A0"/>
    <w:rsid w:val="009D25FD"/>
    <w:rsid w:val="009D2792"/>
    <w:rsid w:val="009D4597"/>
    <w:rsid w:val="009D7420"/>
    <w:rsid w:val="009D77EE"/>
    <w:rsid w:val="009E18AB"/>
    <w:rsid w:val="009E2135"/>
    <w:rsid w:val="009E385F"/>
    <w:rsid w:val="009E3931"/>
    <w:rsid w:val="009E39C3"/>
    <w:rsid w:val="009E3A43"/>
    <w:rsid w:val="009E4B44"/>
    <w:rsid w:val="009E7F98"/>
    <w:rsid w:val="009F09B5"/>
    <w:rsid w:val="009F1C1D"/>
    <w:rsid w:val="009F1DBC"/>
    <w:rsid w:val="009F3B5C"/>
    <w:rsid w:val="009F4C81"/>
    <w:rsid w:val="009F4E53"/>
    <w:rsid w:val="009F557C"/>
    <w:rsid w:val="009F5FAE"/>
    <w:rsid w:val="00A00932"/>
    <w:rsid w:val="00A00D63"/>
    <w:rsid w:val="00A01193"/>
    <w:rsid w:val="00A04543"/>
    <w:rsid w:val="00A04A11"/>
    <w:rsid w:val="00A05525"/>
    <w:rsid w:val="00A056E5"/>
    <w:rsid w:val="00A05FEB"/>
    <w:rsid w:val="00A06689"/>
    <w:rsid w:val="00A06825"/>
    <w:rsid w:val="00A06E92"/>
    <w:rsid w:val="00A07F32"/>
    <w:rsid w:val="00A10526"/>
    <w:rsid w:val="00A10DF8"/>
    <w:rsid w:val="00A13012"/>
    <w:rsid w:val="00A1339B"/>
    <w:rsid w:val="00A15913"/>
    <w:rsid w:val="00A15CCF"/>
    <w:rsid w:val="00A15EAF"/>
    <w:rsid w:val="00A21A40"/>
    <w:rsid w:val="00A21AB0"/>
    <w:rsid w:val="00A229A9"/>
    <w:rsid w:val="00A2536F"/>
    <w:rsid w:val="00A25BCF"/>
    <w:rsid w:val="00A265AC"/>
    <w:rsid w:val="00A26944"/>
    <w:rsid w:val="00A26C12"/>
    <w:rsid w:val="00A302E0"/>
    <w:rsid w:val="00A30D63"/>
    <w:rsid w:val="00A30E52"/>
    <w:rsid w:val="00A33D51"/>
    <w:rsid w:val="00A34D73"/>
    <w:rsid w:val="00A34F45"/>
    <w:rsid w:val="00A35804"/>
    <w:rsid w:val="00A37308"/>
    <w:rsid w:val="00A41D97"/>
    <w:rsid w:val="00A42079"/>
    <w:rsid w:val="00A44346"/>
    <w:rsid w:val="00A44905"/>
    <w:rsid w:val="00A44C24"/>
    <w:rsid w:val="00A460C4"/>
    <w:rsid w:val="00A464E5"/>
    <w:rsid w:val="00A47AAB"/>
    <w:rsid w:val="00A5191E"/>
    <w:rsid w:val="00A53851"/>
    <w:rsid w:val="00A5466C"/>
    <w:rsid w:val="00A54EFE"/>
    <w:rsid w:val="00A55BE9"/>
    <w:rsid w:val="00A6161D"/>
    <w:rsid w:val="00A617D7"/>
    <w:rsid w:val="00A63EFC"/>
    <w:rsid w:val="00A64314"/>
    <w:rsid w:val="00A64EC3"/>
    <w:rsid w:val="00A67A14"/>
    <w:rsid w:val="00A70972"/>
    <w:rsid w:val="00A70AF4"/>
    <w:rsid w:val="00A70B24"/>
    <w:rsid w:val="00A71663"/>
    <w:rsid w:val="00A719AE"/>
    <w:rsid w:val="00A71CDA"/>
    <w:rsid w:val="00A7522D"/>
    <w:rsid w:val="00A762E5"/>
    <w:rsid w:val="00A770E0"/>
    <w:rsid w:val="00A77B52"/>
    <w:rsid w:val="00A805BD"/>
    <w:rsid w:val="00A835FF"/>
    <w:rsid w:val="00A83EC3"/>
    <w:rsid w:val="00A86A47"/>
    <w:rsid w:val="00A903E7"/>
    <w:rsid w:val="00A91DFE"/>
    <w:rsid w:val="00A91E4B"/>
    <w:rsid w:val="00A92619"/>
    <w:rsid w:val="00A9287E"/>
    <w:rsid w:val="00A92987"/>
    <w:rsid w:val="00A93742"/>
    <w:rsid w:val="00A941E6"/>
    <w:rsid w:val="00A94451"/>
    <w:rsid w:val="00A9455E"/>
    <w:rsid w:val="00A94C4F"/>
    <w:rsid w:val="00A95A9C"/>
    <w:rsid w:val="00A95E72"/>
    <w:rsid w:val="00A97F31"/>
    <w:rsid w:val="00AA159B"/>
    <w:rsid w:val="00AA2A67"/>
    <w:rsid w:val="00AA2E33"/>
    <w:rsid w:val="00AA3DAE"/>
    <w:rsid w:val="00AA3F72"/>
    <w:rsid w:val="00AA44B7"/>
    <w:rsid w:val="00AA52B3"/>
    <w:rsid w:val="00AA5338"/>
    <w:rsid w:val="00AA586C"/>
    <w:rsid w:val="00AA6372"/>
    <w:rsid w:val="00AA6E30"/>
    <w:rsid w:val="00AA7C9B"/>
    <w:rsid w:val="00AA7D4E"/>
    <w:rsid w:val="00AB0B21"/>
    <w:rsid w:val="00AB2819"/>
    <w:rsid w:val="00AB324E"/>
    <w:rsid w:val="00AB6E61"/>
    <w:rsid w:val="00AB7FC4"/>
    <w:rsid w:val="00AC01C5"/>
    <w:rsid w:val="00AC0918"/>
    <w:rsid w:val="00AC0D49"/>
    <w:rsid w:val="00AC1FDC"/>
    <w:rsid w:val="00AC2CC3"/>
    <w:rsid w:val="00AC6656"/>
    <w:rsid w:val="00AC75CA"/>
    <w:rsid w:val="00AC76D4"/>
    <w:rsid w:val="00AD22D3"/>
    <w:rsid w:val="00AD3221"/>
    <w:rsid w:val="00AD3329"/>
    <w:rsid w:val="00AD3450"/>
    <w:rsid w:val="00AD45A0"/>
    <w:rsid w:val="00AD471D"/>
    <w:rsid w:val="00AD571D"/>
    <w:rsid w:val="00AD750D"/>
    <w:rsid w:val="00AE0838"/>
    <w:rsid w:val="00AE15E2"/>
    <w:rsid w:val="00AE1D2E"/>
    <w:rsid w:val="00AE5185"/>
    <w:rsid w:val="00AE582B"/>
    <w:rsid w:val="00AE6CE7"/>
    <w:rsid w:val="00AE6F30"/>
    <w:rsid w:val="00AE7CE1"/>
    <w:rsid w:val="00AF0F5E"/>
    <w:rsid w:val="00AF2953"/>
    <w:rsid w:val="00AF365B"/>
    <w:rsid w:val="00AF3A83"/>
    <w:rsid w:val="00AF4044"/>
    <w:rsid w:val="00AF4574"/>
    <w:rsid w:val="00AF5E76"/>
    <w:rsid w:val="00AF72A7"/>
    <w:rsid w:val="00AF7463"/>
    <w:rsid w:val="00B003B6"/>
    <w:rsid w:val="00B008E9"/>
    <w:rsid w:val="00B03098"/>
    <w:rsid w:val="00B04EA2"/>
    <w:rsid w:val="00B05C23"/>
    <w:rsid w:val="00B1083F"/>
    <w:rsid w:val="00B10E7E"/>
    <w:rsid w:val="00B12595"/>
    <w:rsid w:val="00B14115"/>
    <w:rsid w:val="00B21489"/>
    <w:rsid w:val="00B21819"/>
    <w:rsid w:val="00B21F6F"/>
    <w:rsid w:val="00B22EAF"/>
    <w:rsid w:val="00B25233"/>
    <w:rsid w:val="00B252BA"/>
    <w:rsid w:val="00B25DF4"/>
    <w:rsid w:val="00B31D8A"/>
    <w:rsid w:val="00B32500"/>
    <w:rsid w:val="00B346CF"/>
    <w:rsid w:val="00B40C9C"/>
    <w:rsid w:val="00B41955"/>
    <w:rsid w:val="00B421F6"/>
    <w:rsid w:val="00B438BF"/>
    <w:rsid w:val="00B43C71"/>
    <w:rsid w:val="00B44E3D"/>
    <w:rsid w:val="00B451CA"/>
    <w:rsid w:val="00B46383"/>
    <w:rsid w:val="00B4680D"/>
    <w:rsid w:val="00B472F5"/>
    <w:rsid w:val="00B473F4"/>
    <w:rsid w:val="00B47C5C"/>
    <w:rsid w:val="00B47DDB"/>
    <w:rsid w:val="00B50A0E"/>
    <w:rsid w:val="00B513D3"/>
    <w:rsid w:val="00B51BBB"/>
    <w:rsid w:val="00B5282A"/>
    <w:rsid w:val="00B53BFD"/>
    <w:rsid w:val="00B54263"/>
    <w:rsid w:val="00B55A36"/>
    <w:rsid w:val="00B56578"/>
    <w:rsid w:val="00B56A98"/>
    <w:rsid w:val="00B57162"/>
    <w:rsid w:val="00B573B8"/>
    <w:rsid w:val="00B6126A"/>
    <w:rsid w:val="00B619B3"/>
    <w:rsid w:val="00B627FC"/>
    <w:rsid w:val="00B65AE6"/>
    <w:rsid w:val="00B66576"/>
    <w:rsid w:val="00B67856"/>
    <w:rsid w:val="00B70A83"/>
    <w:rsid w:val="00B71031"/>
    <w:rsid w:val="00B720B6"/>
    <w:rsid w:val="00B74447"/>
    <w:rsid w:val="00B74DB9"/>
    <w:rsid w:val="00B7515C"/>
    <w:rsid w:val="00B7533E"/>
    <w:rsid w:val="00B75FE4"/>
    <w:rsid w:val="00B76DC0"/>
    <w:rsid w:val="00B77693"/>
    <w:rsid w:val="00B776DA"/>
    <w:rsid w:val="00B80596"/>
    <w:rsid w:val="00B80C55"/>
    <w:rsid w:val="00B833E9"/>
    <w:rsid w:val="00B90248"/>
    <w:rsid w:val="00B92052"/>
    <w:rsid w:val="00B9324C"/>
    <w:rsid w:val="00B95611"/>
    <w:rsid w:val="00B9618D"/>
    <w:rsid w:val="00B961EA"/>
    <w:rsid w:val="00BA0491"/>
    <w:rsid w:val="00BA147A"/>
    <w:rsid w:val="00BA2004"/>
    <w:rsid w:val="00BA29E1"/>
    <w:rsid w:val="00BA3836"/>
    <w:rsid w:val="00BA3A8A"/>
    <w:rsid w:val="00BA424C"/>
    <w:rsid w:val="00BA4AEA"/>
    <w:rsid w:val="00BA608E"/>
    <w:rsid w:val="00BB0742"/>
    <w:rsid w:val="00BB0883"/>
    <w:rsid w:val="00BB0E83"/>
    <w:rsid w:val="00BB12CF"/>
    <w:rsid w:val="00BB20C4"/>
    <w:rsid w:val="00BB3BB3"/>
    <w:rsid w:val="00BB5944"/>
    <w:rsid w:val="00BB5BFA"/>
    <w:rsid w:val="00BB6E60"/>
    <w:rsid w:val="00BC1E65"/>
    <w:rsid w:val="00BC2221"/>
    <w:rsid w:val="00BC25F8"/>
    <w:rsid w:val="00BC2616"/>
    <w:rsid w:val="00BC4CB2"/>
    <w:rsid w:val="00BC56D0"/>
    <w:rsid w:val="00BC5D52"/>
    <w:rsid w:val="00BC5E60"/>
    <w:rsid w:val="00BC6A94"/>
    <w:rsid w:val="00BC7ACC"/>
    <w:rsid w:val="00BD069B"/>
    <w:rsid w:val="00BD06C3"/>
    <w:rsid w:val="00BD1579"/>
    <w:rsid w:val="00BD2391"/>
    <w:rsid w:val="00BD2957"/>
    <w:rsid w:val="00BD2DC0"/>
    <w:rsid w:val="00BD4A9B"/>
    <w:rsid w:val="00BD5321"/>
    <w:rsid w:val="00BD7751"/>
    <w:rsid w:val="00BD7C96"/>
    <w:rsid w:val="00BE1379"/>
    <w:rsid w:val="00BE151B"/>
    <w:rsid w:val="00BE3A1E"/>
    <w:rsid w:val="00BE4A37"/>
    <w:rsid w:val="00BE5939"/>
    <w:rsid w:val="00BE6CB4"/>
    <w:rsid w:val="00BE79F2"/>
    <w:rsid w:val="00BF08A8"/>
    <w:rsid w:val="00BF099D"/>
    <w:rsid w:val="00BF0C98"/>
    <w:rsid w:val="00BF1A22"/>
    <w:rsid w:val="00BF1B8F"/>
    <w:rsid w:val="00BF316E"/>
    <w:rsid w:val="00BF3DEB"/>
    <w:rsid w:val="00BF4515"/>
    <w:rsid w:val="00BF6861"/>
    <w:rsid w:val="00BF6A1E"/>
    <w:rsid w:val="00BF7006"/>
    <w:rsid w:val="00BF778D"/>
    <w:rsid w:val="00BF77C5"/>
    <w:rsid w:val="00BF7A87"/>
    <w:rsid w:val="00C000C7"/>
    <w:rsid w:val="00C013E7"/>
    <w:rsid w:val="00C02B54"/>
    <w:rsid w:val="00C03491"/>
    <w:rsid w:val="00C03798"/>
    <w:rsid w:val="00C041D7"/>
    <w:rsid w:val="00C055EC"/>
    <w:rsid w:val="00C0693A"/>
    <w:rsid w:val="00C06CCD"/>
    <w:rsid w:val="00C07610"/>
    <w:rsid w:val="00C10EF7"/>
    <w:rsid w:val="00C142B4"/>
    <w:rsid w:val="00C16CE1"/>
    <w:rsid w:val="00C2190A"/>
    <w:rsid w:val="00C21D72"/>
    <w:rsid w:val="00C2331B"/>
    <w:rsid w:val="00C2553B"/>
    <w:rsid w:val="00C25C09"/>
    <w:rsid w:val="00C272DA"/>
    <w:rsid w:val="00C2764D"/>
    <w:rsid w:val="00C277E4"/>
    <w:rsid w:val="00C27911"/>
    <w:rsid w:val="00C30B9C"/>
    <w:rsid w:val="00C33F08"/>
    <w:rsid w:val="00C34F95"/>
    <w:rsid w:val="00C35A72"/>
    <w:rsid w:val="00C35C37"/>
    <w:rsid w:val="00C36DB5"/>
    <w:rsid w:val="00C4145B"/>
    <w:rsid w:val="00C41C9C"/>
    <w:rsid w:val="00C420DF"/>
    <w:rsid w:val="00C4309D"/>
    <w:rsid w:val="00C454B6"/>
    <w:rsid w:val="00C4720F"/>
    <w:rsid w:val="00C511EB"/>
    <w:rsid w:val="00C54087"/>
    <w:rsid w:val="00C55C9D"/>
    <w:rsid w:val="00C56363"/>
    <w:rsid w:val="00C57DED"/>
    <w:rsid w:val="00C60875"/>
    <w:rsid w:val="00C635A4"/>
    <w:rsid w:val="00C63A31"/>
    <w:rsid w:val="00C64E06"/>
    <w:rsid w:val="00C64EF6"/>
    <w:rsid w:val="00C6699B"/>
    <w:rsid w:val="00C70363"/>
    <w:rsid w:val="00C70E44"/>
    <w:rsid w:val="00C717BC"/>
    <w:rsid w:val="00C72A88"/>
    <w:rsid w:val="00C72E60"/>
    <w:rsid w:val="00C72F5D"/>
    <w:rsid w:val="00C74AD6"/>
    <w:rsid w:val="00C74CC5"/>
    <w:rsid w:val="00C74DB0"/>
    <w:rsid w:val="00C775E9"/>
    <w:rsid w:val="00C80CBF"/>
    <w:rsid w:val="00C81AD5"/>
    <w:rsid w:val="00C81B41"/>
    <w:rsid w:val="00C81E9C"/>
    <w:rsid w:val="00C8473A"/>
    <w:rsid w:val="00C848B6"/>
    <w:rsid w:val="00C85316"/>
    <w:rsid w:val="00C8559A"/>
    <w:rsid w:val="00C85964"/>
    <w:rsid w:val="00C8646C"/>
    <w:rsid w:val="00C8793D"/>
    <w:rsid w:val="00C9026C"/>
    <w:rsid w:val="00C90B8B"/>
    <w:rsid w:val="00C925CA"/>
    <w:rsid w:val="00C9261B"/>
    <w:rsid w:val="00C928E2"/>
    <w:rsid w:val="00C92FE8"/>
    <w:rsid w:val="00C93CEA"/>
    <w:rsid w:val="00C93D8E"/>
    <w:rsid w:val="00C951DC"/>
    <w:rsid w:val="00C955E5"/>
    <w:rsid w:val="00C95A66"/>
    <w:rsid w:val="00C96AD8"/>
    <w:rsid w:val="00C973F1"/>
    <w:rsid w:val="00CA05A2"/>
    <w:rsid w:val="00CA1496"/>
    <w:rsid w:val="00CA18B5"/>
    <w:rsid w:val="00CA3060"/>
    <w:rsid w:val="00CA40D5"/>
    <w:rsid w:val="00CA4CD5"/>
    <w:rsid w:val="00CB0765"/>
    <w:rsid w:val="00CB0FB3"/>
    <w:rsid w:val="00CB1A4F"/>
    <w:rsid w:val="00CB1C4E"/>
    <w:rsid w:val="00CB2176"/>
    <w:rsid w:val="00CB3189"/>
    <w:rsid w:val="00CB6A0E"/>
    <w:rsid w:val="00CB6CFB"/>
    <w:rsid w:val="00CC08AA"/>
    <w:rsid w:val="00CC0938"/>
    <w:rsid w:val="00CC1175"/>
    <w:rsid w:val="00CC1F37"/>
    <w:rsid w:val="00CC2CDD"/>
    <w:rsid w:val="00CC610B"/>
    <w:rsid w:val="00CC705A"/>
    <w:rsid w:val="00CD018D"/>
    <w:rsid w:val="00CD0967"/>
    <w:rsid w:val="00CD1FFB"/>
    <w:rsid w:val="00CD250F"/>
    <w:rsid w:val="00CD2DBD"/>
    <w:rsid w:val="00CD405C"/>
    <w:rsid w:val="00CD423E"/>
    <w:rsid w:val="00CD47DE"/>
    <w:rsid w:val="00CD4D0C"/>
    <w:rsid w:val="00CD4E31"/>
    <w:rsid w:val="00CD541D"/>
    <w:rsid w:val="00CD5D28"/>
    <w:rsid w:val="00CD78C8"/>
    <w:rsid w:val="00CE122F"/>
    <w:rsid w:val="00CE1CDD"/>
    <w:rsid w:val="00CE46E6"/>
    <w:rsid w:val="00CE6C65"/>
    <w:rsid w:val="00CE7877"/>
    <w:rsid w:val="00CF0A42"/>
    <w:rsid w:val="00CF27AB"/>
    <w:rsid w:val="00CF2D4D"/>
    <w:rsid w:val="00CF52C1"/>
    <w:rsid w:val="00CF53F3"/>
    <w:rsid w:val="00CF5FEB"/>
    <w:rsid w:val="00CF7F42"/>
    <w:rsid w:val="00D007CC"/>
    <w:rsid w:val="00D01560"/>
    <w:rsid w:val="00D01904"/>
    <w:rsid w:val="00D0414D"/>
    <w:rsid w:val="00D04276"/>
    <w:rsid w:val="00D06748"/>
    <w:rsid w:val="00D11820"/>
    <w:rsid w:val="00D11ED0"/>
    <w:rsid w:val="00D13DBF"/>
    <w:rsid w:val="00D14832"/>
    <w:rsid w:val="00D14BC7"/>
    <w:rsid w:val="00D15A3E"/>
    <w:rsid w:val="00D15CFA"/>
    <w:rsid w:val="00D161DC"/>
    <w:rsid w:val="00D168C3"/>
    <w:rsid w:val="00D16B15"/>
    <w:rsid w:val="00D16E8B"/>
    <w:rsid w:val="00D2325E"/>
    <w:rsid w:val="00D240A1"/>
    <w:rsid w:val="00D24432"/>
    <w:rsid w:val="00D245F2"/>
    <w:rsid w:val="00D253A0"/>
    <w:rsid w:val="00D31008"/>
    <w:rsid w:val="00D3179B"/>
    <w:rsid w:val="00D33682"/>
    <w:rsid w:val="00D3370B"/>
    <w:rsid w:val="00D36901"/>
    <w:rsid w:val="00D36D10"/>
    <w:rsid w:val="00D4068F"/>
    <w:rsid w:val="00D4083B"/>
    <w:rsid w:val="00D41F95"/>
    <w:rsid w:val="00D43F0D"/>
    <w:rsid w:val="00D43FB8"/>
    <w:rsid w:val="00D443C2"/>
    <w:rsid w:val="00D456FB"/>
    <w:rsid w:val="00D46E9C"/>
    <w:rsid w:val="00D50324"/>
    <w:rsid w:val="00D51AA8"/>
    <w:rsid w:val="00D52463"/>
    <w:rsid w:val="00D5251B"/>
    <w:rsid w:val="00D52F6E"/>
    <w:rsid w:val="00D53002"/>
    <w:rsid w:val="00D53874"/>
    <w:rsid w:val="00D55275"/>
    <w:rsid w:val="00D55BEA"/>
    <w:rsid w:val="00D56F4D"/>
    <w:rsid w:val="00D5739F"/>
    <w:rsid w:val="00D60689"/>
    <w:rsid w:val="00D6180F"/>
    <w:rsid w:val="00D61A9E"/>
    <w:rsid w:val="00D62A58"/>
    <w:rsid w:val="00D638BB"/>
    <w:rsid w:val="00D6704D"/>
    <w:rsid w:val="00D718EC"/>
    <w:rsid w:val="00D72065"/>
    <w:rsid w:val="00D72821"/>
    <w:rsid w:val="00D73A54"/>
    <w:rsid w:val="00D74E3E"/>
    <w:rsid w:val="00D76FCB"/>
    <w:rsid w:val="00D816EC"/>
    <w:rsid w:val="00D83207"/>
    <w:rsid w:val="00D83C39"/>
    <w:rsid w:val="00D8560E"/>
    <w:rsid w:val="00D867A4"/>
    <w:rsid w:val="00D86C80"/>
    <w:rsid w:val="00D86DC7"/>
    <w:rsid w:val="00D90765"/>
    <w:rsid w:val="00D90AEB"/>
    <w:rsid w:val="00D918AB"/>
    <w:rsid w:val="00D921A6"/>
    <w:rsid w:val="00D92BF6"/>
    <w:rsid w:val="00D93BE6"/>
    <w:rsid w:val="00D93CA3"/>
    <w:rsid w:val="00D9404F"/>
    <w:rsid w:val="00D9467A"/>
    <w:rsid w:val="00D9600C"/>
    <w:rsid w:val="00D96B7B"/>
    <w:rsid w:val="00D96BDE"/>
    <w:rsid w:val="00D9729C"/>
    <w:rsid w:val="00D9730A"/>
    <w:rsid w:val="00DA2EEB"/>
    <w:rsid w:val="00DA5F17"/>
    <w:rsid w:val="00DA6CF7"/>
    <w:rsid w:val="00DB2FF4"/>
    <w:rsid w:val="00DB33F3"/>
    <w:rsid w:val="00DB5997"/>
    <w:rsid w:val="00DB612C"/>
    <w:rsid w:val="00DB7E75"/>
    <w:rsid w:val="00DB7F3F"/>
    <w:rsid w:val="00DC17B0"/>
    <w:rsid w:val="00DC1E09"/>
    <w:rsid w:val="00DC2BFC"/>
    <w:rsid w:val="00DC330B"/>
    <w:rsid w:val="00DC3F65"/>
    <w:rsid w:val="00DC46D2"/>
    <w:rsid w:val="00DC4F95"/>
    <w:rsid w:val="00DC532E"/>
    <w:rsid w:val="00DC5D54"/>
    <w:rsid w:val="00DC70F0"/>
    <w:rsid w:val="00DC7543"/>
    <w:rsid w:val="00DC7CF8"/>
    <w:rsid w:val="00DD065A"/>
    <w:rsid w:val="00DD2984"/>
    <w:rsid w:val="00DD2C78"/>
    <w:rsid w:val="00DD2E1E"/>
    <w:rsid w:val="00DD5E19"/>
    <w:rsid w:val="00DD6FEB"/>
    <w:rsid w:val="00DE0E5A"/>
    <w:rsid w:val="00DE0FD8"/>
    <w:rsid w:val="00DE1470"/>
    <w:rsid w:val="00DE1B8F"/>
    <w:rsid w:val="00DE218A"/>
    <w:rsid w:val="00DE2599"/>
    <w:rsid w:val="00DE4B94"/>
    <w:rsid w:val="00DE4F3F"/>
    <w:rsid w:val="00DE6F7C"/>
    <w:rsid w:val="00DF2DB6"/>
    <w:rsid w:val="00DF56F0"/>
    <w:rsid w:val="00DF6505"/>
    <w:rsid w:val="00DF6DF1"/>
    <w:rsid w:val="00DF6F32"/>
    <w:rsid w:val="00DF73AA"/>
    <w:rsid w:val="00DF7C07"/>
    <w:rsid w:val="00DF7FEA"/>
    <w:rsid w:val="00E00675"/>
    <w:rsid w:val="00E006D0"/>
    <w:rsid w:val="00E019FA"/>
    <w:rsid w:val="00E049D0"/>
    <w:rsid w:val="00E04AC8"/>
    <w:rsid w:val="00E053F9"/>
    <w:rsid w:val="00E0596B"/>
    <w:rsid w:val="00E07E45"/>
    <w:rsid w:val="00E10450"/>
    <w:rsid w:val="00E10D2C"/>
    <w:rsid w:val="00E1169B"/>
    <w:rsid w:val="00E1261F"/>
    <w:rsid w:val="00E14FC5"/>
    <w:rsid w:val="00E158CF"/>
    <w:rsid w:val="00E2014F"/>
    <w:rsid w:val="00E20218"/>
    <w:rsid w:val="00E20275"/>
    <w:rsid w:val="00E21110"/>
    <w:rsid w:val="00E21735"/>
    <w:rsid w:val="00E22834"/>
    <w:rsid w:val="00E22E63"/>
    <w:rsid w:val="00E24572"/>
    <w:rsid w:val="00E245FC"/>
    <w:rsid w:val="00E24993"/>
    <w:rsid w:val="00E25A92"/>
    <w:rsid w:val="00E25BFA"/>
    <w:rsid w:val="00E3033B"/>
    <w:rsid w:val="00E30A8E"/>
    <w:rsid w:val="00E31E46"/>
    <w:rsid w:val="00E330DA"/>
    <w:rsid w:val="00E33853"/>
    <w:rsid w:val="00E35997"/>
    <w:rsid w:val="00E373F9"/>
    <w:rsid w:val="00E37F20"/>
    <w:rsid w:val="00E41BA2"/>
    <w:rsid w:val="00E43214"/>
    <w:rsid w:val="00E43271"/>
    <w:rsid w:val="00E43887"/>
    <w:rsid w:val="00E44311"/>
    <w:rsid w:val="00E44B1A"/>
    <w:rsid w:val="00E450F6"/>
    <w:rsid w:val="00E45797"/>
    <w:rsid w:val="00E45C6A"/>
    <w:rsid w:val="00E46028"/>
    <w:rsid w:val="00E468FC"/>
    <w:rsid w:val="00E46A17"/>
    <w:rsid w:val="00E479D6"/>
    <w:rsid w:val="00E47C72"/>
    <w:rsid w:val="00E5267D"/>
    <w:rsid w:val="00E52AD3"/>
    <w:rsid w:val="00E5369F"/>
    <w:rsid w:val="00E54F74"/>
    <w:rsid w:val="00E5506F"/>
    <w:rsid w:val="00E5652A"/>
    <w:rsid w:val="00E56A83"/>
    <w:rsid w:val="00E6088C"/>
    <w:rsid w:val="00E6266B"/>
    <w:rsid w:val="00E65259"/>
    <w:rsid w:val="00E65632"/>
    <w:rsid w:val="00E67989"/>
    <w:rsid w:val="00E7069A"/>
    <w:rsid w:val="00E7172F"/>
    <w:rsid w:val="00E71C31"/>
    <w:rsid w:val="00E729B9"/>
    <w:rsid w:val="00E729E8"/>
    <w:rsid w:val="00E73026"/>
    <w:rsid w:val="00E73A38"/>
    <w:rsid w:val="00E7471D"/>
    <w:rsid w:val="00E753B0"/>
    <w:rsid w:val="00E754D2"/>
    <w:rsid w:val="00E75C20"/>
    <w:rsid w:val="00E76B02"/>
    <w:rsid w:val="00E7705B"/>
    <w:rsid w:val="00E77385"/>
    <w:rsid w:val="00E81162"/>
    <w:rsid w:val="00E81D2F"/>
    <w:rsid w:val="00E82909"/>
    <w:rsid w:val="00E83F69"/>
    <w:rsid w:val="00E84DAC"/>
    <w:rsid w:val="00E84FAC"/>
    <w:rsid w:val="00E854FB"/>
    <w:rsid w:val="00E86113"/>
    <w:rsid w:val="00E86B57"/>
    <w:rsid w:val="00E90591"/>
    <w:rsid w:val="00E93CF7"/>
    <w:rsid w:val="00E966ED"/>
    <w:rsid w:val="00E96B9F"/>
    <w:rsid w:val="00E96F3A"/>
    <w:rsid w:val="00E97276"/>
    <w:rsid w:val="00E97E07"/>
    <w:rsid w:val="00EA0808"/>
    <w:rsid w:val="00EA0844"/>
    <w:rsid w:val="00EA08E6"/>
    <w:rsid w:val="00EA1CFF"/>
    <w:rsid w:val="00EA3428"/>
    <w:rsid w:val="00EA437B"/>
    <w:rsid w:val="00EA462D"/>
    <w:rsid w:val="00EA53CD"/>
    <w:rsid w:val="00EA5E55"/>
    <w:rsid w:val="00EA7428"/>
    <w:rsid w:val="00EA7840"/>
    <w:rsid w:val="00EA7A29"/>
    <w:rsid w:val="00EA7D16"/>
    <w:rsid w:val="00EB07BC"/>
    <w:rsid w:val="00EB4FED"/>
    <w:rsid w:val="00EB5D11"/>
    <w:rsid w:val="00EB5DB2"/>
    <w:rsid w:val="00EB5DD2"/>
    <w:rsid w:val="00EB6AD6"/>
    <w:rsid w:val="00EC11E2"/>
    <w:rsid w:val="00EC162C"/>
    <w:rsid w:val="00EC1BAC"/>
    <w:rsid w:val="00EC2760"/>
    <w:rsid w:val="00EC44EA"/>
    <w:rsid w:val="00EC5006"/>
    <w:rsid w:val="00EC5B42"/>
    <w:rsid w:val="00EC6A01"/>
    <w:rsid w:val="00ED03E8"/>
    <w:rsid w:val="00ED1C1E"/>
    <w:rsid w:val="00ED47CC"/>
    <w:rsid w:val="00ED4B47"/>
    <w:rsid w:val="00ED614F"/>
    <w:rsid w:val="00ED66DF"/>
    <w:rsid w:val="00ED6ACD"/>
    <w:rsid w:val="00ED71FD"/>
    <w:rsid w:val="00EE1589"/>
    <w:rsid w:val="00EE3797"/>
    <w:rsid w:val="00EE5B65"/>
    <w:rsid w:val="00EE5FDD"/>
    <w:rsid w:val="00EF01C9"/>
    <w:rsid w:val="00EF26C9"/>
    <w:rsid w:val="00EF2752"/>
    <w:rsid w:val="00EF3410"/>
    <w:rsid w:val="00EF3709"/>
    <w:rsid w:val="00EF41F4"/>
    <w:rsid w:val="00EF7675"/>
    <w:rsid w:val="00EF7CFB"/>
    <w:rsid w:val="00F002DD"/>
    <w:rsid w:val="00F02D6A"/>
    <w:rsid w:val="00F03693"/>
    <w:rsid w:val="00F04153"/>
    <w:rsid w:val="00F047B0"/>
    <w:rsid w:val="00F05602"/>
    <w:rsid w:val="00F0796C"/>
    <w:rsid w:val="00F10D98"/>
    <w:rsid w:val="00F11C55"/>
    <w:rsid w:val="00F12244"/>
    <w:rsid w:val="00F1647D"/>
    <w:rsid w:val="00F16A4E"/>
    <w:rsid w:val="00F20393"/>
    <w:rsid w:val="00F21543"/>
    <w:rsid w:val="00F22330"/>
    <w:rsid w:val="00F23126"/>
    <w:rsid w:val="00F249CF"/>
    <w:rsid w:val="00F257B0"/>
    <w:rsid w:val="00F26696"/>
    <w:rsid w:val="00F271DD"/>
    <w:rsid w:val="00F27CEA"/>
    <w:rsid w:val="00F27F8C"/>
    <w:rsid w:val="00F30124"/>
    <w:rsid w:val="00F325A2"/>
    <w:rsid w:val="00F334A6"/>
    <w:rsid w:val="00F34812"/>
    <w:rsid w:val="00F4092E"/>
    <w:rsid w:val="00F40D91"/>
    <w:rsid w:val="00F412D3"/>
    <w:rsid w:val="00F4240D"/>
    <w:rsid w:val="00F430D4"/>
    <w:rsid w:val="00F43D39"/>
    <w:rsid w:val="00F44430"/>
    <w:rsid w:val="00F46208"/>
    <w:rsid w:val="00F4701D"/>
    <w:rsid w:val="00F509C5"/>
    <w:rsid w:val="00F51A45"/>
    <w:rsid w:val="00F51AFD"/>
    <w:rsid w:val="00F53E1C"/>
    <w:rsid w:val="00F540B7"/>
    <w:rsid w:val="00F549A5"/>
    <w:rsid w:val="00F55F87"/>
    <w:rsid w:val="00F56457"/>
    <w:rsid w:val="00F574DC"/>
    <w:rsid w:val="00F57E7A"/>
    <w:rsid w:val="00F611B9"/>
    <w:rsid w:val="00F620D7"/>
    <w:rsid w:val="00F6279A"/>
    <w:rsid w:val="00F62FA3"/>
    <w:rsid w:val="00F63708"/>
    <w:rsid w:val="00F63CC2"/>
    <w:rsid w:val="00F64087"/>
    <w:rsid w:val="00F64187"/>
    <w:rsid w:val="00F6419E"/>
    <w:rsid w:val="00F64CD5"/>
    <w:rsid w:val="00F64F9D"/>
    <w:rsid w:val="00F6639A"/>
    <w:rsid w:val="00F67A7E"/>
    <w:rsid w:val="00F67C5D"/>
    <w:rsid w:val="00F723BE"/>
    <w:rsid w:val="00F72BB3"/>
    <w:rsid w:val="00F72E44"/>
    <w:rsid w:val="00F733E5"/>
    <w:rsid w:val="00F7491E"/>
    <w:rsid w:val="00F74CB8"/>
    <w:rsid w:val="00F75194"/>
    <w:rsid w:val="00F754A3"/>
    <w:rsid w:val="00F75E00"/>
    <w:rsid w:val="00F804BD"/>
    <w:rsid w:val="00F80509"/>
    <w:rsid w:val="00F82268"/>
    <w:rsid w:val="00F82C75"/>
    <w:rsid w:val="00F83048"/>
    <w:rsid w:val="00F8317B"/>
    <w:rsid w:val="00F84E18"/>
    <w:rsid w:val="00F8556C"/>
    <w:rsid w:val="00F857DA"/>
    <w:rsid w:val="00F86082"/>
    <w:rsid w:val="00F8621F"/>
    <w:rsid w:val="00F86CFD"/>
    <w:rsid w:val="00F86DE5"/>
    <w:rsid w:val="00F87368"/>
    <w:rsid w:val="00F93CB6"/>
    <w:rsid w:val="00F942B9"/>
    <w:rsid w:val="00F94CE0"/>
    <w:rsid w:val="00F9556B"/>
    <w:rsid w:val="00F974FC"/>
    <w:rsid w:val="00F97907"/>
    <w:rsid w:val="00F97B10"/>
    <w:rsid w:val="00FA0F79"/>
    <w:rsid w:val="00FA191B"/>
    <w:rsid w:val="00FA2C1A"/>
    <w:rsid w:val="00FA45D3"/>
    <w:rsid w:val="00FA4993"/>
    <w:rsid w:val="00FA5668"/>
    <w:rsid w:val="00FA613F"/>
    <w:rsid w:val="00FB1113"/>
    <w:rsid w:val="00FB177D"/>
    <w:rsid w:val="00FB2FBF"/>
    <w:rsid w:val="00FB4E5C"/>
    <w:rsid w:val="00FB5C6B"/>
    <w:rsid w:val="00FC037E"/>
    <w:rsid w:val="00FC1304"/>
    <w:rsid w:val="00FC32FE"/>
    <w:rsid w:val="00FC37D9"/>
    <w:rsid w:val="00FC6610"/>
    <w:rsid w:val="00FC7025"/>
    <w:rsid w:val="00FC7340"/>
    <w:rsid w:val="00FD19A5"/>
    <w:rsid w:val="00FD3192"/>
    <w:rsid w:val="00FD402D"/>
    <w:rsid w:val="00FD4D94"/>
    <w:rsid w:val="00FD66D5"/>
    <w:rsid w:val="00FD6F69"/>
    <w:rsid w:val="00FD7A37"/>
    <w:rsid w:val="00FE0C93"/>
    <w:rsid w:val="00FE3128"/>
    <w:rsid w:val="00FE3A26"/>
    <w:rsid w:val="00FE48E0"/>
    <w:rsid w:val="00FE6015"/>
    <w:rsid w:val="00FE737D"/>
    <w:rsid w:val="00FF042E"/>
    <w:rsid w:val="00FF121A"/>
    <w:rsid w:val="00FF21C7"/>
    <w:rsid w:val="00FF2970"/>
    <w:rsid w:val="00FF376C"/>
    <w:rsid w:val="00FF4516"/>
    <w:rsid w:val="00FF4CEF"/>
    <w:rsid w:val="00FF5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7C065E"/>
  <w15:docId w15:val="{E5565E4B-874C-4D2C-AA9B-8433D807B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21184"/>
    <w:rPr>
      <w:rFonts w:ascii="Arial" w:hAnsi="Arial"/>
    </w:rPr>
  </w:style>
  <w:style w:type="paragraph" w:styleId="Heading1">
    <w:name w:val="heading 1"/>
    <w:basedOn w:val="Normal"/>
    <w:next w:val="Normal"/>
    <w:link w:val="Heading1Char"/>
    <w:qFormat/>
    <w:rsid w:val="00F27CEA"/>
    <w:pPr>
      <w:keepNext/>
      <w:numPr>
        <w:numId w:val="31"/>
      </w:numPr>
      <w:spacing w:before="240" w:after="60"/>
      <w:outlineLvl w:val="0"/>
    </w:pPr>
    <w:rPr>
      <w:b/>
      <w:snapToGrid w:val="0"/>
      <w:sz w:val="28"/>
    </w:rPr>
  </w:style>
  <w:style w:type="paragraph" w:styleId="Heading2">
    <w:name w:val="heading 2"/>
    <w:basedOn w:val="Normal"/>
    <w:next w:val="Normal"/>
    <w:link w:val="Heading2Char"/>
    <w:qFormat/>
    <w:rsid w:val="00F27CEA"/>
    <w:pPr>
      <w:keepNext/>
      <w:numPr>
        <w:ilvl w:val="1"/>
        <w:numId w:val="31"/>
      </w:numPr>
      <w:spacing w:before="240" w:after="60"/>
      <w:outlineLvl w:val="1"/>
    </w:pPr>
    <w:rPr>
      <w:b/>
      <w:snapToGrid w:val="0"/>
      <w:color w:val="000000"/>
      <w:sz w:val="24"/>
    </w:rPr>
  </w:style>
  <w:style w:type="paragraph" w:styleId="Heading3">
    <w:name w:val="heading 3"/>
    <w:basedOn w:val="Normal"/>
    <w:next w:val="Normal"/>
    <w:qFormat/>
    <w:rsid w:val="00F27CEA"/>
    <w:pPr>
      <w:keepNext/>
      <w:numPr>
        <w:ilvl w:val="2"/>
        <w:numId w:val="31"/>
      </w:numPr>
      <w:spacing w:before="240" w:after="60"/>
      <w:outlineLvl w:val="2"/>
    </w:pPr>
    <w:rPr>
      <w:b/>
      <w:snapToGrid w:val="0"/>
      <w:sz w:val="22"/>
    </w:rPr>
  </w:style>
  <w:style w:type="paragraph" w:styleId="Heading4">
    <w:name w:val="heading 4"/>
    <w:basedOn w:val="Normal"/>
    <w:next w:val="Normal"/>
    <w:link w:val="Heading4Char"/>
    <w:qFormat/>
    <w:rsid w:val="00F27CEA"/>
    <w:pPr>
      <w:keepNext/>
      <w:numPr>
        <w:ilvl w:val="3"/>
        <w:numId w:val="31"/>
      </w:numPr>
      <w:outlineLvl w:val="3"/>
    </w:pPr>
    <w:rPr>
      <w:snapToGrid w:val="0"/>
      <w:sz w:val="16"/>
      <w:u w:val="single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31"/>
      </w:numPr>
      <w:jc w:val="center"/>
      <w:outlineLvl w:val="4"/>
    </w:pPr>
    <w:rPr>
      <w:snapToGrid w:val="0"/>
      <w:sz w:val="16"/>
      <w:u w:val="single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31"/>
      </w:numPr>
      <w:outlineLvl w:val="5"/>
    </w:pPr>
    <w:rPr>
      <w:b/>
      <w:sz w:val="18"/>
    </w:rPr>
  </w:style>
  <w:style w:type="paragraph" w:styleId="Heading7">
    <w:name w:val="heading 7"/>
    <w:basedOn w:val="Normal"/>
    <w:next w:val="Normal"/>
    <w:qFormat/>
    <w:pPr>
      <w:keepNext/>
      <w:numPr>
        <w:ilvl w:val="6"/>
        <w:numId w:val="31"/>
      </w:numPr>
      <w:outlineLvl w:val="6"/>
    </w:pPr>
    <w:rPr>
      <w:b/>
    </w:rPr>
  </w:style>
  <w:style w:type="paragraph" w:styleId="Heading8">
    <w:name w:val="heading 8"/>
    <w:basedOn w:val="Normal"/>
    <w:next w:val="Normal"/>
    <w:qFormat/>
    <w:pPr>
      <w:keepNext/>
      <w:numPr>
        <w:ilvl w:val="7"/>
        <w:numId w:val="31"/>
      </w:numPr>
      <w:jc w:val="center"/>
      <w:outlineLvl w:val="7"/>
    </w:pPr>
    <w:rPr>
      <w:b/>
      <w:snapToGrid w:val="0"/>
    </w:rPr>
  </w:style>
  <w:style w:type="paragraph" w:styleId="Heading9">
    <w:name w:val="heading 9"/>
    <w:basedOn w:val="Normal"/>
    <w:next w:val="Normal"/>
    <w:qFormat/>
    <w:pPr>
      <w:keepNext/>
      <w:numPr>
        <w:ilvl w:val="8"/>
        <w:numId w:val="31"/>
      </w:numPr>
      <w:tabs>
        <w:tab w:val="left" w:pos="1013"/>
        <w:tab w:val="left" w:pos="1738"/>
        <w:tab w:val="left" w:pos="3019"/>
        <w:tab w:val="left" w:pos="4301"/>
        <w:tab w:val="left" w:pos="5582"/>
        <w:tab w:val="left" w:pos="6864"/>
        <w:tab w:val="left" w:pos="8146"/>
        <w:tab w:val="left" w:pos="9427"/>
        <w:tab w:val="left" w:pos="10709"/>
        <w:tab w:val="left" w:pos="11990"/>
        <w:tab w:val="left" w:pos="13272"/>
      </w:tabs>
      <w:jc w:val="center"/>
      <w:outlineLvl w:val="8"/>
    </w:pPr>
    <w:rPr>
      <w:b/>
      <w:snapToGrid w:val="0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caps/>
      <w:snapToGrid w:val="0"/>
      <w:color w:val="000000"/>
      <w:sz w:val="28"/>
    </w:rPr>
  </w:style>
  <w:style w:type="paragraph" w:styleId="Caption">
    <w:name w:val="caption"/>
    <w:basedOn w:val="Normal"/>
    <w:next w:val="Normal"/>
    <w:qFormat/>
    <w:pPr>
      <w:tabs>
        <w:tab w:val="left" w:pos="1281"/>
        <w:tab w:val="left" w:pos="2563"/>
        <w:tab w:val="left" w:pos="3845"/>
      </w:tabs>
      <w:jc w:val="center"/>
    </w:pPr>
    <w:rPr>
      <w:b/>
      <w:snapToGrid w:val="0"/>
    </w:rPr>
  </w:style>
  <w:style w:type="paragraph" w:styleId="Header">
    <w:name w:val="header"/>
    <w:basedOn w:val="Normal"/>
    <w:semiHidden/>
    <w:pPr>
      <w:tabs>
        <w:tab w:val="center" w:pos="4680"/>
        <w:tab w:val="right" w:pos="9360"/>
      </w:tabs>
    </w:pPr>
  </w:style>
  <w:style w:type="paragraph" w:styleId="TOC1">
    <w:name w:val="toc 1"/>
    <w:basedOn w:val="Normal"/>
    <w:next w:val="Normal"/>
    <w:autoRedefine/>
    <w:uiPriority w:val="39"/>
    <w:rsid w:val="00F43D39"/>
    <w:pPr>
      <w:spacing w:before="120" w:after="60"/>
    </w:pPr>
    <w:rPr>
      <w:rFonts w:cs="Arial"/>
      <w:noProof/>
    </w:rPr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styleId="TOC3">
    <w:name w:val="toc 3"/>
    <w:basedOn w:val="Normal"/>
    <w:next w:val="Normal"/>
    <w:autoRedefine/>
    <w:uiPriority w:val="39"/>
    <w:pPr>
      <w:ind w:left="400"/>
    </w:pPr>
  </w:style>
  <w:style w:type="paragraph" w:styleId="TOC4">
    <w:name w:val="toc 4"/>
    <w:basedOn w:val="Normal"/>
    <w:next w:val="Normal"/>
    <w:autoRedefine/>
    <w:uiPriority w:val="39"/>
    <w:pPr>
      <w:ind w:left="600"/>
    </w:pPr>
  </w:style>
  <w:style w:type="paragraph" w:styleId="TOC5">
    <w:name w:val="toc 5"/>
    <w:basedOn w:val="Normal"/>
    <w:next w:val="Normal"/>
    <w:autoRedefine/>
    <w:uiPriority w:val="39"/>
    <w:pPr>
      <w:ind w:left="800"/>
    </w:pPr>
  </w:style>
  <w:style w:type="paragraph" w:styleId="TOC6">
    <w:name w:val="toc 6"/>
    <w:basedOn w:val="Normal"/>
    <w:next w:val="Normal"/>
    <w:autoRedefine/>
    <w:uiPriority w:val="39"/>
    <w:pPr>
      <w:ind w:left="1000"/>
    </w:pPr>
  </w:style>
  <w:style w:type="paragraph" w:styleId="TOC7">
    <w:name w:val="toc 7"/>
    <w:basedOn w:val="Normal"/>
    <w:next w:val="Normal"/>
    <w:autoRedefine/>
    <w:uiPriority w:val="39"/>
    <w:pPr>
      <w:ind w:left="1200"/>
    </w:pPr>
  </w:style>
  <w:style w:type="paragraph" w:styleId="TOC8">
    <w:name w:val="toc 8"/>
    <w:basedOn w:val="Normal"/>
    <w:next w:val="Normal"/>
    <w:autoRedefine/>
    <w:uiPriority w:val="39"/>
    <w:pPr>
      <w:ind w:left="1400"/>
    </w:pPr>
  </w:style>
  <w:style w:type="paragraph" w:styleId="TOC9">
    <w:name w:val="toc 9"/>
    <w:basedOn w:val="Normal"/>
    <w:next w:val="Normal"/>
    <w:autoRedefine/>
    <w:uiPriority w:val="39"/>
    <w:pPr>
      <w:ind w:left="160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er">
    <w:name w:val="footer"/>
    <w:basedOn w:val="Normal"/>
    <w:semiHidden/>
    <w:pPr>
      <w:tabs>
        <w:tab w:val="center" w:pos="4680"/>
        <w:tab w:val="right" w:pos="9360"/>
      </w:tabs>
    </w:pPr>
  </w:style>
  <w:style w:type="character" w:styleId="PageNumber">
    <w:name w:val="page number"/>
    <w:basedOn w:val="DefaultParagraphFont"/>
    <w:semiHidden/>
  </w:style>
  <w:style w:type="paragraph" w:styleId="BodyTextIndent">
    <w:name w:val="Body Text Indent"/>
    <w:basedOn w:val="Normal"/>
    <w:semiHidden/>
    <w:pPr>
      <w:ind w:left="360" w:hanging="360"/>
    </w:pPr>
    <w:rPr>
      <w:i/>
      <w:snapToGrid w:val="0"/>
      <w:color w:val="000000"/>
      <w:sz w:val="16"/>
    </w:rPr>
  </w:style>
  <w:style w:type="paragraph" w:styleId="BodyTextIndent2">
    <w:name w:val="Body Text Indent 2"/>
    <w:basedOn w:val="Normal"/>
    <w:semiHidden/>
    <w:pPr>
      <w:tabs>
        <w:tab w:val="left" w:pos="1800"/>
      </w:tabs>
      <w:ind w:left="1800" w:hanging="1800"/>
    </w:pPr>
    <w:rPr>
      <w:i/>
      <w:snapToGrid w:val="0"/>
      <w:color w:val="000000"/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4C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94C4F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E7931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character" w:customStyle="1" w:styleId="Heading2Char">
    <w:name w:val="Heading 2 Char"/>
    <w:link w:val="Heading2"/>
    <w:rsid w:val="00F27CEA"/>
    <w:rPr>
      <w:rFonts w:ascii="Arial" w:hAnsi="Arial"/>
      <w:b/>
      <w:snapToGrid w:val="0"/>
      <w:color w:val="000000"/>
      <w:sz w:val="24"/>
    </w:rPr>
  </w:style>
  <w:style w:type="character" w:customStyle="1" w:styleId="Heading1Char">
    <w:name w:val="Heading 1 Char"/>
    <w:link w:val="Heading1"/>
    <w:rsid w:val="00F27CEA"/>
    <w:rPr>
      <w:rFonts w:ascii="Arial" w:hAnsi="Arial"/>
      <w:b/>
      <w:snapToGrid w:val="0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C350B"/>
    <w:pPr>
      <w:keepLines/>
      <w:spacing w:before="480" w:after="0" w:line="276" w:lineRule="auto"/>
      <w:outlineLvl w:val="9"/>
    </w:pPr>
    <w:rPr>
      <w:rFonts w:ascii="Cambria" w:eastAsia="MS Gothic" w:hAnsi="Cambria"/>
      <w:bCs/>
      <w:snapToGrid/>
      <w:color w:val="365F91"/>
      <w:szCs w:val="28"/>
      <w:lang w:eastAsia="ja-JP"/>
    </w:rPr>
  </w:style>
  <w:style w:type="table" w:styleId="TableGrid">
    <w:name w:val="Table Grid"/>
    <w:basedOn w:val="TableNormal"/>
    <w:uiPriority w:val="39"/>
    <w:rsid w:val="00E249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3">
    <w:name w:val="Body Text Indent 3"/>
    <w:basedOn w:val="Normal"/>
    <w:link w:val="BodyTextIndent3Char"/>
    <w:uiPriority w:val="99"/>
    <w:unhideWhenUsed/>
    <w:rsid w:val="00931B40"/>
    <w:pPr>
      <w:ind w:left="720"/>
    </w:pPr>
    <w:rPr>
      <w:color w:val="FF0000"/>
    </w:rPr>
  </w:style>
  <w:style w:type="character" w:customStyle="1" w:styleId="BodyTextIndent3Char">
    <w:name w:val="Body Text Indent 3 Char"/>
    <w:link w:val="BodyTextIndent3"/>
    <w:uiPriority w:val="99"/>
    <w:rsid w:val="00931B40"/>
    <w:rPr>
      <w:rFonts w:ascii="Arial" w:hAnsi="Arial"/>
      <w:color w:val="FF0000"/>
    </w:rPr>
  </w:style>
  <w:style w:type="paragraph" w:styleId="BodyText">
    <w:name w:val="Body Text"/>
    <w:basedOn w:val="Normal"/>
    <w:link w:val="BodyTextChar"/>
    <w:uiPriority w:val="99"/>
    <w:unhideWhenUsed/>
    <w:rsid w:val="00494CAF"/>
    <w:rPr>
      <w:color w:val="FF0000"/>
    </w:rPr>
  </w:style>
  <w:style w:type="character" w:customStyle="1" w:styleId="BodyTextChar">
    <w:name w:val="Body Text Char"/>
    <w:link w:val="BodyText"/>
    <w:uiPriority w:val="99"/>
    <w:rsid w:val="00494CAF"/>
    <w:rPr>
      <w:rFonts w:ascii="Arial" w:hAnsi="Arial"/>
      <w:color w:val="FF0000"/>
    </w:rPr>
  </w:style>
  <w:style w:type="paragraph" w:styleId="BodyText2">
    <w:name w:val="Body Text 2"/>
    <w:basedOn w:val="Normal"/>
    <w:link w:val="BodyText2Char"/>
    <w:uiPriority w:val="99"/>
    <w:unhideWhenUsed/>
    <w:rsid w:val="00E30A8E"/>
    <w:rPr>
      <w:i/>
      <w:color w:val="FF0000"/>
    </w:rPr>
  </w:style>
  <w:style w:type="character" w:customStyle="1" w:styleId="BodyText2Char">
    <w:name w:val="Body Text 2 Char"/>
    <w:link w:val="BodyText2"/>
    <w:uiPriority w:val="99"/>
    <w:rsid w:val="00E30A8E"/>
    <w:rPr>
      <w:rFonts w:ascii="Arial" w:hAnsi="Arial"/>
      <w:i/>
      <w:color w:val="FF0000"/>
    </w:rPr>
  </w:style>
  <w:style w:type="paragraph" w:styleId="BodyText3">
    <w:name w:val="Body Text 3"/>
    <w:basedOn w:val="Normal"/>
    <w:link w:val="BodyText3Char"/>
    <w:uiPriority w:val="99"/>
    <w:unhideWhenUsed/>
    <w:rsid w:val="002A1B43"/>
    <w:rPr>
      <w:i/>
      <w:color w:val="FF0000"/>
      <w:sz w:val="22"/>
    </w:rPr>
  </w:style>
  <w:style w:type="character" w:customStyle="1" w:styleId="BodyText3Char">
    <w:name w:val="Body Text 3 Char"/>
    <w:link w:val="BodyText3"/>
    <w:uiPriority w:val="99"/>
    <w:rsid w:val="002A1B43"/>
    <w:rPr>
      <w:rFonts w:ascii="Arial" w:hAnsi="Arial"/>
      <w:i/>
      <w:color w:val="FF0000"/>
      <w:sz w:val="22"/>
    </w:rPr>
  </w:style>
  <w:style w:type="paragraph" w:styleId="ListParagraph">
    <w:name w:val="List Paragraph"/>
    <w:aliases w:val="List Paragraph Char Char,b1,Figure_name,Equipment,Numbered Indented Text,lp1,Paragraphe de liste1,List Paragraph1,Bullet- First level,Bulleted list,numbered,List Paragraph11,List 1 Paragraph,List Paragraph111,Headding 3,Normal Sentence"/>
    <w:basedOn w:val="Normal"/>
    <w:link w:val="ListParagraphChar"/>
    <w:uiPriority w:val="34"/>
    <w:qFormat/>
    <w:rsid w:val="00683505"/>
    <w:pPr>
      <w:ind w:left="720"/>
      <w:contextualSpacing/>
    </w:pPr>
  </w:style>
  <w:style w:type="paragraph" w:customStyle="1" w:styleId="Style1">
    <w:name w:val="Style1"/>
    <w:basedOn w:val="Heading2"/>
    <w:link w:val="Style1Char"/>
    <w:autoRedefine/>
    <w:qFormat/>
    <w:rsid w:val="00407E0A"/>
    <w:pPr>
      <w:numPr>
        <w:numId w:val="3"/>
      </w:numPr>
    </w:pPr>
  </w:style>
  <w:style w:type="character" w:customStyle="1" w:styleId="Style1Char">
    <w:name w:val="Style1 Char"/>
    <w:basedOn w:val="Heading2Char"/>
    <w:link w:val="Style1"/>
    <w:rsid w:val="00407E0A"/>
    <w:rPr>
      <w:rFonts w:ascii="Arial" w:eastAsia="Arial" w:hAnsi="Arial"/>
      <w:b/>
      <w:snapToGrid w:val="0"/>
      <w:color w:val="000000"/>
      <w:sz w:val="24"/>
    </w:rPr>
  </w:style>
  <w:style w:type="character" w:customStyle="1" w:styleId="ListParagraphChar">
    <w:name w:val="List Paragraph Char"/>
    <w:aliases w:val="List Paragraph Char Char Char,b1 Char,Figure_name Char,Equipment Char,Numbered Indented Text Char,lp1 Char,Paragraphe de liste1 Char,List Paragraph1 Char,Bullet- First level Char,Bulleted list Char,numbered Char,List Paragraph11 Char"/>
    <w:link w:val="ListParagraph"/>
    <w:uiPriority w:val="34"/>
    <w:qFormat/>
    <w:rsid w:val="00303A52"/>
    <w:rPr>
      <w:rFonts w:ascii="Arial" w:hAnsi="Arial"/>
    </w:rPr>
  </w:style>
  <w:style w:type="paragraph" w:styleId="CommentText">
    <w:name w:val="annotation text"/>
    <w:basedOn w:val="Normal"/>
    <w:link w:val="CommentTextChar"/>
    <w:unhideWhenUsed/>
    <w:rsid w:val="00C90B8B"/>
    <w:pPr>
      <w:ind w:firstLine="360"/>
    </w:pPr>
    <w:rPr>
      <w:rFonts w:ascii="Calibri" w:hAnsi="Calibri"/>
      <w:lang w:bidi="en-US"/>
    </w:rPr>
  </w:style>
  <w:style w:type="character" w:customStyle="1" w:styleId="CommentTextChar">
    <w:name w:val="Comment Text Char"/>
    <w:basedOn w:val="DefaultParagraphFont"/>
    <w:link w:val="CommentText"/>
    <w:rsid w:val="00C90B8B"/>
    <w:rPr>
      <w:rFonts w:ascii="Calibri" w:hAnsi="Calibri"/>
      <w:lang w:bidi="en-US"/>
    </w:rPr>
  </w:style>
  <w:style w:type="character" w:styleId="CommentReference">
    <w:name w:val="annotation reference"/>
    <w:uiPriority w:val="99"/>
    <w:semiHidden/>
    <w:unhideWhenUsed/>
    <w:rsid w:val="00C90B8B"/>
    <w:rPr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9F09B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06D66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styleId="Revision">
    <w:name w:val="Revision"/>
    <w:hidden/>
    <w:uiPriority w:val="99"/>
    <w:semiHidden/>
    <w:rsid w:val="00CF27AB"/>
    <w:rPr>
      <w:rFonts w:ascii="Arial" w:hAnsi="Arial"/>
    </w:rPr>
  </w:style>
  <w:style w:type="character" w:styleId="Strong">
    <w:name w:val="Strong"/>
    <w:basedOn w:val="DefaultParagraphFont"/>
    <w:uiPriority w:val="22"/>
    <w:qFormat/>
    <w:rsid w:val="00285464"/>
    <w:rPr>
      <w:b/>
      <w:bCs/>
    </w:rPr>
  </w:style>
  <w:style w:type="table" w:customStyle="1" w:styleId="11">
    <w:name w:val="网格型1"/>
    <w:basedOn w:val="TableNormal"/>
    <w:next w:val="TableGrid"/>
    <w:uiPriority w:val="39"/>
    <w:rsid w:val="00310796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TableNormal"/>
    <w:next w:val="TableGrid"/>
    <w:uiPriority w:val="39"/>
    <w:rsid w:val="00860F0D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0">
    <w:name w:val="网格型3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0">
    <w:name w:val="网格型4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0">
    <w:name w:val="网格型5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0">
    <w:name w:val="网格型6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0">
    <w:name w:val="网格型7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0">
    <w:name w:val="网格型8"/>
    <w:basedOn w:val="TableNormal"/>
    <w:next w:val="TableGrid"/>
    <w:uiPriority w:val="39"/>
    <w:rsid w:val="00A9287E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0">
    <w:name w:val="网格型9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网格型12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网格型13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网格型14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5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网格型16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网格型17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网格型18"/>
    <w:basedOn w:val="TableNormal"/>
    <w:next w:val="TableGrid"/>
    <w:uiPriority w:val="39"/>
    <w:rsid w:val="00524B69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网格型19"/>
    <w:basedOn w:val="TableNormal"/>
    <w:next w:val="TableGrid"/>
    <w:uiPriority w:val="39"/>
    <w:rsid w:val="00F72E44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0">
    <w:name w:val="网格型20"/>
    <w:basedOn w:val="TableNormal"/>
    <w:next w:val="TableGrid"/>
    <w:uiPriority w:val="39"/>
    <w:rsid w:val="00F72E44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网格型21"/>
    <w:basedOn w:val="TableNormal"/>
    <w:next w:val="TableGrid"/>
    <w:uiPriority w:val="39"/>
    <w:rsid w:val="00F72E44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样式1"/>
    <w:basedOn w:val="Heading2"/>
    <w:link w:val="1a"/>
    <w:qFormat/>
    <w:rsid w:val="00AA3F72"/>
    <w:pPr>
      <w:numPr>
        <w:numId w:val="20"/>
      </w:numPr>
    </w:pPr>
    <w:rPr>
      <w:b w:val="0"/>
    </w:rPr>
  </w:style>
  <w:style w:type="table" w:customStyle="1" w:styleId="22">
    <w:name w:val="网格型22"/>
    <w:basedOn w:val="TableNormal"/>
    <w:next w:val="TableGrid"/>
    <w:uiPriority w:val="39"/>
    <w:rsid w:val="00794143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a">
    <w:name w:val="样式1 字符"/>
    <w:basedOn w:val="Heading2Char"/>
    <w:link w:val="1"/>
    <w:rsid w:val="00AA3F72"/>
    <w:rPr>
      <w:rFonts w:ascii="Arial" w:eastAsia="Arial" w:hAnsi="Arial"/>
      <w:b w:val="0"/>
      <w:snapToGrid w:val="0"/>
      <w:color w:val="000000"/>
      <w:sz w:val="24"/>
    </w:rPr>
  </w:style>
  <w:style w:type="table" w:customStyle="1" w:styleId="23">
    <w:name w:val="网格型23"/>
    <w:basedOn w:val="TableNormal"/>
    <w:next w:val="TableGrid"/>
    <w:uiPriority w:val="39"/>
    <w:rsid w:val="00794143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Heading2Char"/>
    <w:link w:val="Heading4"/>
    <w:rsid w:val="000A66A1"/>
    <w:rPr>
      <w:rFonts w:ascii="Arial" w:hAnsi="Arial"/>
      <w:b w:val="0"/>
      <w:snapToGrid w:val="0"/>
      <w:color w:val="000000"/>
      <w:sz w:val="16"/>
      <w:u w:val="single"/>
    </w:rPr>
  </w:style>
  <w:style w:type="table" w:customStyle="1" w:styleId="24">
    <w:name w:val="网格型24"/>
    <w:basedOn w:val="TableNormal"/>
    <w:next w:val="TableGrid"/>
    <w:uiPriority w:val="39"/>
    <w:rsid w:val="000A66A1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网格型25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网格型26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7">
    <w:name w:val="网格型27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8">
    <w:name w:val="网格型28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Heading2"/>
    <w:link w:val="29"/>
    <w:qFormat/>
    <w:rsid w:val="00AA3F72"/>
    <w:pPr>
      <w:numPr>
        <w:numId w:val="23"/>
      </w:numPr>
    </w:pPr>
    <w:rPr>
      <w:b w:val="0"/>
      <w:lang w:eastAsia="zh-CN"/>
    </w:rPr>
  </w:style>
  <w:style w:type="table" w:customStyle="1" w:styleId="290">
    <w:name w:val="网格型29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9">
    <w:name w:val="样式2 字符"/>
    <w:basedOn w:val="Heading2Char"/>
    <w:link w:val="2"/>
    <w:rsid w:val="00AA3F72"/>
    <w:rPr>
      <w:rFonts w:ascii="Arial" w:eastAsia="Arial" w:hAnsi="Arial"/>
      <w:b w:val="0"/>
      <w:snapToGrid w:val="0"/>
      <w:color w:val="000000"/>
      <w:sz w:val="24"/>
      <w:lang w:eastAsia="zh-CN"/>
    </w:rPr>
  </w:style>
  <w:style w:type="table" w:customStyle="1" w:styleId="300">
    <w:name w:val="网格型30"/>
    <w:basedOn w:val="TableNormal"/>
    <w:next w:val="TableGrid"/>
    <w:uiPriority w:val="39"/>
    <w:rsid w:val="00D33682"/>
    <w:rPr>
      <w:rFonts w:asciiTheme="minorHAnsi" w:hAnsiTheme="minorHAnsi" w:cstheme="minorBidi"/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">
    <w:name w:val="样式3"/>
    <w:basedOn w:val="1"/>
    <w:link w:val="31"/>
    <w:qFormat/>
    <w:rsid w:val="00D33682"/>
    <w:pPr>
      <w:numPr>
        <w:numId w:val="24"/>
      </w:numPr>
    </w:pPr>
  </w:style>
  <w:style w:type="paragraph" w:customStyle="1" w:styleId="4">
    <w:name w:val="样式4"/>
    <w:basedOn w:val="2"/>
    <w:link w:val="41"/>
    <w:qFormat/>
    <w:rsid w:val="00932C07"/>
    <w:pPr>
      <w:numPr>
        <w:numId w:val="25"/>
      </w:numPr>
      <w:spacing w:after="0"/>
    </w:pPr>
  </w:style>
  <w:style w:type="character" w:customStyle="1" w:styleId="31">
    <w:name w:val="样式3 字符"/>
    <w:basedOn w:val="1a"/>
    <w:link w:val="3"/>
    <w:rsid w:val="00D33682"/>
    <w:rPr>
      <w:rFonts w:ascii="Arial" w:eastAsia="Arial" w:hAnsi="Arial"/>
      <w:b w:val="0"/>
      <w:snapToGrid w:val="0"/>
      <w:color w:val="000000"/>
      <w:sz w:val="24"/>
    </w:rPr>
  </w:style>
  <w:style w:type="character" w:customStyle="1" w:styleId="41">
    <w:name w:val="样式4 字符"/>
    <w:basedOn w:val="29"/>
    <w:link w:val="4"/>
    <w:rsid w:val="00932C07"/>
    <w:rPr>
      <w:rFonts w:ascii="Arial" w:eastAsia="Arial" w:hAnsi="Arial"/>
      <w:b w:val="0"/>
      <w:snapToGrid w:val="0"/>
      <w:color w:val="000000"/>
      <w:sz w:val="24"/>
      <w:lang w:eastAsia="zh-CN"/>
    </w:rPr>
  </w:style>
  <w:style w:type="paragraph" w:customStyle="1" w:styleId="5">
    <w:name w:val="样式5"/>
    <w:basedOn w:val="Heading2"/>
    <w:link w:val="51"/>
    <w:qFormat/>
    <w:rsid w:val="00AA3F72"/>
    <w:pPr>
      <w:numPr>
        <w:numId w:val="26"/>
      </w:numPr>
    </w:pPr>
    <w:rPr>
      <w:b w:val="0"/>
    </w:rPr>
  </w:style>
  <w:style w:type="character" w:customStyle="1" w:styleId="51">
    <w:name w:val="样式5 字符"/>
    <w:basedOn w:val="DefaultParagraphFont"/>
    <w:link w:val="5"/>
    <w:rsid w:val="00AA3F72"/>
    <w:rPr>
      <w:rFonts w:ascii="Arial" w:eastAsia="Arial" w:hAnsi="Arial"/>
      <w:b/>
      <w:snapToGrid w:val="0"/>
    </w:rPr>
  </w:style>
  <w:style w:type="paragraph" w:styleId="NoSpacing">
    <w:name w:val="No Spacing"/>
    <w:uiPriority w:val="1"/>
    <w:qFormat/>
    <w:rsid w:val="00FC037E"/>
    <w:rPr>
      <w:rFonts w:ascii="Arial" w:hAnsi="Arial"/>
    </w:rPr>
  </w:style>
  <w:style w:type="paragraph" w:customStyle="1" w:styleId="20">
    <w:name w:val="标题2"/>
    <w:basedOn w:val="Heading2"/>
    <w:link w:val="2a"/>
    <w:qFormat/>
    <w:rsid w:val="00F412D3"/>
    <w:pPr>
      <w:keepNext w:val="0"/>
      <w:numPr>
        <w:ilvl w:val="0"/>
        <w:numId w:val="33"/>
      </w:numPr>
      <w:spacing w:before="200" w:after="80"/>
      <w:ind w:right="100"/>
      <w:jc w:val="both"/>
    </w:pPr>
    <w:rPr>
      <w:rFonts w:cs="Arial"/>
    </w:rPr>
  </w:style>
  <w:style w:type="character" w:customStyle="1" w:styleId="2a">
    <w:name w:val="标题2 字符"/>
    <w:basedOn w:val="Heading2Char"/>
    <w:link w:val="20"/>
    <w:rsid w:val="00F412D3"/>
    <w:rPr>
      <w:rFonts w:ascii="Arial" w:eastAsia="Arial" w:hAnsi="Arial" w:cs="Arial"/>
      <w:b/>
      <w:snapToGrid w:val="0"/>
      <w:color w:val="000000"/>
      <w:sz w:val="24"/>
    </w:rPr>
  </w:style>
  <w:style w:type="paragraph" w:customStyle="1" w:styleId="6">
    <w:name w:val="样式6"/>
    <w:link w:val="61"/>
    <w:qFormat/>
    <w:rsid w:val="00C02B54"/>
    <w:pPr>
      <w:numPr>
        <w:numId w:val="32"/>
      </w:numPr>
      <w:spacing w:beforeLines="100" w:before="100"/>
      <w:ind w:left="0" w:firstLine="0"/>
    </w:pPr>
    <w:rPr>
      <w:rFonts w:ascii="Arial" w:eastAsia="Arial" w:hAnsi="Arial"/>
      <w:b/>
      <w:bCs/>
      <w:snapToGrid w:val="0"/>
      <w:color w:val="000000"/>
      <w:lang w:eastAsia="zh-CN"/>
    </w:rPr>
  </w:style>
  <w:style w:type="paragraph" w:customStyle="1" w:styleId="7">
    <w:name w:val="样式7"/>
    <w:link w:val="71"/>
    <w:qFormat/>
    <w:rsid w:val="005C3D9E"/>
    <w:pPr>
      <w:numPr>
        <w:numId w:val="37"/>
      </w:numPr>
    </w:pPr>
    <w:rPr>
      <w:rFonts w:ascii="Arial" w:eastAsia="Arial" w:hAnsi="Arial"/>
      <w:b/>
      <w:snapToGrid w:val="0"/>
      <w:color w:val="000000"/>
      <w:lang w:eastAsia="zh-CN"/>
    </w:rPr>
  </w:style>
  <w:style w:type="character" w:customStyle="1" w:styleId="61">
    <w:name w:val="样式6 字符"/>
    <w:basedOn w:val="Heading2Char"/>
    <w:link w:val="6"/>
    <w:rsid w:val="00C02B54"/>
    <w:rPr>
      <w:rFonts w:ascii="Arial" w:eastAsia="Arial" w:hAnsi="Arial"/>
      <w:b/>
      <w:bCs/>
      <w:snapToGrid w:val="0"/>
      <w:color w:val="000000"/>
      <w:sz w:val="24"/>
      <w:lang w:eastAsia="zh-CN"/>
    </w:rPr>
  </w:style>
  <w:style w:type="paragraph" w:customStyle="1" w:styleId="8">
    <w:name w:val="样式8"/>
    <w:link w:val="81"/>
    <w:qFormat/>
    <w:rsid w:val="00D4068F"/>
    <w:pPr>
      <w:numPr>
        <w:numId w:val="38"/>
      </w:numPr>
    </w:pPr>
    <w:rPr>
      <w:rFonts w:ascii="Arial" w:eastAsia="Arial" w:hAnsi="Arial"/>
      <w:b/>
      <w:snapToGrid w:val="0"/>
      <w:color w:val="000000"/>
      <w:lang w:eastAsia="zh-CN"/>
    </w:rPr>
  </w:style>
  <w:style w:type="character" w:customStyle="1" w:styleId="71">
    <w:name w:val="样式7 字符"/>
    <w:basedOn w:val="61"/>
    <w:link w:val="7"/>
    <w:rsid w:val="00B008E9"/>
    <w:rPr>
      <w:rFonts w:ascii="Arial" w:eastAsia="Arial" w:hAnsi="Arial"/>
      <w:b/>
      <w:bCs w:val="0"/>
      <w:snapToGrid w:val="0"/>
      <w:color w:val="000000"/>
      <w:sz w:val="24"/>
      <w:lang w:eastAsia="zh-CN"/>
    </w:rPr>
  </w:style>
  <w:style w:type="paragraph" w:customStyle="1" w:styleId="9">
    <w:name w:val="样式9"/>
    <w:link w:val="91"/>
    <w:qFormat/>
    <w:rsid w:val="00D4068F"/>
    <w:pPr>
      <w:numPr>
        <w:numId w:val="39"/>
      </w:numPr>
    </w:pPr>
    <w:rPr>
      <w:rFonts w:ascii="Arial" w:eastAsia="Arial" w:hAnsi="Arial"/>
      <w:b/>
      <w:snapToGrid w:val="0"/>
      <w:color w:val="000000"/>
      <w:lang w:eastAsia="zh-CN"/>
    </w:rPr>
  </w:style>
  <w:style w:type="character" w:customStyle="1" w:styleId="81">
    <w:name w:val="样式8 字符"/>
    <w:basedOn w:val="DefaultParagraphFont"/>
    <w:link w:val="8"/>
    <w:rsid w:val="00D4068F"/>
    <w:rPr>
      <w:rFonts w:ascii="Arial" w:eastAsia="Arial" w:hAnsi="Arial"/>
      <w:b/>
      <w:snapToGrid w:val="0"/>
      <w:color w:val="00000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068F"/>
    <w:pPr>
      <w:ind w:firstLine="0"/>
    </w:pPr>
    <w:rPr>
      <w:rFonts w:ascii="Arial" w:hAnsi="Arial"/>
      <w:b/>
      <w:bCs/>
      <w:lang w:bidi="ar-SA"/>
    </w:rPr>
  </w:style>
  <w:style w:type="character" w:customStyle="1" w:styleId="91">
    <w:name w:val="样式9 字符"/>
    <w:basedOn w:val="DefaultParagraphFont"/>
    <w:link w:val="9"/>
    <w:rsid w:val="00D4068F"/>
    <w:rPr>
      <w:rFonts w:ascii="Arial" w:eastAsia="Arial" w:hAnsi="Arial"/>
      <w:b/>
      <w:snapToGrid w:val="0"/>
      <w:color w:val="000000"/>
      <w:lang w:eastAsia="zh-C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068F"/>
    <w:rPr>
      <w:rFonts w:ascii="Arial" w:hAnsi="Arial"/>
      <w:b/>
      <w:bCs/>
      <w:lang w:bidi="en-US"/>
    </w:rPr>
  </w:style>
  <w:style w:type="paragraph" w:customStyle="1" w:styleId="10">
    <w:name w:val="样式10"/>
    <w:link w:val="101"/>
    <w:qFormat/>
    <w:rsid w:val="005C3D9E"/>
    <w:pPr>
      <w:numPr>
        <w:numId w:val="40"/>
      </w:numPr>
    </w:pPr>
    <w:rPr>
      <w:rFonts w:ascii="Arial" w:eastAsia="Arial" w:hAnsi="Arial"/>
      <w:b/>
      <w:snapToGrid w:val="0"/>
      <w:color w:val="000000"/>
      <w:lang w:eastAsia="zh-CN"/>
    </w:rPr>
  </w:style>
  <w:style w:type="character" w:customStyle="1" w:styleId="101">
    <w:name w:val="样式10 字符"/>
    <w:basedOn w:val="DefaultParagraphFont"/>
    <w:link w:val="10"/>
    <w:rsid w:val="005C3D9E"/>
    <w:rPr>
      <w:rFonts w:ascii="Arial" w:eastAsia="Arial" w:hAnsi="Arial"/>
      <w:b/>
      <w:snapToGrid w:val="0"/>
      <w:color w:val="00000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7392">
          <w:marLeft w:val="302"/>
          <w:marRight w:val="0"/>
          <w:marTop w:val="1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777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0350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3870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1508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2605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7763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7295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4804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1891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4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503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5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539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82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1703">
          <w:marLeft w:val="302"/>
          <w:marRight w:val="0"/>
          <w:marTop w:val="1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6470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1508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4269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443222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7507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7528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9271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7249">
          <w:marLeft w:val="1123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916">
          <w:marLeft w:val="749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70290">
          <w:marLeft w:val="74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73977">
          <w:marLeft w:val="331"/>
          <w:marRight w:val="0"/>
          <w:marTop w:val="1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9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7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4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i.com/tool/TMDSHSECDOCK" TargetMode="External"/><Relationship Id="rId18" Type="http://schemas.openxmlformats.org/officeDocument/2006/relationships/hyperlink" Target="https://software-dl.ti.com/secure/software/app_bms/bap/BQ7x61x-Q1_DEVELOPMENT/2_EVM_Documentation/PG2.0_bq79616_bq75614_EVM_User_Guide_SLUUC37_June2020.pdf" TargetMode="Externa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cid:AF13F137-F792-4C66-90CA-CC2BC4DBDD98" TargetMode="External"/><Relationship Id="rId7" Type="http://schemas.openxmlformats.org/officeDocument/2006/relationships/image" Target="media/image2.gif"/><Relationship Id="rId12" Type="http://schemas.openxmlformats.org/officeDocument/2006/relationships/hyperlink" Target="https://www.ti.com/tool/TMDSCNCD263?keyMatch=&amp;tisearch=search-everything&amp;usecase=hardware" TargetMode="External"/><Relationship Id="rId17" Type="http://schemas.openxmlformats.org/officeDocument/2006/relationships/hyperlink" Target="https://software-dl.ti.com/secure/software/app_bms/bap/BQ79600-Q1_DEVELOPMENT/2%20EVM%20Documentation/sluuc57a.pdf?__gda__=1678396869_b497b8053522bcd6474db929e48f3394" TargetMode="External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jpe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www.ti.com/tool/MCU-PLUS-SDK-AM263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footnotes" Target="footnotes.xml"/><Relationship Id="rId19" Type="http://schemas.openxmlformats.org/officeDocument/2006/relationships/image" Target="media/image4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www.ti.com/tool/download/CCSTUDIO/12.0.0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eader" Target="header1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0272257\Downloads\01_TestPlan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E50E712AA94814F87485CE701989AA6" ma:contentTypeVersion="1" ma:contentTypeDescription="Create a new document." ma:contentTypeScope="" ma:versionID="b0a733ee2d05f927a17de52d496bac4a">
  <xsd:schema xmlns:xsd="http://www.w3.org/2001/XMLSchema" xmlns:xs="http://www.w3.org/2001/XMLSchema" xmlns:p="http://schemas.microsoft.com/office/2006/metadata/properties" xmlns:ns2="df7868e8-73c2-4049-ada7-d8c0c7965634" targetNamespace="http://schemas.microsoft.com/office/2006/metadata/properties" ma:root="true" ma:fieldsID="a56d853500b3897f6fccf736ae5e6e5c" ns2:_="">
    <xsd:import namespace="df7868e8-73c2-4049-ada7-d8c0c7965634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7868e8-73c2-4049-ada7-d8c0c796563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38CBD2-2F53-4058-8ADF-AB988DBF5F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1A1E86-F342-4398-8F89-26799639EB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7868e8-73c2-4049-ada7-d8c0c7965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A00B85E-C498-4B05-9184-6CC9041362E9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92536089-95E2-4324-AFA2-1C74B7049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01_TestPlan_Template</Template>
  <TotalTime>214</TotalTime>
  <Pages>9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 Incorporated</Company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t-fritz@ti.com</dc:creator>
  <cp:keywords/>
  <cp:lastModifiedBy>Sereddy Thipperudra Reddy, Ravichandra</cp:lastModifiedBy>
  <cp:revision>26</cp:revision>
  <cp:lastPrinted>2000-07-28T18:03:00Z</cp:lastPrinted>
  <dcterms:created xsi:type="dcterms:W3CDTF">2023-03-09T16:48:00Z</dcterms:created>
  <dcterms:modified xsi:type="dcterms:W3CDTF">2023-04-12T19:38:00Z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0x0101000E50E712AA94814F87485CE701989AA6</vt:lpwstr>
  </property>
</Properties>
</file>